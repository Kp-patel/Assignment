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F8D1" w14:textId="1E5CCE6A" w:rsidR="003266C7" w:rsidRDefault="00D47FD0">
      <w:pPr>
        <w:pStyle w:val="Title"/>
      </w:pPr>
      <w:r>
        <w:t>Module - 3.3</w:t>
      </w:r>
      <w:r w:rsidR="002F75DF">
        <w:t xml:space="preserve">              </w:t>
      </w:r>
    </w:p>
    <w:p w14:paraId="69677606" w14:textId="4127A2E4" w:rsidR="002F75DF" w:rsidRDefault="002F75DF">
      <w:pPr>
        <w:pStyle w:val="Title"/>
      </w:pPr>
    </w:p>
    <w:p w14:paraId="28A0CF15" w14:textId="3C3532B1" w:rsidR="002F75DF" w:rsidRDefault="002F75DF">
      <w:pPr>
        <w:pStyle w:val="Title"/>
      </w:pPr>
    </w:p>
    <w:p w14:paraId="5FE696E0" w14:textId="4899F03E" w:rsidR="002F75DF" w:rsidRPr="00857498" w:rsidRDefault="00857498">
      <w:pPr>
        <w:pStyle w:val="Title"/>
        <w:rPr>
          <w:sz w:val="40"/>
          <w:szCs w:val="40"/>
          <w:u w:val="single"/>
        </w:rPr>
      </w:pPr>
      <w:r w:rsidRPr="00857498">
        <w:rPr>
          <w:sz w:val="40"/>
          <w:szCs w:val="40"/>
          <w:u w:val="single"/>
        </w:rPr>
        <w:t xml:space="preserve">Name – </w:t>
      </w:r>
      <w:proofErr w:type="spellStart"/>
      <w:r w:rsidRPr="00857498">
        <w:rPr>
          <w:sz w:val="40"/>
          <w:szCs w:val="40"/>
          <w:u w:val="single"/>
        </w:rPr>
        <w:t>Kishan</w:t>
      </w:r>
      <w:proofErr w:type="spellEnd"/>
      <w:r w:rsidRPr="00857498">
        <w:rPr>
          <w:sz w:val="40"/>
          <w:szCs w:val="40"/>
          <w:u w:val="single"/>
        </w:rPr>
        <w:t xml:space="preserve"> </w:t>
      </w:r>
      <w:proofErr w:type="spellStart"/>
      <w:r w:rsidRPr="00857498">
        <w:rPr>
          <w:sz w:val="40"/>
          <w:szCs w:val="40"/>
          <w:u w:val="single"/>
        </w:rPr>
        <w:t>Panara</w:t>
      </w:r>
      <w:proofErr w:type="spellEnd"/>
    </w:p>
    <w:p w14:paraId="3531FBAF" w14:textId="111E19F7" w:rsidR="003D33E1" w:rsidRDefault="000943AE" w:rsidP="000943AE">
      <w:pPr>
        <w:pStyle w:val="Heading1"/>
        <w:numPr>
          <w:ilvl w:val="0"/>
          <w:numId w:val="18"/>
        </w:numPr>
      </w:pPr>
      <w:r>
        <w:t>1. Write</w:t>
      </w:r>
      <w:r w:rsidR="003850E3">
        <w:t xml:space="preserve"> a program to find out the max number from given array using </w:t>
      </w:r>
      <w:r w:rsidR="003D33E1">
        <w:t>function</w:t>
      </w:r>
    </w:p>
    <w:p w14:paraId="599125CA" w14:textId="78EDF1DD" w:rsidR="003D33E1" w:rsidRDefault="003D33E1" w:rsidP="003D33E1"/>
    <w:p w14:paraId="5B64AA36" w14:textId="7B1072E0" w:rsidR="003D33E1" w:rsidRPr="003D33E1" w:rsidRDefault="003D33E1" w:rsidP="003D33E1"/>
    <w:p w14:paraId="3CD837F7" w14:textId="77777777" w:rsidR="0068743F" w:rsidRDefault="0068743F" w:rsidP="00D47FD0">
      <w:pPr>
        <w:pStyle w:val="Heading1"/>
      </w:pPr>
    </w:p>
    <w:p w14:paraId="61463E29" w14:textId="7F4CB567" w:rsidR="0068743F" w:rsidRPr="0068743F" w:rsidRDefault="0068743F" w:rsidP="00D47FD0">
      <w:pPr>
        <w:pStyle w:val="Heading1"/>
        <w:rPr>
          <w:b w:val="0"/>
          <w:bCs/>
          <w:sz w:val="24"/>
          <w:szCs w:val="24"/>
        </w:rPr>
      </w:pPr>
      <w:r w:rsidRPr="0068743F">
        <w:rPr>
          <w:b w:val="0"/>
          <w:bCs/>
          <w:sz w:val="24"/>
          <w:szCs w:val="24"/>
        </w:rPr>
        <w:t>#include &lt;</w:t>
      </w:r>
      <w:proofErr w:type="spellStart"/>
      <w:r w:rsidRPr="0068743F">
        <w:rPr>
          <w:b w:val="0"/>
          <w:bCs/>
          <w:sz w:val="24"/>
          <w:szCs w:val="24"/>
        </w:rPr>
        <w:t>stdio.h</w:t>
      </w:r>
      <w:proofErr w:type="spellEnd"/>
      <w:r w:rsidRPr="0068743F">
        <w:rPr>
          <w:b w:val="0"/>
          <w:bCs/>
          <w:sz w:val="24"/>
          <w:szCs w:val="24"/>
        </w:rPr>
        <w:t>&gt;</w:t>
      </w:r>
    </w:p>
    <w:p w14:paraId="429E5BBA" w14:textId="20A2BBDF" w:rsidR="0068743F" w:rsidRDefault="0068743F" w:rsidP="0068743F">
      <w:proofErr w:type="spellStart"/>
      <w:r>
        <w:t>int</w:t>
      </w:r>
      <w:proofErr w:type="spellEnd"/>
      <w:r>
        <w:t xml:space="preserve"> </w:t>
      </w:r>
      <w:proofErr w:type="spellStart"/>
      <w:r>
        <w:t>find_max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14:paraId="5031B5AD" w14:textId="2163C9D1" w:rsidR="0068743F" w:rsidRDefault="0068743F" w:rsidP="0068743F">
      <w:r>
        <w:t xml:space="preserve">    </w:t>
      </w:r>
      <w:proofErr w:type="spellStart"/>
      <w:r>
        <w:t>int</w:t>
      </w:r>
      <w:proofErr w:type="spellEnd"/>
      <w:r>
        <w:t xml:space="preserve"> max = </w:t>
      </w:r>
      <w:proofErr w:type="spellStart"/>
      <w:r>
        <w:t>arr</w:t>
      </w:r>
      <w:proofErr w:type="spellEnd"/>
      <w:r>
        <w:t>[0];</w:t>
      </w:r>
    </w:p>
    <w:p w14:paraId="1E139626" w14:textId="61EE2587" w:rsidR="0068743F" w:rsidRDefault="0068743F" w:rsidP="0068743F">
      <w:r>
        <w:t xml:space="preserve">    for (</w:t>
      </w:r>
      <w:proofErr w:type="spellStart"/>
      <w:r>
        <w:t>int</w:t>
      </w:r>
      <w:proofErr w:type="spellEnd"/>
      <w:r>
        <w:t xml:space="preserve"> I = 1; I &lt; size; </w:t>
      </w:r>
      <w:proofErr w:type="spellStart"/>
      <w:r>
        <w:t>i</w:t>
      </w:r>
      <w:proofErr w:type="spellEnd"/>
      <w:r>
        <w:t>++) {</w:t>
      </w:r>
    </w:p>
    <w:p w14:paraId="707403A6" w14:textId="34620821" w:rsidR="0068743F" w:rsidRDefault="0068743F" w:rsidP="0068743F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2DBCDAF6" w14:textId="0D49A1D4" w:rsidR="0068743F" w:rsidRDefault="0068743F" w:rsidP="0068743F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28D92C" w14:textId="77777777" w:rsidR="0068743F" w:rsidRDefault="0068743F" w:rsidP="0068743F">
      <w:r>
        <w:t xml:space="preserve">        }</w:t>
      </w:r>
    </w:p>
    <w:p w14:paraId="5720439A" w14:textId="77777777" w:rsidR="0068743F" w:rsidRDefault="0068743F" w:rsidP="0068743F">
      <w:r>
        <w:t xml:space="preserve">    }</w:t>
      </w:r>
    </w:p>
    <w:p w14:paraId="0BCE43E4" w14:textId="00365842" w:rsidR="0068743F" w:rsidRDefault="0068743F" w:rsidP="0068743F">
      <w:r>
        <w:t xml:space="preserve">    return max;</w:t>
      </w:r>
    </w:p>
    <w:p w14:paraId="030F263F" w14:textId="77777777" w:rsidR="0068743F" w:rsidRDefault="0068743F" w:rsidP="0068743F">
      <w:r>
        <w:t>}</w:t>
      </w:r>
    </w:p>
    <w:p w14:paraId="773AFD00" w14:textId="77777777" w:rsidR="0068743F" w:rsidRDefault="0068743F" w:rsidP="0068743F"/>
    <w:p w14:paraId="789547A6" w14:textId="77777777" w:rsidR="00C9689F" w:rsidRDefault="0068743F" w:rsidP="0068743F">
      <w:proofErr w:type="spellStart"/>
      <w:r>
        <w:t>int</w:t>
      </w:r>
      <w:proofErr w:type="spellEnd"/>
      <w:r>
        <w:t xml:space="preserve"> main()</w:t>
      </w:r>
    </w:p>
    <w:p w14:paraId="2D08D919" w14:textId="47F0B67A" w:rsidR="0068743F" w:rsidRDefault="0068743F" w:rsidP="0068743F">
      <w:r>
        <w:t>{</w:t>
      </w:r>
    </w:p>
    <w:p w14:paraId="477D544C" w14:textId="47C68F50" w:rsidR="0068743F" w:rsidRDefault="0068743F" w:rsidP="006874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{5, 9, 3, 2, 7, 1, 8, 4, 6};</w:t>
      </w:r>
    </w:p>
    <w:p w14:paraId="4DDA06BB" w14:textId="77777777" w:rsidR="0077021D" w:rsidRDefault="0068743F" w:rsidP="0068743F">
      <w:r>
        <w:t xml:space="preserve">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2A34586D" w14:textId="77777777" w:rsidR="0077021D" w:rsidRDefault="0068743F" w:rsidP="0068743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max_num</w:t>
      </w:r>
      <w:proofErr w:type="spellEnd"/>
      <w:r>
        <w:t xml:space="preserve"> = </w:t>
      </w:r>
      <w:proofErr w:type="spellStart"/>
      <w:r>
        <w:t>find_max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14:paraId="20778A91" w14:textId="77777777" w:rsidR="00C9689F" w:rsidRDefault="0068743F" w:rsidP="0068743F">
      <w:r>
        <w:t xml:space="preserve">  </w:t>
      </w:r>
      <w:proofErr w:type="spellStart"/>
      <w:r>
        <w:t>printf</w:t>
      </w:r>
      <w:proofErr w:type="spellEnd"/>
      <w:r>
        <w:t>(“</w:t>
      </w:r>
      <w:r w:rsidR="0077021D">
        <w:t xml:space="preserve">\n </w:t>
      </w:r>
      <w:r>
        <w:t xml:space="preserve">The maximum number in the array is %d”, </w:t>
      </w:r>
      <w:proofErr w:type="spellStart"/>
      <w:r>
        <w:t>max_num</w:t>
      </w:r>
      <w:proofErr w:type="spellEnd"/>
      <w:r>
        <w:t>);</w:t>
      </w:r>
    </w:p>
    <w:p w14:paraId="557E4BD3" w14:textId="2261E414" w:rsidR="0068743F" w:rsidRDefault="0068743F" w:rsidP="0068743F">
      <w:r>
        <w:t>return 0;</w:t>
      </w:r>
    </w:p>
    <w:p w14:paraId="692FC114" w14:textId="2AF253E3" w:rsidR="0068743F" w:rsidRDefault="0068743F" w:rsidP="0068743F">
      <w:r>
        <w:t>}</w:t>
      </w:r>
    </w:p>
    <w:p w14:paraId="2D88F9FE" w14:textId="7AEB4688" w:rsidR="003B34A4" w:rsidRDefault="003B34A4" w:rsidP="0068743F"/>
    <w:p w14:paraId="5EE0BA5D" w14:textId="4AD6E130" w:rsidR="003B34A4" w:rsidRDefault="00FD25F0" w:rsidP="00FD25F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2. WAP</w:t>
      </w:r>
      <w:r w:rsidR="003B34A4" w:rsidRPr="00FD25F0">
        <w:rPr>
          <w:rFonts w:asciiTheme="majorHAnsi" w:hAnsiTheme="majorHAnsi" w:cstheme="majorHAnsi"/>
          <w:b/>
          <w:bCs/>
          <w:sz w:val="44"/>
          <w:szCs w:val="44"/>
        </w:rPr>
        <w:t xml:space="preserve"> of Addition, Subtraction, Multiplication and Division using Switch Case.(Must Be Menu Driven)</w:t>
      </w:r>
    </w:p>
    <w:p w14:paraId="3089BAB7" w14:textId="2ECCD4E0" w:rsidR="000943AE" w:rsidRDefault="000943AE" w:rsidP="000943AE">
      <w:pPr>
        <w:pStyle w:val="ListParagraph"/>
        <w:ind w:left="765"/>
        <w:rPr>
          <w:rFonts w:asciiTheme="majorHAnsi" w:hAnsiTheme="majorHAnsi" w:cstheme="majorHAnsi"/>
          <w:b/>
          <w:bCs/>
          <w:sz w:val="44"/>
          <w:szCs w:val="44"/>
        </w:rPr>
      </w:pPr>
    </w:p>
    <w:p w14:paraId="030F596A" w14:textId="77777777" w:rsidR="000943AE" w:rsidRPr="000943AE" w:rsidRDefault="000943AE" w:rsidP="000943AE">
      <w:pPr>
        <w:pStyle w:val="ListParagraph"/>
        <w:ind w:left="765"/>
        <w:rPr>
          <w:rFonts w:asciiTheme="majorHAnsi" w:hAnsiTheme="majorHAnsi" w:cstheme="majorHAnsi"/>
        </w:rPr>
      </w:pPr>
    </w:p>
    <w:p w14:paraId="7FF9C135" w14:textId="77777777" w:rsidR="006E7678" w:rsidRDefault="006E7678" w:rsidP="0068743F">
      <w:r>
        <w:t>#include &lt;</w:t>
      </w:r>
      <w:proofErr w:type="spellStart"/>
      <w:r>
        <w:t>stdio.h</w:t>
      </w:r>
      <w:proofErr w:type="spellEnd"/>
      <w:r>
        <w:t>&gt;</w:t>
      </w:r>
    </w:p>
    <w:p w14:paraId="2B760FE2" w14:textId="77777777" w:rsidR="006E7678" w:rsidRDefault="006E7678" w:rsidP="0068743F"/>
    <w:p w14:paraId="6B4C0DB7" w14:textId="2AC56C8B" w:rsidR="006E7678" w:rsidRDefault="005D5A62" w:rsidP="0068743F">
      <w:proofErr w:type="spellStart"/>
      <w:r>
        <w:t>i</w:t>
      </w:r>
      <w:r w:rsidR="006E7678">
        <w:t>nt</w:t>
      </w:r>
      <w:proofErr w:type="spellEnd"/>
      <w:r w:rsidR="006E7678">
        <w:t xml:space="preserve"> main() {</w:t>
      </w:r>
    </w:p>
    <w:p w14:paraId="5FB723A8" w14:textId="5F5254A4" w:rsidR="006E7678" w:rsidRDefault="006E7678" w:rsidP="0068743F">
      <w:r>
        <w:t xml:space="preserve">    </w:t>
      </w:r>
      <w:proofErr w:type="spellStart"/>
      <w:r w:rsidR="005D5A62">
        <w:t>i</w:t>
      </w:r>
      <w:r>
        <w:t>nt</w:t>
      </w:r>
      <w:proofErr w:type="spellEnd"/>
      <w:r>
        <w:t xml:space="preserve"> choice, a, b, result;</w:t>
      </w:r>
    </w:p>
    <w:p w14:paraId="0FDFDFBE" w14:textId="2A17C1CF" w:rsidR="006E7678" w:rsidRDefault="006E7678" w:rsidP="0068743F">
      <w:r>
        <w:t xml:space="preserve">    </w:t>
      </w:r>
      <w:proofErr w:type="spellStart"/>
      <w:r w:rsidR="005D5A62">
        <w:t>p</w:t>
      </w:r>
      <w:r>
        <w:t>rintf</w:t>
      </w:r>
      <w:proofErr w:type="spellEnd"/>
      <w:r>
        <w:t>(“</w:t>
      </w:r>
      <w:r w:rsidR="00B54064">
        <w:t>\</w:t>
      </w:r>
      <w:proofErr w:type="spellStart"/>
      <w:r w:rsidR="00B54064">
        <w:t>n</w:t>
      </w:r>
      <w:r>
        <w:t>Enter</w:t>
      </w:r>
      <w:proofErr w:type="spellEnd"/>
      <w:r>
        <w:t xml:space="preserve"> two numbers: “);</w:t>
      </w:r>
    </w:p>
    <w:p w14:paraId="1A972B3B" w14:textId="09DAF2B3" w:rsidR="006E7678" w:rsidRDefault="006E7678" w:rsidP="0068743F">
      <w:r>
        <w:t xml:space="preserve">    </w:t>
      </w:r>
      <w:proofErr w:type="spellStart"/>
      <w:r w:rsidR="005D5A62">
        <w:t>s</w:t>
      </w:r>
      <w:r>
        <w:t>canf</w:t>
      </w:r>
      <w:proofErr w:type="spellEnd"/>
      <w:r>
        <w:t>(“%d %d”, &amp;a, &amp;b);</w:t>
      </w:r>
    </w:p>
    <w:p w14:paraId="34623A8B" w14:textId="6606C721" w:rsidR="006E7678" w:rsidRDefault="006E7678" w:rsidP="0068743F">
      <w:r>
        <w:lastRenderedPageBreak/>
        <w:t xml:space="preserve">    </w:t>
      </w:r>
      <w:proofErr w:type="spellStart"/>
      <w:r w:rsidR="00B54064">
        <w:t>p</w:t>
      </w:r>
      <w:r>
        <w:t>rintf</w:t>
      </w:r>
      <w:proofErr w:type="spellEnd"/>
      <w:r>
        <w:t>(“\</w:t>
      </w:r>
      <w:proofErr w:type="spellStart"/>
      <w:r>
        <w:t>nMENU</w:t>
      </w:r>
      <w:proofErr w:type="spellEnd"/>
      <w:r>
        <w:t>:\n”);</w:t>
      </w:r>
    </w:p>
    <w:p w14:paraId="376CC49B" w14:textId="28774666" w:rsidR="006E7678" w:rsidRDefault="006E7678" w:rsidP="0068743F">
      <w:r>
        <w:t xml:space="preserve">    </w:t>
      </w:r>
      <w:proofErr w:type="spellStart"/>
      <w:r w:rsidR="006E1A17">
        <w:t>p</w:t>
      </w:r>
      <w:r>
        <w:t>rintf</w:t>
      </w:r>
      <w:proofErr w:type="spellEnd"/>
      <w:r>
        <w:t>(“</w:t>
      </w:r>
      <w:r w:rsidR="006E1A17">
        <w:t xml:space="preserve">\n </w:t>
      </w:r>
      <w:r w:rsidR="00CB5ADD">
        <w:t>1.Addition\n2.</w:t>
      </w:r>
      <w:r>
        <w:t xml:space="preserve"> </w:t>
      </w:r>
      <w:r w:rsidR="003318EE">
        <w:t>Subtraction.\n3</w:t>
      </w:r>
      <w:r>
        <w:t xml:space="preserve"> Multiplication.</w:t>
      </w:r>
      <w:r w:rsidR="003318EE">
        <w:t>\n</w:t>
      </w:r>
      <w:r w:rsidR="005D5A62">
        <w:t>4.</w:t>
      </w:r>
      <w:r>
        <w:t>Division”);</w:t>
      </w:r>
    </w:p>
    <w:p w14:paraId="62BF4D8A" w14:textId="28E36FF3" w:rsidR="006E7678" w:rsidRDefault="006E7678" w:rsidP="0068743F">
      <w:r>
        <w:t xml:space="preserve">    </w:t>
      </w:r>
      <w:proofErr w:type="spellStart"/>
      <w:r w:rsidR="006E347E">
        <w:t>p</w:t>
      </w:r>
      <w:r>
        <w:t>rintf</w:t>
      </w:r>
      <w:proofErr w:type="spellEnd"/>
      <w:r>
        <w:t>(“</w:t>
      </w:r>
      <w:r w:rsidR="006E1A17">
        <w:t xml:space="preserve">\n </w:t>
      </w:r>
      <w:r>
        <w:t>Enter your choice: “);</w:t>
      </w:r>
    </w:p>
    <w:p w14:paraId="600EA22A" w14:textId="6FB017B4" w:rsidR="006E7678" w:rsidRDefault="006E7678" w:rsidP="0068743F">
      <w:r>
        <w:t xml:space="preserve">    </w:t>
      </w:r>
      <w:proofErr w:type="spellStart"/>
      <w:r w:rsidR="006E347E">
        <w:t>s</w:t>
      </w:r>
      <w:r>
        <w:t>canf</w:t>
      </w:r>
      <w:proofErr w:type="spellEnd"/>
      <w:r>
        <w:t>(“%d”, &amp;choice);</w:t>
      </w:r>
    </w:p>
    <w:p w14:paraId="2C7008D7" w14:textId="77777777" w:rsidR="006E7678" w:rsidRDefault="006E7678" w:rsidP="0068743F"/>
    <w:p w14:paraId="3BC0CECC" w14:textId="77777777" w:rsidR="006E347E" w:rsidRDefault="006E7678" w:rsidP="0068743F">
      <w:r>
        <w:t xml:space="preserve">    </w:t>
      </w:r>
      <w:r w:rsidR="006E347E">
        <w:t>s</w:t>
      </w:r>
      <w:r>
        <w:t>witch(choice)</w:t>
      </w:r>
    </w:p>
    <w:p w14:paraId="610FE2F1" w14:textId="352DDE95" w:rsidR="006E7678" w:rsidRDefault="006E7678" w:rsidP="0068743F">
      <w:r>
        <w:t>{</w:t>
      </w:r>
    </w:p>
    <w:p w14:paraId="3982124A" w14:textId="121DABC5" w:rsidR="006E7678" w:rsidRDefault="006E7678" w:rsidP="0068743F">
      <w:r>
        <w:t xml:space="preserve">        </w:t>
      </w:r>
      <w:r w:rsidR="006E347E">
        <w:t>c</w:t>
      </w:r>
      <w:r>
        <w:t>ase 1:</w:t>
      </w:r>
    </w:p>
    <w:p w14:paraId="4E047973" w14:textId="5BB095D1" w:rsidR="006E7678" w:rsidRDefault="006E7678" w:rsidP="0068743F">
      <w:r>
        <w:t xml:space="preserve">            </w:t>
      </w:r>
      <w:r w:rsidR="006E347E">
        <w:t>r</w:t>
      </w:r>
      <w:r>
        <w:t>esult = a + b;</w:t>
      </w:r>
    </w:p>
    <w:p w14:paraId="1CB3FF14" w14:textId="048C82BD" w:rsidR="006E7678" w:rsidRDefault="006E7678" w:rsidP="0068743F">
      <w:r>
        <w:t xml:space="preserve">            </w:t>
      </w:r>
      <w:proofErr w:type="spellStart"/>
      <w:r w:rsidR="006E347E">
        <w:t>p</w:t>
      </w:r>
      <w:r>
        <w:t>rintf</w:t>
      </w:r>
      <w:proofErr w:type="spellEnd"/>
      <w:r>
        <w:t>(“\</w:t>
      </w:r>
      <w:proofErr w:type="spellStart"/>
      <w:r>
        <w:t>n%d</w:t>
      </w:r>
      <w:proofErr w:type="spellEnd"/>
      <w:r>
        <w:t xml:space="preserve"> + %d = %d\n”, a, b, result);</w:t>
      </w:r>
    </w:p>
    <w:p w14:paraId="404D74FD" w14:textId="4B9BBA3D" w:rsidR="006E7678" w:rsidRDefault="006E7678" w:rsidP="0068743F">
      <w:r>
        <w:t xml:space="preserve">            </w:t>
      </w:r>
      <w:r w:rsidR="006E347E">
        <w:t>b</w:t>
      </w:r>
      <w:r>
        <w:t>reak;</w:t>
      </w:r>
    </w:p>
    <w:p w14:paraId="768DD5C3" w14:textId="56BC79AF" w:rsidR="006E7678" w:rsidRDefault="006E7678" w:rsidP="0068743F">
      <w:r>
        <w:t xml:space="preserve">        </w:t>
      </w:r>
      <w:r w:rsidR="006E347E">
        <w:t>c</w:t>
      </w:r>
      <w:r>
        <w:t>ase 2:</w:t>
      </w:r>
    </w:p>
    <w:p w14:paraId="3A4EA176" w14:textId="640FB25A" w:rsidR="006E7678" w:rsidRDefault="006E7678" w:rsidP="0068743F">
      <w:r>
        <w:t xml:space="preserve">            </w:t>
      </w:r>
      <w:r w:rsidR="006E347E">
        <w:t>r</w:t>
      </w:r>
      <w:r>
        <w:t>esult = a – b;</w:t>
      </w:r>
    </w:p>
    <w:p w14:paraId="7594FCDD" w14:textId="7DB95103" w:rsidR="006E7678" w:rsidRDefault="006E7678" w:rsidP="0068743F">
      <w:r>
        <w:t xml:space="preserve">            </w:t>
      </w:r>
      <w:proofErr w:type="spellStart"/>
      <w:r w:rsidR="006E347E">
        <w:t>p</w:t>
      </w:r>
      <w:r>
        <w:t>rintf</w:t>
      </w:r>
      <w:proofErr w:type="spellEnd"/>
      <w:r>
        <w:t>(“\</w:t>
      </w:r>
      <w:proofErr w:type="spellStart"/>
      <w:r>
        <w:t>n%d</w:t>
      </w:r>
      <w:proofErr w:type="spellEnd"/>
      <w:r>
        <w:t xml:space="preserve"> - %d = %d\n”, a, b, result);</w:t>
      </w:r>
    </w:p>
    <w:p w14:paraId="6FB591AF" w14:textId="2554188F" w:rsidR="006E7678" w:rsidRDefault="006E7678" w:rsidP="0068743F">
      <w:r>
        <w:t xml:space="preserve">            </w:t>
      </w:r>
      <w:r w:rsidR="006E347E">
        <w:t>b</w:t>
      </w:r>
      <w:r>
        <w:t>reak;</w:t>
      </w:r>
    </w:p>
    <w:p w14:paraId="23A2D9E4" w14:textId="2AD40799" w:rsidR="006E7678" w:rsidRDefault="006E7678" w:rsidP="0068743F">
      <w:r>
        <w:t xml:space="preserve">        </w:t>
      </w:r>
      <w:r w:rsidR="006E347E">
        <w:t>c</w:t>
      </w:r>
      <w:r>
        <w:t>ase 3:</w:t>
      </w:r>
    </w:p>
    <w:p w14:paraId="398DC849" w14:textId="7784330E" w:rsidR="006E7678" w:rsidRDefault="006E7678" w:rsidP="0068743F">
      <w:r>
        <w:t xml:space="preserve">            </w:t>
      </w:r>
      <w:r w:rsidR="006E347E">
        <w:t>r</w:t>
      </w:r>
      <w:r>
        <w:t>esult = a * b;</w:t>
      </w:r>
    </w:p>
    <w:p w14:paraId="0F4964CD" w14:textId="4A61F27F" w:rsidR="006E7678" w:rsidRDefault="006E7678" w:rsidP="0068743F">
      <w:r>
        <w:t xml:space="preserve">            </w:t>
      </w:r>
      <w:proofErr w:type="spellStart"/>
      <w:r w:rsidR="006E347E">
        <w:t>p</w:t>
      </w:r>
      <w:r>
        <w:t>rintf</w:t>
      </w:r>
      <w:proofErr w:type="spellEnd"/>
      <w:r>
        <w:t>(“\</w:t>
      </w:r>
      <w:proofErr w:type="spellStart"/>
      <w:r>
        <w:t>n%d</w:t>
      </w:r>
      <w:proofErr w:type="spellEnd"/>
      <w:r>
        <w:t xml:space="preserve"> * %d = %d\n”, a, b, result);</w:t>
      </w:r>
    </w:p>
    <w:p w14:paraId="0DACBC81" w14:textId="08811D48" w:rsidR="006E7678" w:rsidRDefault="006E7678" w:rsidP="0068743F">
      <w:r>
        <w:t xml:space="preserve">            </w:t>
      </w:r>
      <w:r w:rsidR="006E347E">
        <w:t>b</w:t>
      </w:r>
      <w:r>
        <w:t>reak;</w:t>
      </w:r>
    </w:p>
    <w:p w14:paraId="36C864E6" w14:textId="47794AAA" w:rsidR="006E7678" w:rsidRDefault="006E7678" w:rsidP="0068743F">
      <w:r>
        <w:t xml:space="preserve">        </w:t>
      </w:r>
      <w:r w:rsidR="006E347E">
        <w:t>c</w:t>
      </w:r>
      <w:r>
        <w:t>ase 4:</w:t>
      </w:r>
    </w:p>
    <w:p w14:paraId="40D3A2B2" w14:textId="579048B0" w:rsidR="006E7678" w:rsidRDefault="006E7678" w:rsidP="0068743F">
      <w:r>
        <w:lastRenderedPageBreak/>
        <w:t xml:space="preserve">            </w:t>
      </w:r>
      <w:r w:rsidR="006E347E">
        <w:t>i</w:t>
      </w:r>
      <w:r>
        <w:t>f(b == 0) {</w:t>
      </w:r>
    </w:p>
    <w:p w14:paraId="12156A06" w14:textId="451BBA43" w:rsidR="006E7678" w:rsidRDefault="006E7678" w:rsidP="0068743F">
      <w:r>
        <w:t xml:space="preserve">                </w:t>
      </w:r>
      <w:proofErr w:type="spellStart"/>
      <w:r w:rsidR="006E347E">
        <w:t>p</w:t>
      </w:r>
      <w:r>
        <w:t>rintf</w:t>
      </w:r>
      <w:proofErr w:type="spellEnd"/>
      <w:r>
        <w:t>(“\</w:t>
      </w:r>
      <w:proofErr w:type="spellStart"/>
      <w:r>
        <w:t>nCannot</w:t>
      </w:r>
      <w:proofErr w:type="spellEnd"/>
      <w:r>
        <w:t xml:space="preserve"> divide by zero”);</w:t>
      </w:r>
    </w:p>
    <w:p w14:paraId="5A91161C" w14:textId="77777777" w:rsidR="006E7678" w:rsidRDefault="006E7678" w:rsidP="0068743F">
      <w:r>
        <w:t xml:space="preserve">            }</w:t>
      </w:r>
    </w:p>
    <w:p w14:paraId="1432E9AB" w14:textId="77777777" w:rsidR="00191279" w:rsidRDefault="006E7678" w:rsidP="0068743F">
      <w:r>
        <w:t xml:space="preserve">            </w:t>
      </w:r>
      <w:r w:rsidR="00191279">
        <w:t>else</w:t>
      </w:r>
    </w:p>
    <w:p w14:paraId="0B0A1747" w14:textId="677BD1F7" w:rsidR="006E7678" w:rsidRDefault="006E7678" w:rsidP="0068743F">
      <w:r>
        <w:t>{</w:t>
      </w:r>
    </w:p>
    <w:p w14:paraId="1D2BAFE0" w14:textId="7D455F82" w:rsidR="006E7678" w:rsidRDefault="006E7678" w:rsidP="0068743F">
      <w:r>
        <w:t xml:space="preserve">                </w:t>
      </w:r>
      <w:r w:rsidR="00191279">
        <w:t>r</w:t>
      </w:r>
      <w:r>
        <w:t>esult = a / b;</w:t>
      </w:r>
    </w:p>
    <w:p w14:paraId="3006D6E1" w14:textId="219E08E4" w:rsidR="006E7678" w:rsidRDefault="006E7678" w:rsidP="0068743F">
      <w:r>
        <w:t xml:space="preserve">                </w:t>
      </w:r>
      <w:proofErr w:type="spellStart"/>
      <w:r w:rsidR="00191279">
        <w:t>p</w:t>
      </w:r>
      <w:r>
        <w:t>rintf</w:t>
      </w:r>
      <w:proofErr w:type="spellEnd"/>
      <w:r>
        <w:t>(“\</w:t>
      </w:r>
      <w:proofErr w:type="spellStart"/>
      <w:r>
        <w:t>n%d</w:t>
      </w:r>
      <w:proofErr w:type="spellEnd"/>
      <w:r>
        <w:t xml:space="preserve"> / %d = %d\n”, a, b, result);</w:t>
      </w:r>
    </w:p>
    <w:p w14:paraId="116E398D" w14:textId="77777777" w:rsidR="006E7678" w:rsidRDefault="006E7678" w:rsidP="0068743F">
      <w:r>
        <w:t xml:space="preserve">            }</w:t>
      </w:r>
    </w:p>
    <w:p w14:paraId="4CA29875" w14:textId="77E64160" w:rsidR="006E7678" w:rsidRDefault="006E7678" w:rsidP="0068743F">
      <w:r>
        <w:t xml:space="preserve">            </w:t>
      </w:r>
      <w:r w:rsidR="00191279">
        <w:t>b</w:t>
      </w:r>
      <w:r>
        <w:t>reak;</w:t>
      </w:r>
    </w:p>
    <w:p w14:paraId="14BFB03A" w14:textId="075FCCAF" w:rsidR="006E7678" w:rsidRDefault="006E7678" w:rsidP="0068743F">
      <w:r>
        <w:t xml:space="preserve">        </w:t>
      </w:r>
      <w:r w:rsidR="00191279">
        <w:t>d</w:t>
      </w:r>
      <w:r>
        <w:t>efault:</w:t>
      </w:r>
    </w:p>
    <w:p w14:paraId="18D84DE1" w14:textId="12F1F998" w:rsidR="006E7678" w:rsidRDefault="006E7678" w:rsidP="0068743F">
      <w:r>
        <w:t xml:space="preserve">        </w:t>
      </w:r>
      <w:proofErr w:type="spellStart"/>
      <w:r w:rsidR="00191279">
        <w:t>p</w:t>
      </w:r>
      <w:r>
        <w:t>rintf</w:t>
      </w:r>
      <w:proofErr w:type="spellEnd"/>
      <w:r>
        <w:t>(“\</w:t>
      </w:r>
      <w:proofErr w:type="spellStart"/>
      <w:r>
        <w:t>nInvalid</w:t>
      </w:r>
      <w:proofErr w:type="spellEnd"/>
      <w:r>
        <w:t xml:space="preserve"> choice\n”);</w:t>
      </w:r>
    </w:p>
    <w:p w14:paraId="3D307C0B" w14:textId="7B703011" w:rsidR="006E7678" w:rsidRDefault="006E7678" w:rsidP="0068743F">
      <w:r>
        <w:t xml:space="preserve">    </w:t>
      </w:r>
      <w:r w:rsidR="00191279">
        <w:t>b</w:t>
      </w:r>
      <w:r>
        <w:t>reak;</w:t>
      </w:r>
    </w:p>
    <w:p w14:paraId="7A2A69D6" w14:textId="77777777" w:rsidR="00191279" w:rsidRDefault="006E7678" w:rsidP="0068743F">
      <w:r>
        <w:t xml:space="preserve">    }</w:t>
      </w:r>
    </w:p>
    <w:p w14:paraId="1C8AC928" w14:textId="5646EE22" w:rsidR="006E7678" w:rsidRDefault="00191279" w:rsidP="0068743F">
      <w:r>
        <w:t>r</w:t>
      </w:r>
      <w:r w:rsidR="006E7678">
        <w:t>eturn 0;</w:t>
      </w:r>
    </w:p>
    <w:p w14:paraId="1353C7F2" w14:textId="2D12304E" w:rsidR="006E7678" w:rsidRDefault="006E7678" w:rsidP="0068743F">
      <w:r>
        <w:t>}</w:t>
      </w:r>
    </w:p>
    <w:p w14:paraId="3F22381B" w14:textId="77777777" w:rsidR="00E246D6" w:rsidRDefault="00E246D6" w:rsidP="00E246D6">
      <w:pPr>
        <w:pStyle w:val="ListParagraph"/>
        <w:numPr>
          <w:ilvl w:val="0"/>
          <w:numId w:val="17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WAP</w:t>
      </w:r>
      <w:r w:rsidRPr="00E246D6">
        <w:rPr>
          <w:b/>
          <w:bCs/>
          <w:sz w:val="44"/>
          <w:szCs w:val="44"/>
        </w:rPr>
        <w:t xml:space="preserve"> to find reverse of string using </w:t>
      </w:r>
      <w:r>
        <w:rPr>
          <w:b/>
          <w:bCs/>
          <w:sz w:val="44"/>
          <w:szCs w:val="44"/>
        </w:rPr>
        <w:t>recursion</w:t>
      </w:r>
    </w:p>
    <w:p w14:paraId="1ECF4AC3" w14:textId="260BE514" w:rsidR="00E246D6" w:rsidRDefault="00E246D6" w:rsidP="00E246D6">
      <w:pPr>
        <w:pStyle w:val="ListParagraph"/>
        <w:ind w:left="765"/>
        <w:rPr>
          <w:b/>
          <w:bCs/>
          <w:sz w:val="44"/>
          <w:szCs w:val="44"/>
        </w:rPr>
      </w:pPr>
    </w:p>
    <w:p w14:paraId="0623F6E0" w14:textId="77777777" w:rsidR="009E2F12" w:rsidRDefault="009E2F12" w:rsidP="00E246D6">
      <w:pPr>
        <w:pStyle w:val="ListParagraph"/>
        <w:ind w:left="76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C299C9" w14:textId="77777777" w:rsidR="009E2F12" w:rsidRDefault="009E2F12" w:rsidP="00E246D6">
      <w:pPr>
        <w:pStyle w:val="ListParagraph"/>
        <w:ind w:left="765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0928684" w14:textId="77777777" w:rsidR="009E2F12" w:rsidRDefault="009E2F12" w:rsidP="00E246D6">
      <w:pPr>
        <w:pStyle w:val="ListParagraph"/>
        <w:ind w:left="765"/>
      </w:pPr>
    </w:p>
    <w:p w14:paraId="503F4F44" w14:textId="3164397A" w:rsidR="009E2F12" w:rsidRDefault="00095C3C" w:rsidP="00E246D6">
      <w:pPr>
        <w:pStyle w:val="ListParagraph"/>
        <w:ind w:left="765"/>
      </w:pPr>
      <w:r>
        <w:t>v</w:t>
      </w:r>
      <w:r w:rsidR="009E2F12">
        <w:t>oid reverse(char *);</w:t>
      </w:r>
    </w:p>
    <w:p w14:paraId="27D0D153" w14:textId="77777777" w:rsidR="009E2F12" w:rsidRDefault="009E2F12" w:rsidP="00E246D6">
      <w:pPr>
        <w:pStyle w:val="ListParagraph"/>
        <w:ind w:left="765"/>
      </w:pPr>
    </w:p>
    <w:p w14:paraId="10FB2D07" w14:textId="532A85F2" w:rsidR="009E2F12" w:rsidRDefault="00095C3C" w:rsidP="00E246D6">
      <w:pPr>
        <w:pStyle w:val="ListParagraph"/>
        <w:ind w:left="765"/>
      </w:pPr>
      <w:proofErr w:type="spellStart"/>
      <w:r>
        <w:lastRenderedPageBreak/>
        <w:t>i</w:t>
      </w:r>
      <w:r w:rsidR="009E2F12">
        <w:t>nt</w:t>
      </w:r>
      <w:proofErr w:type="spellEnd"/>
      <w:r w:rsidR="009E2F12">
        <w:t xml:space="preserve"> main()</w:t>
      </w:r>
    </w:p>
    <w:p w14:paraId="0EFB3126" w14:textId="77777777" w:rsidR="009E2F12" w:rsidRDefault="009E2F12" w:rsidP="00E246D6">
      <w:pPr>
        <w:pStyle w:val="ListParagraph"/>
        <w:ind w:left="765"/>
      </w:pPr>
      <w:r>
        <w:t>{</w:t>
      </w:r>
    </w:p>
    <w:p w14:paraId="55993CD8" w14:textId="645F2898" w:rsidR="009E2F12" w:rsidRDefault="009E2F12" w:rsidP="00E246D6">
      <w:pPr>
        <w:pStyle w:val="ListParagraph"/>
        <w:ind w:left="765"/>
      </w:pPr>
      <w:r>
        <w:t xml:space="preserve">    </w:t>
      </w:r>
      <w:r w:rsidR="0027791C">
        <w:t>ch</w:t>
      </w:r>
      <w:r>
        <w:t xml:space="preserve">ar </w:t>
      </w:r>
      <w:proofErr w:type="spellStart"/>
      <w:r>
        <w:t>str</w:t>
      </w:r>
      <w:proofErr w:type="spellEnd"/>
      <w:r>
        <w:t>[100];</w:t>
      </w:r>
    </w:p>
    <w:p w14:paraId="72C01397" w14:textId="77777777" w:rsidR="009E2F12" w:rsidRDefault="009E2F12" w:rsidP="00E246D6">
      <w:pPr>
        <w:pStyle w:val="ListParagraph"/>
        <w:ind w:left="765"/>
      </w:pPr>
    </w:p>
    <w:p w14:paraId="4DBC81FD" w14:textId="2F2AF854" w:rsidR="009E2F12" w:rsidRDefault="009E2F12" w:rsidP="00E246D6">
      <w:pPr>
        <w:pStyle w:val="ListParagraph"/>
        <w:ind w:left="765"/>
      </w:pPr>
      <w:r>
        <w:t xml:space="preserve">    </w:t>
      </w:r>
      <w:proofErr w:type="spellStart"/>
      <w:r w:rsidR="0027791C">
        <w:t>p</w:t>
      </w:r>
      <w:r>
        <w:t>rintf</w:t>
      </w:r>
      <w:proofErr w:type="spellEnd"/>
      <w:r>
        <w:t>(“</w:t>
      </w:r>
      <w:r w:rsidR="0027791C">
        <w:t>\</w:t>
      </w:r>
      <w:proofErr w:type="spellStart"/>
      <w:r w:rsidR="0027791C">
        <w:t>n</w:t>
      </w:r>
      <w:r>
        <w:t>Enter</w:t>
      </w:r>
      <w:proofErr w:type="spellEnd"/>
      <w:r>
        <w:t xml:space="preserve"> a string: “);</w:t>
      </w:r>
    </w:p>
    <w:p w14:paraId="53D3A398" w14:textId="4E4CD09A" w:rsidR="009E2F12" w:rsidRDefault="009E2F12" w:rsidP="00E246D6">
      <w:pPr>
        <w:pStyle w:val="ListParagraph"/>
        <w:ind w:left="765"/>
      </w:pPr>
      <w:r>
        <w:t xml:space="preserve">    </w:t>
      </w:r>
      <w:r w:rsidR="0027791C">
        <w:t>g</w:t>
      </w:r>
      <w:r>
        <w:t>ets(</w:t>
      </w:r>
      <w:proofErr w:type="spellStart"/>
      <w:r>
        <w:t>str</w:t>
      </w:r>
      <w:proofErr w:type="spellEnd"/>
      <w:r>
        <w:t>);</w:t>
      </w:r>
    </w:p>
    <w:p w14:paraId="7937F281" w14:textId="77777777" w:rsidR="009E2F12" w:rsidRDefault="009E2F12" w:rsidP="00E246D6">
      <w:pPr>
        <w:pStyle w:val="ListParagraph"/>
        <w:ind w:left="765"/>
      </w:pPr>
    </w:p>
    <w:p w14:paraId="725F3B77" w14:textId="00EF9154" w:rsidR="009E2F12" w:rsidRDefault="009E2F12" w:rsidP="00E246D6">
      <w:pPr>
        <w:pStyle w:val="ListParagraph"/>
        <w:ind w:left="765"/>
      </w:pPr>
      <w:r>
        <w:t xml:space="preserve">    </w:t>
      </w:r>
      <w:r w:rsidR="002724DB">
        <w:t>r</w:t>
      </w:r>
      <w:r>
        <w:t>everse(</w:t>
      </w:r>
      <w:proofErr w:type="spellStart"/>
      <w:r>
        <w:t>str</w:t>
      </w:r>
      <w:proofErr w:type="spellEnd"/>
      <w:r>
        <w:t>);</w:t>
      </w:r>
    </w:p>
    <w:p w14:paraId="4A794721" w14:textId="77777777" w:rsidR="009E2F12" w:rsidRDefault="009E2F12" w:rsidP="00E246D6">
      <w:pPr>
        <w:pStyle w:val="ListParagraph"/>
        <w:ind w:left="765"/>
      </w:pPr>
    </w:p>
    <w:p w14:paraId="29AAA36B" w14:textId="5E1B1D74" w:rsidR="009E2F12" w:rsidRDefault="009E2F12" w:rsidP="00E246D6">
      <w:pPr>
        <w:pStyle w:val="ListParagraph"/>
        <w:ind w:left="765"/>
      </w:pPr>
      <w:r>
        <w:t xml:space="preserve">    </w:t>
      </w:r>
      <w:proofErr w:type="spellStart"/>
      <w:r w:rsidR="00585AE2">
        <w:t>p</w:t>
      </w:r>
      <w:r>
        <w:t>rintf</w:t>
      </w:r>
      <w:proofErr w:type="spellEnd"/>
      <w:r>
        <w:t>(“</w:t>
      </w:r>
      <w:r w:rsidR="002724DB">
        <w:t>\</w:t>
      </w:r>
      <w:proofErr w:type="spellStart"/>
      <w:r w:rsidR="002724DB">
        <w:t>n</w:t>
      </w:r>
      <w:r>
        <w:t>Reversed</w:t>
      </w:r>
      <w:proofErr w:type="spellEnd"/>
      <w:r>
        <w:t xml:space="preserve"> string is: %s”, </w:t>
      </w:r>
      <w:proofErr w:type="spellStart"/>
      <w:r>
        <w:t>str</w:t>
      </w:r>
      <w:proofErr w:type="spellEnd"/>
      <w:r>
        <w:t>);</w:t>
      </w:r>
    </w:p>
    <w:p w14:paraId="124BFEF7" w14:textId="77777777" w:rsidR="009E2F12" w:rsidRDefault="009E2F12" w:rsidP="00E246D6">
      <w:pPr>
        <w:pStyle w:val="ListParagraph"/>
        <w:ind w:left="765"/>
      </w:pPr>
    </w:p>
    <w:p w14:paraId="0880FAF6" w14:textId="42AD1E47" w:rsidR="009E2F12" w:rsidRDefault="009E2F12" w:rsidP="00E246D6">
      <w:pPr>
        <w:pStyle w:val="ListParagraph"/>
        <w:ind w:left="765"/>
      </w:pPr>
      <w:r>
        <w:t xml:space="preserve">    </w:t>
      </w:r>
      <w:r w:rsidR="00585AE2">
        <w:t>r</w:t>
      </w:r>
      <w:r>
        <w:t>eturn 0;</w:t>
      </w:r>
    </w:p>
    <w:p w14:paraId="57286FCE" w14:textId="77777777" w:rsidR="009E2F12" w:rsidRDefault="009E2F12" w:rsidP="00E246D6">
      <w:pPr>
        <w:pStyle w:val="ListParagraph"/>
        <w:ind w:left="765"/>
      </w:pPr>
      <w:r>
        <w:t>}</w:t>
      </w:r>
    </w:p>
    <w:p w14:paraId="455613C4" w14:textId="77777777" w:rsidR="009E2F12" w:rsidRDefault="009E2F12" w:rsidP="00E246D6">
      <w:pPr>
        <w:pStyle w:val="ListParagraph"/>
        <w:ind w:left="765"/>
      </w:pPr>
    </w:p>
    <w:p w14:paraId="12412F8E" w14:textId="32CEBF12" w:rsidR="009E2F12" w:rsidRDefault="00585AE2" w:rsidP="00E246D6">
      <w:pPr>
        <w:pStyle w:val="ListParagraph"/>
        <w:ind w:left="765"/>
      </w:pPr>
      <w:r>
        <w:t>v</w:t>
      </w:r>
      <w:r w:rsidR="009E2F12">
        <w:t>oid reverse(char *s)</w:t>
      </w:r>
    </w:p>
    <w:p w14:paraId="69CA1CE5" w14:textId="77777777" w:rsidR="009E2F12" w:rsidRDefault="009E2F12" w:rsidP="00E246D6">
      <w:pPr>
        <w:pStyle w:val="ListParagraph"/>
        <w:ind w:left="765"/>
      </w:pPr>
      <w:r>
        <w:t>{</w:t>
      </w:r>
    </w:p>
    <w:p w14:paraId="09C373E2" w14:textId="3271CD7C" w:rsidR="009E2F12" w:rsidRDefault="009E2F12" w:rsidP="00E246D6">
      <w:pPr>
        <w:pStyle w:val="ListParagraph"/>
        <w:ind w:left="765"/>
      </w:pPr>
      <w:r>
        <w:t xml:space="preserve">    </w:t>
      </w:r>
      <w:r w:rsidR="00585AE2">
        <w:t>s</w:t>
      </w:r>
      <w:r>
        <w:t xml:space="preserve">tatic </w:t>
      </w:r>
      <w:proofErr w:type="spellStart"/>
      <w:r>
        <w:t>int</w:t>
      </w:r>
      <w:proofErr w:type="spellEnd"/>
      <w:r>
        <w:t xml:space="preserve"> I = 0, j = 0;</w:t>
      </w:r>
    </w:p>
    <w:p w14:paraId="2A414DCA" w14:textId="77777777" w:rsidR="009E2F12" w:rsidRDefault="009E2F12" w:rsidP="00E246D6">
      <w:pPr>
        <w:pStyle w:val="ListParagraph"/>
        <w:ind w:left="765"/>
      </w:pPr>
    </w:p>
    <w:p w14:paraId="26520A10" w14:textId="5C3AD7B6" w:rsidR="009E2F12" w:rsidRDefault="009E2F12" w:rsidP="00E246D6">
      <w:pPr>
        <w:pStyle w:val="ListParagraph"/>
        <w:ind w:left="765"/>
      </w:pPr>
      <w:r>
        <w:t xml:space="preserve">    </w:t>
      </w:r>
      <w:r w:rsidR="00585AE2">
        <w:t>i</w:t>
      </w:r>
      <w:r>
        <w:t>f (*s)</w:t>
      </w:r>
    </w:p>
    <w:p w14:paraId="3458CCD3" w14:textId="77777777" w:rsidR="009E2F12" w:rsidRDefault="009E2F12" w:rsidP="00E246D6">
      <w:pPr>
        <w:pStyle w:val="ListParagraph"/>
        <w:ind w:left="765"/>
      </w:pPr>
      <w:r>
        <w:t xml:space="preserve">    {</w:t>
      </w:r>
    </w:p>
    <w:p w14:paraId="4DB6794B" w14:textId="4303AAD9" w:rsidR="009E2F12" w:rsidRDefault="009E2F12" w:rsidP="00E246D6">
      <w:pPr>
        <w:pStyle w:val="ListParagraph"/>
        <w:ind w:left="765"/>
      </w:pPr>
      <w:r>
        <w:t xml:space="preserve">        </w:t>
      </w:r>
      <w:r w:rsidR="00585AE2">
        <w:t>j</w:t>
      </w:r>
      <w:r>
        <w:t>++;</w:t>
      </w:r>
    </w:p>
    <w:p w14:paraId="6C580663" w14:textId="2A948896" w:rsidR="009E2F12" w:rsidRDefault="009E2F12" w:rsidP="00E246D6">
      <w:pPr>
        <w:pStyle w:val="ListParagraph"/>
        <w:ind w:left="765"/>
      </w:pPr>
      <w:r>
        <w:t xml:space="preserve">        </w:t>
      </w:r>
      <w:r w:rsidR="00585AE2">
        <w:t>r</w:t>
      </w:r>
      <w:r>
        <w:t>everse(s + 1);</w:t>
      </w:r>
    </w:p>
    <w:p w14:paraId="07FA037F" w14:textId="77777777" w:rsidR="009E2F12" w:rsidRDefault="009E2F12" w:rsidP="00E246D6">
      <w:pPr>
        <w:pStyle w:val="ListParagraph"/>
        <w:ind w:left="765"/>
      </w:pPr>
      <w:r>
        <w:t xml:space="preserve">    }</w:t>
      </w:r>
    </w:p>
    <w:p w14:paraId="1D64D876" w14:textId="588CC76A" w:rsidR="009E2F12" w:rsidRDefault="009E2F12" w:rsidP="00E246D6">
      <w:pPr>
        <w:pStyle w:val="ListParagraph"/>
        <w:ind w:left="765"/>
      </w:pPr>
      <w:r>
        <w:t xml:space="preserve">    </w:t>
      </w:r>
      <w:r w:rsidR="00585AE2">
        <w:t>e</w:t>
      </w:r>
      <w:r>
        <w:t>lse</w:t>
      </w:r>
    </w:p>
    <w:p w14:paraId="40D0D89F" w14:textId="77777777" w:rsidR="009E2F12" w:rsidRDefault="009E2F12" w:rsidP="00E246D6">
      <w:pPr>
        <w:pStyle w:val="ListParagraph"/>
        <w:ind w:left="765"/>
      </w:pPr>
      <w:r>
        <w:t xml:space="preserve">    {</w:t>
      </w:r>
    </w:p>
    <w:p w14:paraId="2713169E" w14:textId="05DFBC21" w:rsidR="009E2F12" w:rsidRDefault="009E2F12" w:rsidP="00E246D6">
      <w:pPr>
        <w:pStyle w:val="ListParagraph"/>
        <w:ind w:left="765"/>
      </w:pPr>
      <w:r>
        <w:t xml:space="preserve">        char rev[j + 1];</w:t>
      </w:r>
    </w:p>
    <w:p w14:paraId="2257707C" w14:textId="77777777" w:rsidR="009E2F12" w:rsidRDefault="009E2F12" w:rsidP="00E246D6">
      <w:pPr>
        <w:pStyle w:val="ListParagraph"/>
        <w:ind w:left="765"/>
      </w:pPr>
    </w:p>
    <w:p w14:paraId="0F830AA9" w14:textId="44F3B60F" w:rsidR="009E2F12" w:rsidRDefault="009E2F12" w:rsidP="00E246D6">
      <w:pPr>
        <w:pStyle w:val="ListParagraph"/>
        <w:ind w:left="765"/>
      </w:pPr>
      <w:r>
        <w:t xml:space="preserve">        rev[j] = ‘\0’;</w:t>
      </w:r>
    </w:p>
    <w:p w14:paraId="313C9F0E" w14:textId="77777777" w:rsidR="009E2F12" w:rsidRDefault="009E2F12" w:rsidP="00E246D6">
      <w:pPr>
        <w:pStyle w:val="ListParagraph"/>
        <w:ind w:left="765"/>
      </w:pPr>
    </w:p>
    <w:p w14:paraId="7DAEB59F" w14:textId="21DB740D" w:rsidR="009E2F12" w:rsidRDefault="009E2F12" w:rsidP="00E246D6">
      <w:pPr>
        <w:pStyle w:val="ListParagraph"/>
        <w:ind w:left="765"/>
      </w:pPr>
      <w:r>
        <w:t xml:space="preserve">        for (I = 0; I &lt; j; </w:t>
      </w:r>
      <w:proofErr w:type="spellStart"/>
      <w:r>
        <w:t>i</w:t>
      </w:r>
      <w:proofErr w:type="spellEnd"/>
      <w:r>
        <w:t>++)</w:t>
      </w:r>
    </w:p>
    <w:p w14:paraId="327A974A" w14:textId="77777777" w:rsidR="009E2F12" w:rsidRDefault="009E2F12" w:rsidP="00E246D6">
      <w:pPr>
        <w:pStyle w:val="ListParagraph"/>
        <w:ind w:left="765"/>
      </w:pPr>
      <w:r>
        <w:t xml:space="preserve">        {</w:t>
      </w:r>
    </w:p>
    <w:p w14:paraId="240AB565" w14:textId="65C85C50" w:rsidR="009E2F12" w:rsidRDefault="009E2F12" w:rsidP="00E246D6">
      <w:pPr>
        <w:pStyle w:val="ListParagraph"/>
        <w:ind w:left="765"/>
      </w:pPr>
      <w:r>
        <w:t xml:space="preserve">            rev[</w:t>
      </w:r>
      <w:proofErr w:type="spellStart"/>
      <w:r>
        <w:t>i</w:t>
      </w:r>
      <w:proofErr w:type="spellEnd"/>
      <w:r>
        <w:t>] = *(s – 1);</w:t>
      </w:r>
    </w:p>
    <w:p w14:paraId="49DDB06B" w14:textId="77777777" w:rsidR="009E2F12" w:rsidRDefault="009E2F12" w:rsidP="00E246D6">
      <w:pPr>
        <w:pStyle w:val="ListParagraph"/>
        <w:ind w:left="765"/>
      </w:pPr>
      <w:r>
        <w:t xml:space="preserve">            s--;</w:t>
      </w:r>
    </w:p>
    <w:p w14:paraId="58C5D2B5" w14:textId="77777777" w:rsidR="009E2F12" w:rsidRDefault="009E2F12" w:rsidP="00E246D6">
      <w:pPr>
        <w:pStyle w:val="ListParagraph"/>
        <w:ind w:left="765"/>
      </w:pPr>
      <w:r>
        <w:t xml:space="preserve">        }</w:t>
      </w:r>
    </w:p>
    <w:p w14:paraId="383161CA" w14:textId="77777777" w:rsidR="009E2F12" w:rsidRDefault="009E2F12" w:rsidP="00E246D6">
      <w:pPr>
        <w:pStyle w:val="ListParagraph"/>
        <w:ind w:left="765"/>
      </w:pPr>
    </w:p>
    <w:p w14:paraId="59815BC5" w14:textId="241DB7BD" w:rsidR="009E2F12" w:rsidRDefault="009E2F12" w:rsidP="00E246D6">
      <w:pPr>
        <w:pStyle w:val="ListParagraph"/>
        <w:ind w:left="765"/>
      </w:pPr>
      <w:r>
        <w:t xml:space="preserve">        </w:t>
      </w:r>
      <w:proofErr w:type="spellStart"/>
      <w:r>
        <w:t>strcpy</w:t>
      </w:r>
      <w:proofErr w:type="spellEnd"/>
      <w:r>
        <w:t>(s, rev);</w:t>
      </w:r>
    </w:p>
    <w:p w14:paraId="52AA8927" w14:textId="77777777" w:rsidR="009E2F12" w:rsidRDefault="009E2F12" w:rsidP="00E246D6">
      <w:pPr>
        <w:pStyle w:val="ListParagraph"/>
        <w:ind w:left="765"/>
      </w:pPr>
      <w:r>
        <w:t xml:space="preserve">    }</w:t>
      </w:r>
    </w:p>
    <w:p w14:paraId="735C8F48" w14:textId="77777777" w:rsidR="009E2F12" w:rsidRDefault="009E2F12" w:rsidP="00E246D6">
      <w:pPr>
        <w:pStyle w:val="ListParagraph"/>
        <w:ind w:left="765"/>
      </w:pPr>
      <w:r>
        <w:t>}</w:t>
      </w:r>
    </w:p>
    <w:p w14:paraId="40F1AF7F" w14:textId="6CFDCC38" w:rsidR="009E2F12" w:rsidRDefault="009E2F12" w:rsidP="00E246D6">
      <w:pPr>
        <w:pStyle w:val="ListParagraph"/>
        <w:ind w:left="765"/>
      </w:pPr>
    </w:p>
    <w:p w14:paraId="5F906472" w14:textId="77777777" w:rsidR="00095C3C" w:rsidRPr="00231C9D" w:rsidRDefault="00095C3C" w:rsidP="00E246D6">
      <w:pPr>
        <w:pStyle w:val="ListParagraph"/>
        <w:ind w:left="765"/>
        <w:rPr>
          <w:b/>
          <w:bCs/>
        </w:rPr>
      </w:pPr>
    </w:p>
    <w:p w14:paraId="5E9B812D" w14:textId="77777777" w:rsidR="00231C9D" w:rsidRDefault="00231C9D" w:rsidP="00231C9D">
      <w:pPr>
        <w:pStyle w:val="ListParagraph"/>
        <w:numPr>
          <w:ilvl w:val="0"/>
          <w:numId w:val="17"/>
        </w:numPr>
        <w:rPr>
          <w:b/>
          <w:bCs/>
          <w:sz w:val="44"/>
          <w:szCs w:val="44"/>
        </w:rPr>
      </w:pPr>
      <w:r w:rsidRPr="00231C9D">
        <w:rPr>
          <w:b/>
          <w:bCs/>
          <w:sz w:val="44"/>
          <w:szCs w:val="44"/>
        </w:rPr>
        <w:t xml:space="preserve">4.WAP to find factorial using </w:t>
      </w:r>
      <w:r>
        <w:rPr>
          <w:b/>
          <w:bCs/>
          <w:sz w:val="44"/>
          <w:szCs w:val="44"/>
        </w:rPr>
        <w:t>recursion</w:t>
      </w:r>
    </w:p>
    <w:p w14:paraId="0EB79243" w14:textId="77777777" w:rsidR="00231C9D" w:rsidRPr="00231C9D" w:rsidRDefault="00231C9D" w:rsidP="00231C9D">
      <w:pPr>
        <w:pStyle w:val="ListParagraph"/>
        <w:ind w:left="765"/>
        <w:rPr>
          <w:b/>
          <w:bCs/>
        </w:rPr>
      </w:pPr>
    </w:p>
    <w:p w14:paraId="4DDED261" w14:textId="77777777" w:rsidR="00F12F36" w:rsidRDefault="00F12F36" w:rsidP="0068743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839BBAF" w14:textId="77777777" w:rsidR="00F12F36" w:rsidRDefault="00F12F36" w:rsidP="0068743F"/>
    <w:p w14:paraId="59E230B8" w14:textId="640C44DF" w:rsidR="00F12F36" w:rsidRDefault="005D414A" w:rsidP="0068743F">
      <w:proofErr w:type="spellStart"/>
      <w:r>
        <w:t>i</w:t>
      </w:r>
      <w:r w:rsidR="00F12F36">
        <w:t>nt</w:t>
      </w:r>
      <w:proofErr w:type="spellEnd"/>
      <w:r w:rsidR="00F12F36">
        <w:t xml:space="preserve"> factorial(</w:t>
      </w:r>
      <w:proofErr w:type="spellStart"/>
      <w:r w:rsidR="00F12F36">
        <w:t>int</w:t>
      </w:r>
      <w:proofErr w:type="spellEnd"/>
      <w:r w:rsidR="00F12F36">
        <w:t xml:space="preserve"> n)</w:t>
      </w:r>
    </w:p>
    <w:p w14:paraId="5573DE55" w14:textId="77777777" w:rsidR="00F12F36" w:rsidRDefault="00F12F36" w:rsidP="0068743F">
      <w:r>
        <w:t>{</w:t>
      </w:r>
    </w:p>
    <w:p w14:paraId="59253466" w14:textId="312196BE" w:rsidR="00F12F36" w:rsidRDefault="00F12F36" w:rsidP="0068743F">
      <w:r>
        <w:t xml:space="preserve">    </w:t>
      </w:r>
      <w:r w:rsidR="005D414A">
        <w:t>if</w:t>
      </w:r>
      <w:r>
        <w:t>(n == 1 || n == 0)</w:t>
      </w:r>
    </w:p>
    <w:p w14:paraId="03581EE0" w14:textId="6A04415F" w:rsidR="00F12F36" w:rsidRDefault="00F12F36" w:rsidP="0068743F">
      <w:r>
        <w:t xml:space="preserve">        </w:t>
      </w:r>
      <w:r w:rsidR="005D414A">
        <w:t>r</w:t>
      </w:r>
      <w:r>
        <w:t>eturn 1;</w:t>
      </w:r>
    </w:p>
    <w:p w14:paraId="66A5277A" w14:textId="4CAB9C39" w:rsidR="00F12F36" w:rsidRDefault="00F12F36" w:rsidP="0068743F">
      <w:r>
        <w:t xml:space="preserve">    </w:t>
      </w:r>
      <w:r w:rsidR="005D414A">
        <w:t>e</w:t>
      </w:r>
      <w:r>
        <w:t>lse</w:t>
      </w:r>
    </w:p>
    <w:p w14:paraId="68E864AF" w14:textId="4C6FDAA5" w:rsidR="00F12F36" w:rsidRDefault="00F12F36" w:rsidP="0068743F">
      <w:r>
        <w:t xml:space="preserve">        </w:t>
      </w:r>
      <w:r w:rsidR="005D414A">
        <w:t>r</w:t>
      </w:r>
      <w:r>
        <w:t>eturn n * factorial(n-1);</w:t>
      </w:r>
    </w:p>
    <w:p w14:paraId="2DB54CA4" w14:textId="77777777" w:rsidR="007359E2" w:rsidRDefault="00F12F36" w:rsidP="0068743F">
      <w:r>
        <w:t>}</w:t>
      </w:r>
    </w:p>
    <w:p w14:paraId="6F642511" w14:textId="0BCF607D" w:rsidR="00F12F36" w:rsidRDefault="005D414A" w:rsidP="0068743F">
      <w:proofErr w:type="spellStart"/>
      <w:r>
        <w:t>in</w:t>
      </w:r>
      <w:r w:rsidR="00F12F36">
        <w:t>t</w:t>
      </w:r>
      <w:proofErr w:type="spellEnd"/>
      <w:r w:rsidR="00F12F36">
        <w:t xml:space="preserve"> main()</w:t>
      </w:r>
    </w:p>
    <w:p w14:paraId="6FEEF608" w14:textId="77777777" w:rsidR="00F12F36" w:rsidRDefault="00F12F36" w:rsidP="0068743F">
      <w:r>
        <w:t>{</w:t>
      </w:r>
    </w:p>
    <w:p w14:paraId="3D6190A9" w14:textId="6FD6FC2B" w:rsidR="00F12F36" w:rsidRDefault="00F12F36" w:rsidP="0068743F">
      <w:r>
        <w:t xml:space="preserve">    </w:t>
      </w:r>
      <w:proofErr w:type="spellStart"/>
      <w:r w:rsidR="00016B7A">
        <w:t>i</w:t>
      </w:r>
      <w:r>
        <w:t>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62F771B1" w14:textId="48F5E1F1" w:rsidR="00F12F36" w:rsidRDefault="00F12F36" w:rsidP="0068743F">
      <w:r>
        <w:t xml:space="preserve">    </w:t>
      </w:r>
      <w:proofErr w:type="spellStart"/>
      <w:r w:rsidR="00016B7A">
        <w:t>p</w:t>
      </w:r>
      <w:r>
        <w:t>rintf</w:t>
      </w:r>
      <w:proofErr w:type="spellEnd"/>
      <w:r>
        <w:t>(“Enter a number: “);</w:t>
      </w:r>
    </w:p>
    <w:p w14:paraId="49D18C62" w14:textId="0420904B" w:rsidR="00F12F36" w:rsidRDefault="00F12F36" w:rsidP="0068743F">
      <w:r>
        <w:t xml:space="preserve">    </w:t>
      </w:r>
      <w:proofErr w:type="spellStart"/>
      <w:r w:rsidR="00016B7A">
        <w:t>s</w:t>
      </w:r>
      <w:r>
        <w:t>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14:paraId="070379D3" w14:textId="6AC46A05" w:rsidR="00F12F36" w:rsidRDefault="00F12F36" w:rsidP="0068743F">
      <w:r>
        <w:t xml:space="preserve">    </w:t>
      </w:r>
      <w:proofErr w:type="spellStart"/>
      <w:r>
        <w:t>printf</w:t>
      </w:r>
      <w:proofErr w:type="spellEnd"/>
      <w:r>
        <w:t>(“</w:t>
      </w:r>
      <w:r w:rsidR="00016B7A">
        <w:t>\</w:t>
      </w:r>
      <w:proofErr w:type="spellStart"/>
      <w:r w:rsidR="00016B7A">
        <w:t>n</w:t>
      </w:r>
      <w:r>
        <w:t>Factorial</w:t>
      </w:r>
      <w:proofErr w:type="spellEnd"/>
      <w:r>
        <w:t xml:space="preserve"> of %d is %d”,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14:paraId="2B654E8C" w14:textId="4EC233D0" w:rsidR="00F12F36" w:rsidRDefault="00F12F36" w:rsidP="0068743F">
      <w:r>
        <w:t xml:space="preserve">    return 0;</w:t>
      </w:r>
    </w:p>
    <w:p w14:paraId="688321DB" w14:textId="77777777" w:rsidR="00F12F36" w:rsidRDefault="00F12F36" w:rsidP="0068743F">
      <w:r>
        <w:t>}</w:t>
      </w:r>
    </w:p>
    <w:p w14:paraId="09B6B5F7" w14:textId="77777777" w:rsidR="00F12F36" w:rsidRPr="0068743F" w:rsidRDefault="00F12F36" w:rsidP="0068743F"/>
    <w:p w14:paraId="598E5EEB" w14:textId="5DD35068" w:rsidR="00C92F72" w:rsidRPr="00C92F72" w:rsidRDefault="00C92F72" w:rsidP="00C92F72">
      <w:pPr>
        <w:pStyle w:val="Heading1"/>
        <w:numPr>
          <w:ilvl w:val="0"/>
          <w:numId w:val="17"/>
        </w:numPr>
      </w:pPr>
      <w:r>
        <w:lastRenderedPageBreak/>
        <w:t>5. WAP to take two Array input from user and sort them in ascending or Descending order as per user’s choice</w:t>
      </w:r>
    </w:p>
    <w:p w14:paraId="6E7C6149" w14:textId="18B99368" w:rsidR="003266C7" w:rsidRDefault="003266C7" w:rsidP="00D47FD0">
      <w:pPr>
        <w:pStyle w:val="Heading1"/>
      </w:pPr>
    </w:p>
    <w:p w14:paraId="203E3725" w14:textId="284C62D7" w:rsidR="00CF2AA1" w:rsidRDefault="00CF2AA1" w:rsidP="006A66B8">
      <w:r>
        <w:t>#include &lt;</w:t>
      </w:r>
      <w:proofErr w:type="spellStart"/>
      <w:r>
        <w:t>stdio.h</w:t>
      </w:r>
      <w:proofErr w:type="spellEnd"/>
      <w:r>
        <w:t>&gt;</w:t>
      </w:r>
    </w:p>
    <w:p w14:paraId="0F6703B2" w14:textId="77777777" w:rsidR="00615F47" w:rsidRDefault="00607A2E" w:rsidP="006A66B8">
      <w:r>
        <w:t>v</w:t>
      </w:r>
      <w:r w:rsidR="00CF2AA1">
        <w:t xml:space="preserve">oid </w:t>
      </w:r>
      <w:proofErr w:type="spellStart"/>
      <w:r w:rsidR="00CF2AA1">
        <w:t>ascendingSort</w:t>
      </w:r>
      <w:proofErr w:type="spellEnd"/>
      <w:r w:rsidR="00CF2AA1">
        <w:t>(</w:t>
      </w:r>
      <w:proofErr w:type="spellStart"/>
      <w:r w:rsidR="00CF2AA1">
        <w:t>int</w:t>
      </w:r>
      <w:proofErr w:type="spellEnd"/>
      <w:r w:rsidR="00CF2AA1">
        <w:t xml:space="preserve"> </w:t>
      </w:r>
      <w:proofErr w:type="spellStart"/>
      <w:r w:rsidR="00CF2AA1">
        <w:t>arr</w:t>
      </w:r>
      <w:proofErr w:type="spellEnd"/>
      <w:r w:rsidR="00CF2AA1">
        <w:t xml:space="preserve">[], </w:t>
      </w:r>
      <w:proofErr w:type="spellStart"/>
      <w:r w:rsidR="00CF2AA1">
        <w:t>int</w:t>
      </w:r>
      <w:proofErr w:type="spellEnd"/>
      <w:r w:rsidR="00CF2AA1">
        <w:t xml:space="preserve"> n)</w:t>
      </w:r>
    </w:p>
    <w:p w14:paraId="0DD645C2" w14:textId="10545C56" w:rsidR="00CF2AA1" w:rsidRDefault="00CF2AA1" w:rsidP="006A66B8">
      <w:r>
        <w:t>{</w:t>
      </w:r>
    </w:p>
    <w:p w14:paraId="703EE99B" w14:textId="6108879D" w:rsidR="00CF2AA1" w:rsidRDefault="00CF2AA1" w:rsidP="006A66B8">
      <w:r>
        <w:t xml:space="preserve">    </w:t>
      </w:r>
      <w:proofErr w:type="spellStart"/>
      <w:r w:rsidR="00BF1DBD">
        <w:t>i</w:t>
      </w:r>
      <w:r>
        <w:t>nt</w:t>
      </w:r>
      <w:proofErr w:type="spellEnd"/>
      <w:r>
        <w:t xml:space="preserve"> I, j, temp;</w:t>
      </w:r>
    </w:p>
    <w:p w14:paraId="7FDFBFE4" w14:textId="77777777" w:rsidR="00615F47" w:rsidRDefault="00CF2AA1" w:rsidP="006A66B8">
      <w:r>
        <w:t xml:space="preserve">    </w:t>
      </w:r>
      <w:r w:rsidR="00BF1DBD">
        <w:t>f</w:t>
      </w:r>
      <w:r>
        <w:t xml:space="preserve">or (I = 0; I &lt; n – 1; </w:t>
      </w:r>
      <w:proofErr w:type="spellStart"/>
      <w:r>
        <w:t>i</w:t>
      </w:r>
      <w:proofErr w:type="spellEnd"/>
      <w:r>
        <w:t>++)</w:t>
      </w:r>
    </w:p>
    <w:p w14:paraId="3894E01C" w14:textId="69D73381" w:rsidR="00CF2AA1" w:rsidRDefault="00CF2AA1" w:rsidP="006A66B8">
      <w:r>
        <w:t>{</w:t>
      </w:r>
    </w:p>
    <w:p w14:paraId="3360FB80" w14:textId="77777777" w:rsidR="00615F47" w:rsidRDefault="00CF2AA1" w:rsidP="006A66B8">
      <w:r>
        <w:t xml:space="preserve">        </w:t>
      </w:r>
      <w:r w:rsidR="00BF1DBD">
        <w:t>f</w:t>
      </w:r>
      <w:r>
        <w:t>or (j = I + 1; j &lt; n; j++)</w:t>
      </w:r>
    </w:p>
    <w:p w14:paraId="4266754D" w14:textId="37F0FE85" w:rsidR="00CF2AA1" w:rsidRDefault="00CF2AA1" w:rsidP="006A66B8">
      <w:r>
        <w:t>{</w:t>
      </w:r>
    </w:p>
    <w:p w14:paraId="7169E192" w14:textId="77777777" w:rsidR="00615F47" w:rsidRDefault="00CF2AA1" w:rsidP="006A66B8">
      <w:r>
        <w:t xml:space="preserve">            </w:t>
      </w:r>
      <w:r w:rsidR="00BF1DBD">
        <w:t>if</w:t>
      </w:r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</w:p>
    <w:p w14:paraId="6FAEF0B9" w14:textId="1AEC2C3D" w:rsidR="00CF2AA1" w:rsidRDefault="00CF2AA1" w:rsidP="006A66B8">
      <w:r>
        <w:t>{</w:t>
      </w:r>
    </w:p>
    <w:p w14:paraId="2555DCAC" w14:textId="1CC1373D" w:rsidR="00CF2AA1" w:rsidRDefault="00CF2AA1" w:rsidP="006A66B8">
      <w:r>
        <w:t xml:space="preserve">                </w:t>
      </w:r>
      <w:r w:rsidR="00BF1DBD">
        <w:t>t</w:t>
      </w:r>
      <w:r>
        <w:t xml:space="preserve">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FF88E0" w14:textId="67DFC7A4" w:rsidR="00CF2AA1" w:rsidRDefault="00CF2AA1" w:rsidP="006A66B8">
      <w:r>
        <w:t xml:space="preserve">                </w:t>
      </w:r>
      <w:proofErr w:type="spellStart"/>
      <w:r w:rsidR="00BF1DBD">
        <w:t>a</w:t>
      </w:r>
      <w:r>
        <w:t>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B32E3C7" w14:textId="649CFD81" w:rsidR="00CF2AA1" w:rsidRDefault="00CF2AA1" w:rsidP="006A66B8">
      <w:r>
        <w:t xml:space="preserve">                </w:t>
      </w:r>
      <w:proofErr w:type="spellStart"/>
      <w:r w:rsidR="00BF1DBD">
        <w:t>a</w:t>
      </w:r>
      <w:r>
        <w:t>rr</w:t>
      </w:r>
      <w:proofErr w:type="spellEnd"/>
      <w:r>
        <w:t>[j] = temp;</w:t>
      </w:r>
    </w:p>
    <w:p w14:paraId="3A58FA12" w14:textId="77777777" w:rsidR="00CF2AA1" w:rsidRDefault="00CF2AA1" w:rsidP="006A66B8">
      <w:r>
        <w:t xml:space="preserve">            }</w:t>
      </w:r>
    </w:p>
    <w:p w14:paraId="027E67E6" w14:textId="77777777" w:rsidR="00CF2AA1" w:rsidRDefault="00CF2AA1" w:rsidP="006A66B8">
      <w:r>
        <w:t xml:space="preserve">        }</w:t>
      </w:r>
    </w:p>
    <w:p w14:paraId="4664907C" w14:textId="77777777" w:rsidR="00CF2AA1" w:rsidRDefault="00CF2AA1" w:rsidP="006A66B8">
      <w:r>
        <w:t xml:space="preserve">    }</w:t>
      </w:r>
    </w:p>
    <w:p w14:paraId="6355B30C" w14:textId="1F0690FB" w:rsidR="00CF2AA1" w:rsidRDefault="00CF2AA1" w:rsidP="006A66B8">
      <w:r>
        <w:lastRenderedPageBreak/>
        <w:t>}</w:t>
      </w:r>
    </w:p>
    <w:p w14:paraId="1EF8AB34" w14:textId="24CA575E" w:rsidR="00575D34" w:rsidRDefault="00615F47" w:rsidP="006A66B8">
      <w:r>
        <w:t>v</w:t>
      </w:r>
      <w:r w:rsidR="00CF2AA1">
        <w:t xml:space="preserve">oid </w:t>
      </w:r>
      <w:proofErr w:type="spellStart"/>
      <w:r w:rsidR="00CF2AA1">
        <w:t>descendingSort</w:t>
      </w:r>
      <w:proofErr w:type="spellEnd"/>
      <w:r w:rsidR="00CF2AA1">
        <w:t>(</w:t>
      </w:r>
      <w:proofErr w:type="spellStart"/>
      <w:r w:rsidR="00CF2AA1">
        <w:t>int</w:t>
      </w:r>
      <w:proofErr w:type="spellEnd"/>
      <w:r w:rsidR="00CF2AA1">
        <w:t xml:space="preserve"> </w:t>
      </w:r>
      <w:proofErr w:type="spellStart"/>
      <w:r w:rsidR="00CF2AA1">
        <w:t>arr</w:t>
      </w:r>
      <w:proofErr w:type="spellEnd"/>
      <w:r w:rsidR="00CF2AA1">
        <w:t xml:space="preserve">[], </w:t>
      </w:r>
      <w:proofErr w:type="spellStart"/>
      <w:r w:rsidR="00CF2AA1">
        <w:t>int</w:t>
      </w:r>
      <w:proofErr w:type="spellEnd"/>
      <w:r w:rsidR="00CF2AA1">
        <w:t xml:space="preserve"> n)</w:t>
      </w:r>
    </w:p>
    <w:p w14:paraId="69C2BE5B" w14:textId="5F56C60C" w:rsidR="00CF2AA1" w:rsidRDefault="00CF2AA1" w:rsidP="006A66B8">
      <w:r>
        <w:t>{</w:t>
      </w:r>
    </w:p>
    <w:p w14:paraId="6F0D9195" w14:textId="18AEC18E" w:rsidR="00CF2AA1" w:rsidRDefault="00CF2AA1" w:rsidP="006A66B8">
      <w:r>
        <w:t xml:space="preserve">    </w:t>
      </w:r>
      <w:proofErr w:type="spellStart"/>
      <w:r w:rsidR="00575D34">
        <w:t>i</w:t>
      </w:r>
      <w:r>
        <w:t>nt</w:t>
      </w:r>
      <w:proofErr w:type="spellEnd"/>
      <w:r>
        <w:t xml:space="preserve"> I, j, temp;</w:t>
      </w:r>
    </w:p>
    <w:p w14:paraId="1135C547" w14:textId="77777777" w:rsidR="00575D34" w:rsidRDefault="00CF2AA1" w:rsidP="006A66B8">
      <w:r>
        <w:t xml:space="preserve">    </w:t>
      </w:r>
      <w:r w:rsidR="00575D34">
        <w:t>f</w:t>
      </w:r>
      <w:r>
        <w:t xml:space="preserve">or (I = 0; I &lt; n – 1; </w:t>
      </w:r>
      <w:proofErr w:type="spellStart"/>
      <w:r>
        <w:t>i</w:t>
      </w:r>
      <w:proofErr w:type="spellEnd"/>
      <w:r>
        <w:t>++)</w:t>
      </w:r>
    </w:p>
    <w:p w14:paraId="7696E9E0" w14:textId="6F8660A0" w:rsidR="00CF2AA1" w:rsidRDefault="00CF2AA1" w:rsidP="006A66B8">
      <w:r>
        <w:t>{</w:t>
      </w:r>
    </w:p>
    <w:p w14:paraId="768C9145" w14:textId="73DB1D54" w:rsidR="00575D34" w:rsidRDefault="00CF2AA1" w:rsidP="006A66B8">
      <w:r>
        <w:t xml:space="preserve">        </w:t>
      </w:r>
      <w:r w:rsidR="00575D34">
        <w:t>f</w:t>
      </w:r>
      <w:r>
        <w:t>or (j = I + 1; j &lt; n; j++)</w:t>
      </w:r>
    </w:p>
    <w:p w14:paraId="16973408" w14:textId="7458323F" w:rsidR="00CF2AA1" w:rsidRDefault="00CF2AA1" w:rsidP="006A66B8">
      <w:r>
        <w:t>{</w:t>
      </w:r>
    </w:p>
    <w:p w14:paraId="13346679" w14:textId="77777777" w:rsidR="00575D34" w:rsidRDefault="00CF2AA1" w:rsidP="006A66B8">
      <w:r>
        <w:t xml:space="preserve">            </w:t>
      </w:r>
      <w:r w:rsidR="00575D34">
        <w:t>if</w:t>
      </w:r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[j])</w:t>
      </w:r>
    </w:p>
    <w:p w14:paraId="576822D3" w14:textId="77777777" w:rsidR="00575D34" w:rsidRDefault="00CF2AA1" w:rsidP="006A66B8">
      <w:r>
        <w:t>{</w:t>
      </w:r>
    </w:p>
    <w:p w14:paraId="2CEE7AAB" w14:textId="7DC2ED75" w:rsidR="00CF2AA1" w:rsidRDefault="00575D34" w:rsidP="006A66B8">
      <w:r>
        <w:t xml:space="preserve">               t</w:t>
      </w:r>
      <w:r w:rsidR="00CF2AA1">
        <w:t xml:space="preserve">emp = </w:t>
      </w:r>
      <w:proofErr w:type="spellStart"/>
      <w:r w:rsidR="00CF2AA1">
        <w:t>arr</w:t>
      </w:r>
      <w:proofErr w:type="spellEnd"/>
      <w:r w:rsidR="00CF2AA1">
        <w:t>[</w:t>
      </w:r>
      <w:proofErr w:type="spellStart"/>
      <w:r w:rsidR="00CF2AA1">
        <w:t>i</w:t>
      </w:r>
      <w:proofErr w:type="spellEnd"/>
      <w:r w:rsidR="00CF2AA1">
        <w:t>];</w:t>
      </w:r>
    </w:p>
    <w:p w14:paraId="53E4AF7D" w14:textId="493732FF" w:rsidR="00CF2AA1" w:rsidRDefault="00CF2AA1" w:rsidP="006A66B8">
      <w:r>
        <w:t xml:space="preserve">                </w:t>
      </w:r>
      <w:proofErr w:type="spellStart"/>
      <w:r w:rsidR="00575D34">
        <w:t>a</w:t>
      </w:r>
      <w:r>
        <w:t>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72D1F30" w14:textId="5094ECE5" w:rsidR="00CF2AA1" w:rsidRDefault="00CF2AA1" w:rsidP="006A66B8">
      <w:r>
        <w:t xml:space="preserve">                </w:t>
      </w:r>
      <w:proofErr w:type="spellStart"/>
      <w:r w:rsidR="00575D34">
        <w:t>a</w:t>
      </w:r>
      <w:r>
        <w:t>rr</w:t>
      </w:r>
      <w:proofErr w:type="spellEnd"/>
      <w:r>
        <w:t>[j] = temp;</w:t>
      </w:r>
    </w:p>
    <w:p w14:paraId="69122091" w14:textId="77777777" w:rsidR="00CF2AA1" w:rsidRDefault="00CF2AA1" w:rsidP="006A66B8">
      <w:r>
        <w:t xml:space="preserve">            }</w:t>
      </w:r>
    </w:p>
    <w:p w14:paraId="77785A5A" w14:textId="77777777" w:rsidR="00CF2AA1" w:rsidRDefault="00CF2AA1" w:rsidP="006A66B8">
      <w:r>
        <w:t xml:space="preserve">        }</w:t>
      </w:r>
    </w:p>
    <w:p w14:paraId="5F2F1C50" w14:textId="77777777" w:rsidR="00CF2AA1" w:rsidRDefault="00CF2AA1" w:rsidP="006A66B8">
      <w:r>
        <w:t xml:space="preserve">    }</w:t>
      </w:r>
    </w:p>
    <w:p w14:paraId="2D5E1F60" w14:textId="77777777" w:rsidR="00CF2AA1" w:rsidRDefault="00CF2AA1" w:rsidP="006A66B8">
      <w:r>
        <w:t>}</w:t>
      </w:r>
    </w:p>
    <w:p w14:paraId="0EE67873" w14:textId="77777777" w:rsidR="00CF2AA1" w:rsidRDefault="00CF2AA1" w:rsidP="006A66B8"/>
    <w:p w14:paraId="3AA78DB3" w14:textId="136D07F8" w:rsidR="00CF2AA1" w:rsidRDefault="00CE2DE6" w:rsidP="006A66B8">
      <w:proofErr w:type="spellStart"/>
      <w:r>
        <w:t>i</w:t>
      </w:r>
      <w:r w:rsidR="00CF2AA1">
        <w:t>nt</w:t>
      </w:r>
      <w:proofErr w:type="spellEnd"/>
      <w:r w:rsidR="00CF2AA1">
        <w:t xml:space="preserve"> main() {</w:t>
      </w:r>
    </w:p>
    <w:p w14:paraId="63B5F4AB" w14:textId="5D0A8B08" w:rsidR="00CE2DE6" w:rsidRDefault="00CF2AA1" w:rsidP="006A66B8">
      <w:r>
        <w:t xml:space="preserve">    </w:t>
      </w:r>
      <w:proofErr w:type="spellStart"/>
      <w:r w:rsidR="00CE2DE6">
        <w:t>i</w:t>
      </w:r>
      <w:r>
        <w:t>nt</w:t>
      </w:r>
      <w:proofErr w:type="spellEnd"/>
      <w:r>
        <w:t xml:space="preserve"> arr1[100], arr2[100], n1, n2, I, choice;</w:t>
      </w:r>
    </w:p>
    <w:p w14:paraId="452D3B7F" w14:textId="532BC405" w:rsidR="00CF2AA1" w:rsidRDefault="00CF2AA1" w:rsidP="006A66B8">
      <w:r>
        <w:lastRenderedPageBreak/>
        <w:t xml:space="preserve">   </w:t>
      </w:r>
      <w:proofErr w:type="spellStart"/>
      <w:r w:rsidR="00CE2DE6">
        <w:t>p</w:t>
      </w:r>
      <w:r>
        <w:t>rintf</w:t>
      </w:r>
      <w:proofErr w:type="spellEnd"/>
      <w:r>
        <w:t>(“</w:t>
      </w:r>
      <w:r w:rsidR="00575D34">
        <w:t xml:space="preserve">\n </w:t>
      </w:r>
      <w:r>
        <w:t>Enter the number of elements in the first array: “);</w:t>
      </w:r>
    </w:p>
    <w:p w14:paraId="73506235" w14:textId="634A3769" w:rsidR="00CF2AA1" w:rsidRDefault="00CF2AA1" w:rsidP="006A66B8">
      <w:r>
        <w:t xml:space="preserve">    </w:t>
      </w:r>
      <w:proofErr w:type="spellStart"/>
      <w:r w:rsidR="00CE2DE6">
        <w:t>s</w:t>
      </w:r>
      <w:r>
        <w:t>canf</w:t>
      </w:r>
      <w:proofErr w:type="spellEnd"/>
      <w:r>
        <w:t>(“%d”, &amp;n1);</w:t>
      </w:r>
    </w:p>
    <w:p w14:paraId="6DD47ABF" w14:textId="442D992B" w:rsidR="00CF2AA1" w:rsidRDefault="00CF2AA1" w:rsidP="006A66B8">
      <w:r>
        <w:t xml:space="preserve">    </w:t>
      </w:r>
      <w:proofErr w:type="spellStart"/>
      <w:r w:rsidR="00CE2DE6">
        <w:t>p</w:t>
      </w:r>
      <w:r>
        <w:t>rintf</w:t>
      </w:r>
      <w:proofErr w:type="spellEnd"/>
      <w:r>
        <w:t>(“</w:t>
      </w:r>
      <w:r w:rsidR="00E8451B">
        <w:t xml:space="preserve">\n </w:t>
      </w:r>
      <w:r>
        <w:t>Enter %d elements for the first array: “, n1);</w:t>
      </w:r>
    </w:p>
    <w:p w14:paraId="0B75D605" w14:textId="697E3125" w:rsidR="00CF2AA1" w:rsidRDefault="00CF2AA1" w:rsidP="006A66B8">
      <w:r>
        <w:t xml:space="preserve">    </w:t>
      </w:r>
      <w:r w:rsidR="00CE2DE6">
        <w:t>f</w:t>
      </w:r>
      <w:r>
        <w:t xml:space="preserve">or (I = 0; I &lt; n1; </w:t>
      </w:r>
      <w:proofErr w:type="spellStart"/>
      <w:r>
        <w:t>i</w:t>
      </w:r>
      <w:proofErr w:type="spellEnd"/>
      <w:r>
        <w:t>++) {</w:t>
      </w:r>
    </w:p>
    <w:p w14:paraId="42A02F32" w14:textId="01CA7B83" w:rsidR="00CF2AA1" w:rsidRDefault="00CF2AA1" w:rsidP="006A66B8">
      <w:r>
        <w:t xml:space="preserve">        </w:t>
      </w:r>
      <w:proofErr w:type="spellStart"/>
      <w:r w:rsidR="00CE2DE6">
        <w:t>s</w:t>
      </w:r>
      <w:r>
        <w:t>canf</w:t>
      </w:r>
      <w:proofErr w:type="spellEnd"/>
      <w:r>
        <w:t>(“%d”, &amp;arr1[</w:t>
      </w:r>
      <w:proofErr w:type="spellStart"/>
      <w:r>
        <w:t>i</w:t>
      </w:r>
      <w:proofErr w:type="spellEnd"/>
      <w:r>
        <w:t>]);</w:t>
      </w:r>
    </w:p>
    <w:p w14:paraId="163F5F8B" w14:textId="77777777" w:rsidR="00CF2AA1" w:rsidRDefault="00CF2AA1" w:rsidP="006A66B8">
      <w:r>
        <w:t xml:space="preserve">    }</w:t>
      </w:r>
    </w:p>
    <w:p w14:paraId="163A2B99" w14:textId="546E1654" w:rsidR="00CF2AA1" w:rsidRDefault="00005005" w:rsidP="006A66B8">
      <w:proofErr w:type="spellStart"/>
      <w:r>
        <w:t>p</w:t>
      </w:r>
      <w:r w:rsidR="00CF2AA1">
        <w:t>rintf</w:t>
      </w:r>
      <w:proofErr w:type="spellEnd"/>
      <w:r w:rsidR="00CF2AA1">
        <w:t>(“</w:t>
      </w:r>
      <w:r w:rsidR="00CE2DE6">
        <w:t xml:space="preserve">\n </w:t>
      </w:r>
      <w:r w:rsidR="00CF2AA1">
        <w:t>Enter the number of elements in the second array: “);</w:t>
      </w:r>
    </w:p>
    <w:p w14:paraId="50A75A0F" w14:textId="28BD6B6F" w:rsidR="00CF2AA1" w:rsidRDefault="00CF2AA1" w:rsidP="006A66B8">
      <w:r>
        <w:t xml:space="preserve">    </w:t>
      </w:r>
      <w:proofErr w:type="spellStart"/>
      <w:r w:rsidR="00005005">
        <w:t>s</w:t>
      </w:r>
      <w:r>
        <w:t>canf</w:t>
      </w:r>
      <w:proofErr w:type="spellEnd"/>
      <w:r>
        <w:t>(“%d”, &amp;n2);</w:t>
      </w:r>
    </w:p>
    <w:p w14:paraId="3F36C43F" w14:textId="10F1713F" w:rsidR="00CF2AA1" w:rsidRDefault="00CF2AA1" w:rsidP="006A66B8">
      <w:r>
        <w:t xml:space="preserve">    </w:t>
      </w:r>
      <w:proofErr w:type="spellStart"/>
      <w:r w:rsidR="00005005">
        <w:t>p</w:t>
      </w:r>
      <w:r>
        <w:t>rintf</w:t>
      </w:r>
      <w:proofErr w:type="spellEnd"/>
      <w:r>
        <w:t>(“</w:t>
      </w:r>
      <w:r w:rsidR="00005005">
        <w:t xml:space="preserve">\n </w:t>
      </w:r>
      <w:r>
        <w:t>Enter %d elements for the second array: “, n2);</w:t>
      </w:r>
    </w:p>
    <w:p w14:paraId="45E19604" w14:textId="77777777" w:rsidR="00EA5D00" w:rsidRDefault="00CF2AA1" w:rsidP="006A66B8">
      <w:r>
        <w:t xml:space="preserve">    </w:t>
      </w:r>
      <w:r w:rsidR="00EA5D00">
        <w:t>f</w:t>
      </w:r>
      <w:r>
        <w:t xml:space="preserve">or (I = 0; I &lt; n2; </w:t>
      </w:r>
      <w:proofErr w:type="spellStart"/>
      <w:r>
        <w:t>i</w:t>
      </w:r>
      <w:proofErr w:type="spellEnd"/>
      <w:r>
        <w:t>++)</w:t>
      </w:r>
    </w:p>
    <w:p w14:paraId="5BA3826B" w14:textId="77777777" w:rsidR="00EA5D00" w:rsidRDefault="00CF2AA1" w:rsidP="006A66B8">
      <w:r>
        <w:t>{</w:t>
      </w:r>
    </w:p>
    <w:p w14:paraId="247141EB" w14:textId="77777777" w:rsidR="00005005" w:rsidRDefault="00EA5D00" w:rsidP="006A66B8">
      <w:proofErr w:type="spellStart"/>
      <w:r>
        <w:t>s</w:t>
      </w:r>
      <w:r w:rsidR="00CF2AA1">
        <w:t>canf</w:t>
      </w:r>
      <w:proofErr w:type="spellEnd"/>
      <w:r w:rsidR="00CF2AA1">
        <w:t>(“%d”, &amp;arr2[</w:t>
      </w:r>
      <w:proofErr w:type="spellStart"/>
      <w:r w:rsidR="00CF2AA1">
        <w:t>i</w:t>
      </w:r>
      <w:proofErr w:type="spellEnd"/>
      <w:r w:rsidR="00CF2AA1">
        <w:t>]);</w:t>
      </w:r>
    </w:p>
    <w:p w14:paraId="1D0CE583" w14:textId="77777777" w:rsidR="00005005" w:rsidRDefault="00005005" w:rsidP="006A66B8">
      <w:r>
        <w:t>}</w:t>
      </w:r>
    </w:p>
    <w:p w14:paraId="412C73F4" w14:textId="39917A48" w:rsidR="00CF2AA1" w:rsidRDefault="00CF2AA1" w:rsidP="006A66B8">
      <w:r>
        <w:t xml:space="preserve"> </w:t>
      </w:r>
      <w:proofErr w:type="spellStart"/>
      <w:r w:rsidR="00903197">
        <w:t>p</w:t>
      </w:r>
      <w:r>
        <w:t>rintf</w:t>
      </w:r>
      <w:proofErr w:type="spellEnd"/>
      <w:r>
        <w:t>(“</w:t>
      </w:r>
      <w:r w:rsidR="00EA5D00">
        <w:t xml:space="preserve">\n </w:t>
      </w:r>
      <w:r>
        <w:t>Enter your choice for sorting order (1 for ascending, 2 for descending): “);</w:t>
      </w:r>
    </w:p>
    <w:p w14:paraId="19443F56" w14:textId="0DB1528E" w:rsidR="00CF2AA1" w:rsidRDefault="00CF2AA1" w:rsidP="006A66B8">
      <w:r>
        <w:t xml:space="preserve">    </w:t>
      </w:r>
      <w:proofErr w:type="spellStart"/>
      <w:r w:rsidR="00903197">
        <w:t>s</w:t>
      </w:r>
      <w:r>
        <w:t>canf</w:t>
      </w:r>
      <w:proofErr w:type="spellEnd"/>
      <w:r>
        <w:t>(“%d”, &amp;choice);</w:t>
      </w:r>
    </w:p>
    <w:p w14:paraId="6A3E84E1" w14:textId="0FD11123" w:rsidR="00CF2AA1" w:rsidRDefault="00CF2AA1" w:rsidP="006A66B8">
      <w:r>
        <w:t xml:space="preserve">    </w:t>
      </w:r>
      <w:r w:rsidR="00903197">
        <w:t>i</w:t>
      </w:r>
      <w:r>
        <w:t>f (choice == 1) {</w:t>
      </w:r>
    </w:p>
    <w:p w14:paraId="7B7CA63E" w14:textId="77777777" w:rsidR="00CF2AA1" w:rsidRDefault="00CF2AA1" w:rsidP="006A66B8">
      <w:r>
        <w:t xml:space="preserve">        </w:t>
      </w:r>
      <w:proofErr w:type="spellStart"/>
      <w:r>
        <w:t>ascendingSort</w:t>
      </w:r>
      <w:proofErr w:type="spellEnd"/>
      <w:r>
        <w:t>(arr1, n1);</w:t>
      </w:r>
    </w:p>
    <w:p w14:paraId="7802980C" w14:textId="77777777" w:rsidR="00CF2AA1" w:rsidRDefault="00CF2AA1" w:rsidP="006A66B8">
      <w:r>
        <w:t xml:space="preserve">        </w:t>
      </w:r>
      <w:proofErr w:type="spellStart"/>
      <w:r>
        <w:t>ascendingSort</w:t>
      </w:r>
      <w:proofErr w:type="spellEnd"/>
      <w:r>
        <w:t>(arr2, n2);</w:t>
      </w:r>
    </w:p>
    <w:p w14:paraId="16900A69" w14:textId="77777777" w:rsidR="00CF2AA1" w:rsidRDefault="00CF2AA1" w:rsidP="006A66B8">
      <w:r>
        <w:t xml:space="preserve">    } else if (choice == 2) {</w:t>
      </w:r>
    </w:p>
    <w:p w14:paraId="2EEC0FF9" w14:textId="77777777" w:rsidR="00CF2AA1" w:rsidRDefault="00CF2AA1" w:rsidP="006A66B8">
      <w:r>
        <w:t xml:space="preserve">        </w:t>
      </w:r>
      <w:proofErr w:type="spellStart"/>
      <w:r>
        <w:t>descendingSort</w:t>
      </w:r>
      <w:proofErr w:type="spellEnd"/>
      <w:r>
        <w:t>(arr1, n1);</w:t>
      </w:r>
    </w:p>
    <w:p w14:paraId="312D9548" w14:textId="77777777" w:rsidR="00CF2AA1" w:rsidRDefault="00CF2AA1" w:rsidP="006A66B8">
      <w:r>
        <w:lastRenderedPageBreak/>
        <w:t xml:space="preserve">        </w:t>
      </w:r>
      <w:proofErr w:type="spellStart"/>
      <w:r>
        <w:t>descendingSort</w:t>
      </w:r>
      <w:proofErr w:type="spellEnd"/>
      <w:r>
        <w:t>(arr2, n2);</w:t>
      </w:r>
    </w:p>
    <w:p w14:paraId="06F59FF5" w14:textId="77777777" w:rsidR="00903197" w:rsidRDefault="00CF2AA1" w:rsidP="006A66B8">
      <w:r>
        <w:t xml:space="preserve">    } </w:t>
      </w:r>
      <w:r w:rsidR="00903197">
        <w:t>else</w:t>
      </w:r>
    </w:p>
    <w:p w14:paraId="3CC4AC1F" w14:textId="03E518D0" w:rsidR="00CF2AA1" w:rsidRDefault="00CF2AA1" w:rsidP="006A66B8">
      <w:r>
        <w:t>{</w:t>
      </w:r>
    </w:p>
    <w:p w14:paraId="600BE73E" w14:textId="302E0A25" w:rsidR="00CF2AA1" w:rsidRDefault="00CF2AA1" w:rsidP="006A66B8">
      <w:r>
        <w:t xml:space="preserve">        </w:t>
      </w:r>
      <w:proofErr w:type="spellStart"/>
      <w:r w:rsidR="00332FFE">
        <w:t>p</w:t>
      </w:r>
      <w:r>
        <w:t>rintf</w:t>
      </w:r>
      <w:proofErr w:type="spellEnd"/>
      <w:r>
        <w:t>(“</w:t>
      </w:r>
      <w:r w:rsidR="00332FFE">
        <w:t xml:space="preserve">\n </w:t>
      </w:r>
      <w:r>
        <w:t>Invalid choice!”);</w:t>
      </w:r>
    </w:p>
    <w:p w14:paraId="43B32863" w14:textId="4153EDFA" w:rsidR="00CF2AA1" w:rsidRDefault="00CF2AA1" w:rsidP="006A66B8">
      <w:r>
        <w:t xml:space="preserve">        </w:t>
      </w:r>
      <w:r w:rsidR="00332FFE">
        <w:t>r</w:t>
      </w:r>
      <w:r>
        <w:t>eturn 0;</w:t>
      </w:r>
    </w:p>
    <w:p w14:paraId="5FE4D424" w14:textId="49793B4C" w:rsidR="00CF2AA1" w:rsidRDefault="00CF2AA1" w:rsidP="006A66B8">
      <w:r>
        <w:t xml:space="preserve">    }</w:t>
      </w:r>
    </w:p>
    <w:p w14:paraId="68AB41DE" w14:textId="6847AEC6" w:rsidR="00CF2AA1" w:rsidRDefault="00CF2AA1" w:rsidP="006A66B8">
      <w:r>
        <w:t xml:space="preserve">    </w:t>
      </w:r>
      <w:proofErr w:type="spellStart"/>
      <w:r w:rsidR="00EA337F">
        <w:t>p</w:t>
      </w:r>
      <w:r>
        <w:t>rintf</w:t>
      </w:r>
      <w:proofErr w:type="spellEnd"/>
      <w:r>
        <w:t>(“</w:t>
      </w:r>
      <w:r w:rsidR="00332FFE">
        <w:t xml:space="preserve">\n </w:t>
      </w:r>
      <w:r>
        <w:t>Sorted arrays:”);</w:t>
      </w:r>
    </w:p>
    <w:p w14:paraId="0D0AC4DB" w14:textId="001B9E25" w:rsidR="00CF2AA1" w:rsidRDefault="00CF2AA1" w:rsidP="006A66B8">
      <w:r>
        <w:t xml:space="preserve">    </w:t>
      </w:r>
      <w:proofErr w:type="spellStart"/>
      <w:r w:rsidR="00EA337F">
        <w:t>p</w:t>
      </w:r>
      <w:r>
        <w:t>rintf</w:t>
      </w:r>
      <w:proofErr w:type="spellEnd"/>
      <w:r>
        <w:t>(“First array: “);</w:t>
      </w:r>
    </w:p>
    <w:p w14:paraId="712ECBEA" w14:textId="117DB5BD" w:rsidR="00CF2AA1" w:rsidRDefault="00CF2AA1" w:rsidP="006A66B8">
      <w:r>
        <w:t xml:space="preserve">    </w:t>
      </w:r>
      <w:r w:rsidR="00EA337F">
        <w:t>f</w:t>
      </w:r>
      <w:r>
        <w:t xml:space="preserve">or (I = 0; I &lt; n1; </w:t>
      </w:r>
      <w:proofErr w:type="spellStart"/>
      <w:r>
        <w:t>i</w:t>
      </w:r>
      <w:proofErr w:type="spellEnd"/>
      <w:r>
        <w:t>++) {</w:t>
      </w:r>
    </w:p>
    <w:p w14:paraId="2B51BF5A" w14:textId="4305414D" w:rsidR="00CF2AA1" w:rsidRDefault="00CF2AA1" w:rsidP="006A66B8">
      <w:r>
        <w:t xml:space="preserve">        </w:t>
      </w:r>
      <w:proofErr w:type="spellStart"/>
      <w:r w:rsidR="00EA337F">
        <w:t>p</w:t>
      </w:r>
      <w:r>
        <w:t>rintf</w:t>
      </w:r>
      <w:proofErr w:type="spellEnd"/>
      <w:r>
        <w:t>(“%d “, arr1[</w:t>
      </w:r>
      <w:proofErr w:type="spellStart"/>
      <w:r>
        <w:t>i</w:t>
      </w:r>
      <w:proofErr w:type="spellEnd"/>
      <w:r>
        <w:t>]);</w:t>
      </w:r>
    </w:p>
    <w:p w14:paraId="7A26B662" w14:textId="77777777" w:rsidR="00CF2AA1" w:rsidRDefault="00CF2AA1" w:rsidP="006A66B8">
      <w:r>
        <w:t xml:space="preserve">    }</w:t>
      </w:r>
    </w:p>
    <w:p w14:paraId="3A2FD3E0" w14:textId="75905FD0" w:rsidR="00CF2AA1" w:rsidRDefault="00CF2AA1" w:rsidP="006A66B8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nSecond</w:t>
      </w:r>
      <w:proofErr w:type="spellEnd"/>
      <w:r>
        <w:t xml:space="preserve"> array: “);</w:t>
      </w:r>
    </w:p>
    <w:p w14:paraId="57DFFF08" w14:textId="6CB63B94" w:rsidR="00CF2AA1" w:rsidRDefault="00CF2AA1" w:rsidP="006A66B8">
      <w:r>
        <w:t xml:space="preserve">    for (I = 0; I &lt; n2; </w:t>
      </w:r>
      <w:proofErr w:type="spellStart"/>
      <w:r>
        <w:t>i</w:t>
      </w:r>
      <w:proofErr w:type="spellEnd"/>
      <w:r>
        <w:t>++) {</w:t>
      </w:r>
    </w:p>
    <w:p w14:paraId="4747BAC2" w14:textId="171CDD0B" w:rsidR="00CF2AA1" w:rsidRDefault="00CF2AA1" w:rsidP="006A66B8">
      <w:r>
        <w:t xml:space="preserve">        </w:t>
      </w:r>
      <w:proofErr w:type="spellStart"/>
      <w:r>
        <w:t>printf</w:t>
      </w:r>
      <w:proofErr w:type="spellEnd"/>
      <w:r>
        <w:t>(“%d “, arr2[</w:t>
      </w:r>
      <w:proofErr w:type="spellStart"/>
      <w:r>
        <w:t>i</w:t>
      </w:r>
      <w:proofErr w:type="spellEnd"/>
      <w:r>
        <w:t>]);</w:t>
      </w:r>
    </w:p>
    <w:p w14:paraId="25D4910D" w14:textId="77777777" w:rsidR="00CF2AA1" w:rsidRDefault="00CF2AA1" w:rsidP="006A66B8">
      <w:r>
        <w:t xml:space="preserve">    }</w:t>
      </w:r>
    </w:p>
    <w:p w14:paraId="66CD5AC4" w14:textId="77777777" w:rsidR="00CF2AA1" w:rsidRDefault="00CF2AA1" w:rsidP="006A66B8"/>
    <w:p w14:paraId="6F1FF022" w14:textId="721E1C2D" w:rsidR="00CF2AA1" w:rsidRDefault="00CF2AA1" w:rsidP="006A66B8">
      <w:r>
        <w:t xml:space="preserve">    return 0;</w:t>
      </w:r>
    </w:p>
    <w:p w14:paraId="7C79B7A0" w14:textId="55BD3715" w:rsidR="00E8451B" w:rsidRDefault="00CF2AA1" w:rsidP="006A66B8">
      <w:r>
        <w:t>}</w:t>
      </w:r>
    </w:p>
    <w:p w14:paraId="56F6FD2A" w14:textId="0D4852E1" w:rsidR="00E8451B" w:rsidRDefault="00E8451B" w:rsidP="006A66B8"/>
    <w:p w14:paraId="08FEA6E4" w14:textId="66CB8E66" w:rsidR="00F60CB3" w:rsidRPr="00F60CB3" w:rsidRDefault="00F60CB3" w:rsidP="00F60CB3">
      <w:pPr>
        <w:pStyle w:val="ListParagraph"/>
        <w:numPr>
          <w:ilvl w:val="0"/>
          <w:numId w:val="17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6. WAP</w:t>
      </w:r>
      <w:r w:rsidRPr="00F60CB3">
        <w:rPr>
          <w:b/>
          <w:bCs/>
          <w:sz w:val="44"/>
          <w:szCs w:val="44"/>
        </w:rPr>
        <w:t xml:space="preserve"> to make addition, Subtraction and multiplication of two matrix using 2-D Array</w:t>
      </w:r>
    </w:p>
    <w:p w14:paraId="2E18B128" w14:textId="77777777" w:rsidR="00E8451B" w:rsidRPr="006A66B8" w:rsidRDefault="00E8451B" w:rsidP="006A66B8"/>
    <w:p w14:paraId="3ACE1718" w14:textId="77777777" w:rsidR="00F60CB3" w:rsidRDefault="00F60CB3" w:rsidP="006A66B8">
      <w:r>
        <w:t>#include &lt;</w:t>
      </w:r>
      <w:proofErr w:type="spellStart"/>
      <w:r>
        <w:t>stdio.h</w:t>
      </w:r>
      <w:proofErr w:type="spellEnd"/>
      <w:r>
        <w:t>&gt;</w:t>
      </w:r>
    </w:p>
    <w:p w14:paraId="23460034" w14:textId="77777777" w:rsidR="009B3C6D" w:rsidRDefault="00F60CB3" w:rsidP="006A66B8">
      <w:r>
        <w:t>Int main()</w:t>
      </w:r>
    </w:p>
    <w:p w14:paraId="5D5CB269" w14:textId="48F96935" w:rsidR="00F60CB3" w:rsidRDefault="00F60CB3" w:rsidP="006A66B8">
      <w:r>
        <w:t>{</w:t>
      </w:r>
    </w:p>
    <w:p w14:paraId="48355FE7" w14:textId="179D5A9F" w:rsidR="00F60CB3" w:rsidRDefault="00F60CB3" w:rsidP="006A66B8">
      <w:r>
        <w:t xml:space="preserve">    Int I, j, k, rows1, cols1, rows2, cols2;</w:t>
      </w:r>
    </w:p>
    <w:p w14:paraId="42AD0120" w14:textId="77777777" w:rsidR="00F60CB3" w:rsidRDefault="00F60CB3" w:rsidP="006A66B8"/>
    <w:p w14:paraId="02110B29" w14:textId="77777777" w:rsidR="00F60CB3" w:rsidRDefault="00F60CB3" w:rsidP="006A66B8">
      <w:r>
        <w:t xml:space="preserve">    // Taking input for the dimensions of the first matrix</w:t>
      </w:r>
    </w:p>
    <w:p w14:paraId="62E5D1E6" w14:textId="06249DFC" w:rsidR="00F60CB3" w:rsidRDefault="00F60CB3" w:rsidP="006A66B8">
      <w:r>
        <w:t xml:space="preserve">    Printf(“Enter the number of rows and columns of the first matrix: “);</w:t>
      </w:r>
    </w:p>
    <w:p w14:paraId="25B252A1" w14:textId="7903F67E" w:rsidR="00F60CB3" w:rsidRDefault="00F60CB3" w:rsidP="006A66B8">
      <w:r>
        <w:t xml:space="preserve">    </w:t>
      </w:r>
      <w:proofErr w:type="spellStart"/>
      <w:r>
        <w:t>Scanf</w:t>
      </w:r>
      <w:proofErr w:type="spellEnd"/>
      <w:r>
        <w:t>(“%d %d”, &amp;rows1, &amp;cols1);</w:t>
      </w:r>
    </w:p>
    <w:p w14:paraId="4518AE73" w14:textId="77777777" w:rsidR="00F60CB3" w:rsidRDefault="00F60CB3" w:rsidP="006A66B8"/>
    <w:p w14:paraId="5EE941F3" w14:textId="77777777" w:rsidR="00F60CB3" w:rsidRDefault="00F60CB3" w:rsidP="006A66B8">
      <w:r>
        <w:t xml:space="preserve">    // Taking input for the elements of the first matrix</w:t>
      </w:r>
    </w:p>
    <w:p w14:paraId="3593EEC1" w14:textId="2C294885" w:rsidR="00F60CB3" w:rsidRDefault="00F60CB3" w:rsidP="006A66B8">
      <w:r>
        <w:t xml:space="preserve">    Int mat1[rows1][cols1];</w:t>
      </w:r>
    </w:p>
    <w:p w14:paraId="073B3609" w14:textId="28C03326" w:rsidR="00F60CB3" w:rsidRDefault="00F60CB3" w:rsidP="006A66B8">
      <w:r>
        <w:t xml:space="preserve">    Printf(“Enter the elements of the first matrix:\n”);</w:t>
      </w:r>
    </w:p>
    <w:p w14:paraId="15EA8792" w14:textId="77777777" w:rsidR="009B3C6D" w:rsidRDefault="00F60CB3" w:rsidP="006A66B8">
      <w:r>
        <w:t xml:space="preserve">    For (I = 0; I &lt; rows1; </w:t>
      </w:r>
      <w:proofErr w:type="spellStart"/>
      <w:r>
        <w:t>i</w:t>
      </w:r>
      <w:proofErr w:type="spellEnd"/>
      <w:r>
        <w:t>++)</w:t>
      </w:r>
    </w:p>
    <w:p w14:paraId="0594BB88" w14:textId="43830F30" w:rsidR="00F60CB3" w:rsidRDefault="00F60CB3" w:rsidP="006A66B8">
      <w:r>
        <w:t>{</w:t>
      </w:r>
    </w:p>
    <w:p w14:paraId="77E50420" w14:textId="77777777" w:rsidR="009B3C6D" w:rsidRDefault="00F60CB3" w:rsidP="006A66B8">
      <w:r>
        <w:t xml:space="preserve">        For (j = 0; j &lt; cols1; j++)</w:t>
      </w:r>
    </w:p>
    <w:p w14:paraId="35EB1617" w14:textId="2E406810" w:rsidR="00F60CB3" w:rsidRDefault="00F60CB3" w:rsidP="006A66B8">
      <w:r>
        <w:t>{</w:t>
      </w:r>
    </w:p>
    <w:p w14:paraId="16BB475A" w14:textId="22ECDBC3" w:rsidR="00F60CB3" w:rsidRDefault="00F60CB3" w:rsidP="006A66B8">
      <w:r>
        <w:t xml:space="preserve">            </w:t>
      </w:r>
      <w:proofErr w:type="spellStart"/>
      <w:r>
        <w:t>Scanf</w:t>
      </w:r>
      <w:proofErr w:type="spellEnd"/>
      <w:r>
        <w:t>(“%d”, &amp;mat1[</w:t>
      </w:r>
      <w:proofErr w:type="spellStart"/>
      <w:r>
        <w:t>i</w:t>
      </w:r>
      <w:proofErr w:type="spellEnd"/>
      <w:r>
        <w:t>][j]);</w:t>
      </w:r>
    </w:p>
    <w:p w14:paraId="29ACF6C1" w14:textId="77777777" w:rsidR="00F60CB3" w:rsidRDefault="00F60CB3" w:rsidP="006A66B8">
      <w:r>
        <w:lastRenderedPageBreak/>
        <w:t xml:space="preserve">        }</w:t>
      </w:r>
    </w:p>
    <w:p w14:paraId="6B830049" w14:textId="77777777" w:rsidR="00F60CB3" w:rsidRDefault="00F60CB3" w:rsidP="006A66B8">
      <w:r>
        <w:t xml:space="preserve">    }</w:t>
      </w:r>
    </w:p>
    <w:p w14:paraId="1BAED6E0" w14:textId="77777777" w:rsidR="00F60CB3" w:rsidRDefault="00F60CB3" w:rsidP="006A66B8"/>
    <w:p w14:paraId="1D760780" w14:textId="77777777" w:rsidR="00F60CB3" w:rsidRDefault="00F60CB3" w:rsidP="006A66B8">
      <w:r>
        <w:t xml:space="preserve">    // Taking input for the dimensions of the second matrix</w:t>
      </w:r>
    </w:p>
    <w:p w14:paraId="540A6ED9" w14:textId="383C83AC" w:rsidR="00F60CB3" w:rsidRDefault="00F60CB3" w:rsidP="006A66B8">
      <w:r>
        <w:t xml:space="preserve">    Printf(“</w:t>
      </w:r>
      <w:r w:rsidR="009B3C6D">
        <w:t>\</w:t>
      </w:r>
      <w:proofErr w:type="spellStart"/>
      <w:r w:rsidR="009B3C6D">
        <w:t>n</w:t>
      </w:r>
      <w:r>
        <w:t>Enter</w:t>
      </w:r>
      <w:proofErr w:type="spellEnd"/>
      <w:r>
        <w:t xml:space="preserve"> the number of rows and columns of the second matrix: “);</w:t>
      </w:r>
    </w:p>
    <w:p w14:paraId="7C06818C" w14:textId="4EC10552" w:rsidR="00F60CB3" w:rsidRDefault="00F60CB3" w:rsidP="006A66B8">
      <w:r>
        <w:t xml:space="preserve">    </w:t>
      </w:r>
      <w:proofErr w:type="spellStart"/>
      <w:r>
        <w:t>Scanf</w:t>
      </w:r>
      <w:proofErr w:type="spellEnd"/>
      <w:r>
        <w:t>(“%d %d”, &amp;rows2, &amp;cols2)</w:t>
      </w:r>
      <w:r w:rsidR="00214C3F">
        <w:t>;</w:t>
      </w:r>
    </w:p>
    <w:p w14:paraId="20A4E51A" w14:textId="0A0DA4DB" w:rsidR="00F60CB3" w:rsidRDefault="00F60CB3" w:rsidP="006A66B8">
      <w:r>
        <w:t xml:space="preserve">    Int mat2[rows2][cols2];</w:t>
      </w:r>
    </w:p>
    <w:p w14:paraId="70F5D90E" w14:textId="3F91D231" w:rsidR="00F60CB3" w:rsidRDefault="00F60CB3" w:rsidP="006A66B8">
      <w:r>
        <w:t xml:space="preserve">    Printf(“</w:t>
      </w:r>
      <w:r w:rsidR="00214C3F">
        <w:t>\</w:t>
      </w:r>
      <w:proofErr w:type="spellStart"/>
      <w:r w:rsidR="00214C3F">
        <w:t>n</w:t>
      </w:r>
      <w:r>
        <w:t>Enter</w:t>
      </w:r>
      <w:proofErr w:type="spellEnd"/>
      <w:r>
        <w:t xml:space="preserve"> the elements of the second matrix:”);</w:t>
      </w:r>
    </w:p>
    <w:p w14:paraId="4CB2A80D" w14:textId="77777777" w:rsidR="00214C3F" w:rsidRDefault="00F60CB3" w:rsidP="006A66B8">
      <w:r>
        <w:t xml:space="preserve">    For (I = 0; I &lt; rows2; </w:t>
      </w:r>
      <w:proofErr w:type="spellStart"/>
      <w:r>
        <w:t>i</w:t>
      </w:r>
      <w:proofErr w:type="spellEnd"/>
      <w:r>
        <w:t>++)</w:t>
      </w:r>
    </w:p>
    <w:p w14:paraId="2294DA49" w14:textId="61E942C0" w:rsidR="00F60CB3" w:rsidRDefault="00F60CB3" w:rsidP="006A66B8">
      <w:r>
        <w:t>{</w:t>
      </w:r>
    </w:p>
    <w:p w14:paraId="0D88C39B" w14:textId="77777777" w:rsidR="00214C3F" w:rsidRDefault="00F60CB3" w:rsidP="006A66B8">
      <w:r>
        <w:t xml:space="preserve">        For (j = 0; j &lt; cols2; j++)</w:t>
      </w:r>
    </w:p>
    <w:p w14:paraId="4386E116" w14:textId="3F17C260" w:rsidR="00F60CB3" w:rsidRDefault="00F60CB3" w:rsidP="006A66B8">
      <w:r>
        <w:t>{</w:t>
      </w:r>
    </w:p>
    <w:p w14:paraId="2875D62C" w14:textId="0893F62C" w:rsidR="00F60CB3" w:rsidRDefault="00F60CB3" w:rsidP="006A66B8">
      <w:r>
        <w:t xml:space="preserve">            </w:t>
      </w:r>
      <w:proofErr w:type="spellStart"/>
      <w:r>
        <w:t>Scanf</w:t>
      </w:r>
      <w:proofErr w:type="spellEnd"/>
      <w:r>
        <w:t>(“%d”, &amp;mat2[</w:t>
      </w:r>
      <w:proofErr w:type="spellStart"/>
      <w:r>
        <w:t>i</w:t>
      </w:r>
      <w:proofErr w:type="spellEnd"/>
      <w:r>
        <w:t>][j]);</w:t>
      </w:r>
    </w:p>
    <w:p w14:paraId="4BA60CE8" w14:textId="77777777" w:rsidR="00F60CB3" w:rsidRDefault="00F60CB3" w:rsidP="006A66B8">
      <w:r>
        <w:t xml:space="preserve">        }</w:t>
      </w:r>
    </w:p>
    <w:p w14:paraId="73C8043B" w14:textId="1A185F88" w:rsidR="00F60CB3" w:rsidRDefault="00F60CB3" w:rsidP="006A66B8">
      <w:r>
        <w:t xml:space="preserve">    }</w:t>
      </w:r>
    </w:p>
    <w:p w14:paraId="516EFCDF" w14:textId="77777777" w:rsidR="00E009E5" w:rsidRDefault="00F60CB3" w:rsidP="006A66B8">
      <w:r>
        <w:t xml:space="preserve">    If (rows1 == rows2 &amp;&amp; cols1 == cols2)</w:t>
      </w:r>
    </w:p>
    <w:p w14:paraId="5B573502" w14:textId="0479D863" w:rsidR="00F60CB3" w:rsidRDefault="00F60CB3" w:rsidP="006A66B8">
      <w:r>
        <w:t>{</w:t>
      </w:r>
    </w:p>
    <w:p w14:paraId="3B996505" w14:textId="72494B16" w:rsidR="00F60CB3" w:rsidRDefault="00F60CB3" w:rsidP="006A66B8">
      <w:r>
        <w:t xml:space="preserve">        Int sum[rows1][cols1];</w:t>
      </w:r>
    </w:p>
    <w:p w14:paraId="06C53BC0" w14:textId="37FD2BD6" w:rsidR="00F60CB3" w:rsidRDefault="00F60CB3" w:rsidP="006A66B8">
      <w:r>
        <w:t xml:space="preserve">        Printf(“Addition of the two matrices:\n”);</w:t>
      </w:r>
    </w:p>
    <w:p w14:paraId="785488EC" w14:textId="77777777" w:rsidR="00E009E5" w:rsidRDefault="00F60CB3" w:rsidP="006A66B8">
      <w:r>
        <w:t xml:space="preserve">        For (I = 0; I &lt; rows1; </w:t>
      </w:r>
      <w:proofErr w:type="spellStart"/>
      <w:r>
        <w:t>i</w:t>
      </w:r>
      <w:proofErr w:type="spellEnd"/>
      <w:r>
        <w:t>++)</w:t>
      </w:r>
    </w:p>
    <w:p w14:paraId="5791DA70" w14:textId="4AE96F02" w:rsidR="00F60CB3" w:rsidRDefault="00F60CB3" w:rsidP="006A66B8">
      <w:r>
        <w:lastRenderedPageBreak/>
        <w:t>{</w:t>
      </w:r>
    </w:p>
    <w:p w14:paraId="48C92857" w14:textId="77777777" w:rsidR="00E009E5" w:rsidRDefault="00F60CB3" w:rsidP="006A66B8">
      <w:r>
        <w:t xml:space="preserve">            For (j = 0; j &lt; cols1; j++)</w:t>
      </w:r>
    </w:p>
    <w:p w14:paraId="1175E28B" w14:textId="520945D7" w:rsidR="00F60CB3" w:rsidRDefault="00F60CB3" w:rsidP="006A66B8">
      <w:r>
        <w:t>{</w:t>
      </w:r>
    </w:p>
    <w:p w14:paraId="72809887" w14:textId="09698CF1" w:rsidR="00F60CB3" w:rsidRDefault="00F60CB3" w:rsidP="006A66B8">
      <w:r>
        <w:t xml:space="preserve">                Sum[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+ mat2[</w:t>
      </w:r>
      <w:proofErr w:type="spellStart"/>
      <w:r>
        <w:t>i</w:t>
      </w:r>
      <w:proofErr w:type="spellEnd"/>
      <w:r>
        <w:t>][j];</w:t>
      </w:r>
    </w:p>
    <w:p w14:paraId="4A686F6C" w14:textId="31BD7511" w:rsidR="00F60CB3" w:rsidRDefault="00F60CB3" w:rsidP="006A66B8">
      <w:r>
        <w:t xml:space="preserve">                Printf(“%d “, sum[</w:t>
      </w:r>
      <w:proofErr w:type="spellStart"/>
      <w:r>
        <w:t>i</w:t>
      </w:r>
      <w:proofErr w:type="spellEnd"/>
      <w:r>
        <w:t>][j]);</w:t>
      </w:r>
    </w:p>
    <w:p w14:paraId="23877028" w14:textId="77777777" w:rsidR="00F60CB3" w:rsidRDefault="00F60CB3" w:rsidP="006A66B8">
      <w:r>
        <w:t xml:space="preserve">            }</w:t>
      </w:r>
    </w:p>
    <w:p w14:paraId="1DE673EB" w14:textId="522933C3" w:rsidR="00F60CB3" w:rsidRDefault="00F60CB3" w:rsidP="006A66B8">
      <w:r>
        <w:t xml:space="preserve">            Printf(“\n”);</w:t>
      </w:r>
    </w:p>
    <w:p w14:paraId="2CF9B97E" w14:textId="77777777" w:rsidR="00F60CB3" w:rsidRDefault="00F60CB3" w:rsidP="006A66B8">
      <w:r>
        <w:t xml:space="preserve">        }</w:t>
      </w:r>
    </w:p>
    <w:p w14:paraId="39CB9097" w14:textId="77777777" w:rsidR="00E009E5" w:rsidRDefault="00F60CB3" w:rsidP="006A66B8">
      <w:r>
        <w:t xml:space="preserve">    } </w:t>
      </w:r>
      <w:r w:rsidR="00E009E5">
        <w:t>else</w:t>
      </w:r>
    </w:p>
    <w:p w14:paraId="034DD651" w14:textId="12614CCA" w:rsidR="00F60CB3" w:rsidRDefault="00F60CB3" w:rsidP="006A66B8">
      <w:r>
        <w:t>{</w:t>
      </w:r>
    </w:p>
    <w:p w14:paraId="5C239619" w14:textId="0201C7B9" w:rsidR="00F60CB3" w:rsidRDefault="00F60CB3" w:rsidP="006A66B8">
      <w:r>
        <w:t xml:space="preserve">        Printf(“</w:t>
      </w:r>
      <w:r w:rsidR="00E009E5">
        <w:t>\</w:t>
      </w:r>
      <w:proofErr w:type="spellStart"/>
      <w:r w:rsidR="00E009E5">
        <w:t>n</w:t>
      </w:r>
      <w:r>
        <w:t>Addition</w:t>
      </w:r>
      <w:proofErr w:type="spellEnd"/>
      <w:r>
        <w:t xml:space="preserve"> of two matrices not possible!”);</w:t>
      </w:r>
    </w:p>
    <w:p w14:paraId="35D017A7" w14:textId="332FC3A1" w:rsidR="00F60CB3" w:rsidRDefault="00F60CB3" w:rsidP="006A66B8">
      <w:r>
        <w:t xml:space="preserve">    }</w:t>
      </w:r>
    </w:p>
    <w:p w14:paraId="5F0157D5" w14:textId="77777777" w:rsidR="00FE43B5" w:rsidRDefault="00F60CB3" w:rsidP="006A66B8">
      <w:r>
        <w:t xml:space="preserve">    If (rows1 == rows2 &amp;&amp; cols1 == cols2)</w:t>
      </w:r>
    </w:p>
    <w:p w14:paraId="0B2842B4" w14:textId="4BD5AAAC" w:rsidR="00F60CB3" w:rsidRDefault="00F60CB3" w:rsidP="006A66B8">
      <w:r>
        <w:t>{</w:t>
      </w:r>
    </w:p>
    <w:p w14:paraId="2293AF7C" w14:textId="00359515" w:rsidR="00F60CB3" w:rsidRDefault="00F60CB3" w:rsidP="006A66B8">
      <w:r>
        <w:t xml:space="preserve">        Int diff[rows1][cols1];</w:t>
      </w:r>
    </w:p>
    <w:p w14:paraId="16BFF573" w14:textId="568C6F59" w:rsidR="00F60CB3" w:rsidRDefault="00F60CB3" w:rsidP="006A66B8">
      <w:r>
        <w:t xml:space="preserve">        Printf(“</w:t>
      </w:r>
      <w:r w:rsidR="00FE43B5">
        <w:t xml:space="preserve">\n </w:t>
      </w:r>
      <w:r>
        <w:t>Subtraction of the two matrices:”);</w:t>
      </w:r>
    </w:p>
    <w:p w14:paraId="42E5CC94" w14:textId="77777777" w:rsidR="00FE43B5" w:rsidRDefault="00F60CB3" w:rsidP="006A66B8">
      <w:r>
        <w:t xml:space="preserve">        For (I = 0; I &lt; rows1; </w:t>
      </w:r>
      <w:proofErr w:type="spellStart"/>
      <w:r>
        <w:t>i</w:t>
      </w:r>
      <w:proofErr w:type="spellEnd"/>
      <w:r>
        <w:t>++)</w:t>
      </w:r>
    </w:p>
    <w:p w14:paraId="5D38089A" w14:textId="1ABF95E2" w:rsidR="00F60CB3" w:rsidRDefault="00F60CB3" w:rsidP="006A66B8">
      <w:r>
        <w:t>{</w:t>
      </w:r>
    </w:p>
    <w:p w14:paraId="309A0EDA" w14:textId="77777777" w:rsidR="00FE43B5" w:rsidRDefault="00F60CB3" w:rsidP="006A66B8">
      <w:r>
        <w:t xml:space="preserve">            For (j = 0; j &lt; cols1; j++)</w:t>
      </w:r>
    </w:p>
    <w:p w14:paraId="49AEF541" w14:textId="0AE28F24" w:rsidR="00F60CB3" w:rsidRDefault="00F60CB3" w:rsidP="006A66B8">
      <w:r>
        <w:t>{</w:t>
      </w:r>
    </w:p>
    <w:p w14:paraId="58039B60" w14:textId="74087681" w:rsidR="00F60CB3" w:rsidRDefault="00F60CB3" w:rsidP="006A66B8">
      <w:r>
        <w:lastRenderedPageBreak/>
        <w:t xml:space="preserve">                Diff[</w:t>
      </w:r>
      <w:proofErr w:type="spellStart"/>
      <w:r>
        <w:t>i</w:t>
      </w:r>
      <w:proofErr w:type="spellEnd"/>
      <w:r>
        <w:t>][j] = mat1[</w:t>
      </w:r>
      <w:proofErr w:type="spellStart"/>
      <w:r>
        <w:t>i</w:t>
      </w:r>
      <w:proofErr w:type="spellEnd"/>
      <w:r>
        <w:t>][j] – mat2[</w:t>
      </w:r>
      <w:proofErr w:type="spellStart"/>
      <w:r>
        <w:t>i</w:t>
      </w:r>
      <w:proofErr w:type="spellEnd"/>
      <w:r>
        <w:t>][j];</w:t>
      </w:r>
    </w:p>
    <w:p w14:paraId="1D6C86C5" w14:textId="3702E903" w:rsidR="00F60CB3" w:rsidRDefault="00F60CB3" w:rsidP="006A66B8">
      <w:r>
        <w:t xml:space="preserve">                Printf(“%d “, diff[</w:t>
      </w:r>
      <w:proofErr w:type="spellStart"/>
      <w:r>
        <w:t>i</w:t>
      </w:r>
      <w:proofErr w:type="spellEnd"/>
      <w:r>
        <w:t>][j]);</w:t>
      </w:r>
    </w:p>
    <w:p w14:paraId="677B05B0" w14:textId="77777777" w:rsidR="00F60CB3" w:rsidRDefault="00F60CB3" w:rsidP="006A66B8">
      <w:r>
        <w:t xml:space="preserve">            }</w:t>
      </w:r>
    </w:p>
    <w:p w14:paraId="75960DC5" w14:textId="59056B94" w:rsidR="00F60CB3" w:rsidRDefault="00F60CB3" w:rsidP="006A66B8">
      <w:r>
        <w:t xml:space="preserve">            </w:t>
      </w:r>
      <w:proofErr w:type="spellStart"/>
      <w:r w:rsidR="00437158">
        <w:t>p</w:t>
      </w:r>
      <w:r>
        <w:t>rintf</w:t>
      </w:r>
      <w:proofErr w:type="spellEnd"/>
      <w:r>
        <w:t>(“\n”);</w:t>
      </w:r>
    </w:p>
    <w:p w14:paraId="189B40CB" w14:textId="77777777" w:rsidR="00F60CB3" w:rsidRDefault="00F60CB3" w:rsidP="006A66B8">
      <w:r>
        <w:t xml:space="preserve">        }</w:t>
      </w:r>
    </w:p>
    <w:p w14:paraId="171179C0" w14:textId="77777777" w:rsidR="00F60CB3" w:rsidRDefault="00F60CB3" w:rsidP="006A66B8">
      <w:r>
        <w:t xml:space="preserve">    } else {</w:t>
      </w:r>
    </w:p>
    <w:p w14:paraId="1478719A" w14:textId="5E4B0F10" w:rsidR="00F60CB3" w:rsidRDefault="00F60CB3" w:rsidP="006A66B8">
      <w:r>
        <w:t xml:space="preserve">        </w:t>
      </w:r>
      <w:proofErr w:type="spellStart"/>
      <w:r w:rsidR="00437158">
        <w:t>p</w:t>
      </w:r>
      <w:r>
        <w:t>rintf</w:t>
      </w:r>
      <w:proofErr w:type="spellEnd"/>
      <w:r>
        <w:t>(“Subtraction of two matrices not possible!\n”);</w:t>
      </w:r>
    </w:p>
    <w:p w14:paraId="78DCCBDB" w14:textId="290BFAD3" w:rsidR="00F60CB3" w:rsidRDefault="00F60CB3" w:rsidP="006A66B8">
      <w:r>
        <w:t xml:space="preserve">    </w:t>
      </w:r>
      <w:r w:rsidR="00437158">
        <w:t>}</w:t>
      </w:r>
    </w:p>
    <w:p w14:paraId="49857DA7" w14:textId="0E66158D" w:rsidR="00F60CB3" w:rsidRDefault="00F60CB3" w:rsidP="006A66B8">
      <w:r>
        <w:t xml:space="preserve">    </w:t>
      </w:r>
      <w:r w:rsidR="00437158">
        <w:t>i</w:t>
      </w:r>
      <w:r>
        <w:t>f (cols1 == rows2) {</w:t>
      </w:r>
    </w:p>
    <w:p w14:paraId="21325B7E" w14:textId="656F412F" w:rsidR="00F60CB3" w:rsidRDefault="00F60CB3" w:rsidP="006A66B8">
      <w:r>
        <w:t xml:space="preserve">        </w:t>
      </w:r>
      <w:proofErr w:type="spellStart"/>
      <w:r w:rsidR="00437158">
        <w:t>i</w:t>
      </w:r>
      <w:r>
        <w:t>nt</w:t>
      </w:r>
      <w:proofErr w:type="spellEnd"/>
      <w:r>
        <w:t xml:space="preserve"> prod[rows1][cols2];</w:t>
      </w:r>
    </w:p>
    <w:p w14:paraId="23ECB2DD" w14:textId="3FDC6517" w:rsidR="00F60CB3" w:rsidRDefault="00F60CB3" w:rsidP="006A66B8">
      <w:r>
        <w:t xml:space="preserve">        </w:t>
      </w:r>
      <w:proofErr w:type="spellStart"/>
      <w:r w:rsidR="00437158">
        <w:t>p</w:t>
      </w:r>
      <w:r>
        <w:t>rintf</w:t>
      </w:r>
      <w:proofErr w:type="spellEnd"/>
      <w:r>
        <w:t>(“Multiplication of the two matrices:\n”);</w:t>
      </w:r>
    </w:p>
    <w:p w14:paraId="4A9683B4" w14:textId="022B2AD8" w:rsidR="00F60CB3" w:rsidRDefault="00F60CB3" w:rsidP="006A66B8">
      <w:r>
        <w:t xml:space="preserve">        For (I = 0; I &lt; rows1; </w:t>
      </w:r>
      <w:proofErr w:type="spellStart"/>
      <w:r>
        <w:t>i</w:t>
      </w:r>
      <w:proofErr w:type="spellEnd"/>
      <w:r>
        <w:t>++) {</w:t>
      </w:r>
    </w:p>
    <w:p w14:paraId="0B476BCF" w14:textId="1335BA01" w:rsidR="00F60CB3" w:rsidRDefault="00F60CB3" w:rsidP="006A66B8">
      <w:r>
        <w:t xml:space="preserve">            For (j = 0; j &lt; cols2; j++) {</w:t>
      </w:r>
    </w:p>
    <w:p w14:paraId="4DFF8864" w14:textId="5F15ABAD" w:rsidR="00F60CB3" w:rsidRDefault="00F60CB3" w:rsidP="006A66B8">
      <w:r>
        <w:t xml:space="preserve">                Prod[</w:t>
      </w:r>
      <w:proofErr w:type="spellStart"/>
      <w:r>
        <w:t>i</w:t>
      </w:r>
      <w:proofErr w:type="spellEnd"/>
      <w:r>
        <w:t>][j] = 0;</w:t>
      </w:r>
    </w:p>
    <w:p w14:paraId="5F2033E7" w14:textId="7A97CC6B" w:rsidR="00F60CB3" w:rsidRDefault="00F60CB3" w:rsidP="006A66B8">
      <w:r>
        <w:t xml:space="preserve">                For (k = 0; k &lt; cols1; k++) {</w:t>
      </w:r>
    </w:p>
    <w:p w14:paraId="7173FB02" w14:textId="4A9D7CFF" w:rsidR="00F60CB3" w:rsidRDefault="00F60CB3" w:rsidP="006A66B8">
      <w:r>
        <w:t xml:space="preserve">                    Prod[</w:t>
      </w:r>
      <w:proofErr w:type="spellStart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][k] * mat2[k][j];</w:t>
      </w:r>
    </w:p>
    <w:p w14:paraId="0971709E" w14:textId="77777777" w:rsidR="00F60CB3" w:rsidRDefault="00F60CB3" w:rsidP="006A66B8">
      <w:r>
        <w:t xml:space="preserve">                }</w:t>
      </w:r>
    </w:p>
    <w:p w14:paraId="5FFA1EA9" w14:textId="7D89A6CF" w:rsidR="00F60CB3" w:rsidRDefault="00F60CB3" w:rsidP="006A66B8">
      <w:r>
        <w:t xml:space="preserve">                Printf(“%d “, prod[</w:t>
      </w:r>
      <w:proofErr w:type="spellStart"/>
      <w:r>
        <w:t>i</w:t>
      </w:r>
      <w:proofErr w:type="spellEnd"/>
      <w:r>
        <w:t>][j]);</w:t>
      </w:r>
    </w:p>
    <w:p w14:paraId="19771B41" w14:textId="77777777" w:rsidR="00F60CB3" w:rsidRDefault="00F60CB3" w:rsidP="006A66B8">
      <w:r>
        <w:t xml:space="preserve">            }</w:t>
      </w:r>
    </w:p>
    <w:p w14:paraId="095D48A2" w14:textId="3729C196" w:rsidR="00F60CB3" w:rsidRDefault="00F60CB3" w:rsidP="006A66B8">
      <w:r>
        <w:t xml:space="preserve">            Printf(“\n”);</w:t>
      </w:r>
    </w:p>
    <w:p w14:paraId="5AB83548" w14:textId="77777777" w:rsidR="00F60CB3" w:rsidRDefault="00F60CB3" w:rsidP="006A66B8">
      <w:r>
        <w:lastRenderedPageBreak/>
        <w:t xml:space="preserve">        }</w:t>
      </w:r>
    </w:p>
    <w:p w14:paraId="67E10177" w14:textId="77777777" w:rsidR="00F60CB3" w:rsidRDefault="00F60CB3" w:rsidP="006A66B8">
      <w:r>
        <w:t xml:space="preserve">    } else {</w:t>
      </w:r>
    </w:p>
    <w:p w14:paraId="3E022B2A" w14:textId="2AC5E99D" w:rsidR="00F60CB3" w:rsidRDefault="00F60CB3" w:rsidP="006A66B8">
      <w:r>
        <w:t xml:space="preserve">        </w:t>
      </w:r>
      <w:proofErr w:type="spellStart"/>
      <w:r w:rsidR="00437158">
        <w:t>p</w:t>
      </w:r>
      <w:r>
        <w:t>rintf</w:t>
      </w:r>
      <w:proofErr w:type="spellEnd"/>
      <w:r>
        <w:t>(“Multiplication of two matrices not possible!\n”);</w:t>
      </w:r>
    </w:p>
    <w:p w14:paraId="743ECA8A" w14:textId="77777777" w:rsidR="00F60CB3" w:rsidRDefault="00F60CB3" w:rsidP="006A66B8">
      <w:r>
        <w:t xml:space="preserve">    }</w:t>
      </w:r>
    </w:p>
    <w:p w14:paraId="27ECF9A2" w14:textId="77777777" w:rsidR="00F60CB3" w:rsidRDefault="00F60CB3" w:rsidP="006A66B8"/>
    <w:p w14:paraId="49318C19" w14:textId="0A0D36A3" w:rsidR="00F60CB3" w:rsidRDefault="00F60CB3" w:rsidP="006A66B8">
      <w:r>
        <w:t xml:space="preserve">    </w:t>
      </w:r>
      <w:r w:rsidR="00437158">
        <w:t>r</w:t>
      </w:r>
      <w:r>
        <w:t>eturn 0;</w:t>
      </w:r>
    </w:p>
    <w:p w14:paraId="0CD88988" w14:textId="77777777" w:rsidR="00F60CB3" w:rsidRDefault="00F60CB3" w:rsidP="006A66B8">
      <w:r>
        <w:t>}</w:t>
      </w:r>
    </w:p>
    <w:p w14:paraId="6A20CFD7" w14:textId="77777777" w:rsidR="00F60CB3" w:rsidRPr="006A66B8" w:rsidRDefault="00F60CB3" w:rsidP="006A66B8"/>
    <w:p w14:paraId="2258C11E" w14:textId="568AAF82" w:rsidR="006A66B8" w:rsidRDefault="0072144B" w:rsidP="0072144B">
      <w:pPr>
        <w:pStyle w:val="ListParagraph"/>
        <w:numPr>
          <w:ilvl w:val="0"/>
          <w:numId w:val="17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7. </w:t>
      </w:r>
      <w:r w:rsidR="0074103A">
        <w:rPr>
          <w:b/>
          <w:bCs/>
          <w:sz w:val="44"/>
          <w:szCs w:val="44"/>
        </w:rPr>
        <w:t>WAP Find out length of string without using inbuilt function.</w:t>
      </w:r>
    </w:p>
    <w:p w14:paraId="217BFFD2" w14:textId="2D11DCDA" w:rsidR="0074103A" w:rsidRDefault="0074103A" w:rsidP="0074103A">
      <w:pPr>
        <w:pStyle w:val="ListParagraph"/>
        <w:ind w:left="765"/>
        <w:rPr>
          <w:b/>
          <w:bCs/>
          <w:sz w:val="44"/>
          <w:szCs w:val="44"/>
        </w:rPr>
      </w:pPr>
    </w:p>
    <w:p w14:paraId="79A5645A" w14:textId="77777777" w:rsidR="00FA74C7" w:rsidRDefault="00FA74C7" w:rsidP="0074103A">
      <w:pPr>
        <w:pStyle w:val="ListParagraph"/>
        <w:ind w:left="76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07C342" w14:textId="77777777" w:rsidR="00FA74C7" w:rsidRDefault="00FA74C7" w:rsidP="0074103A">
      <w:pPr>
        <w:pStyle w:val="ListParagraph"/>
        <w:ind w:left="765"/>
      </w:pPr>
    </w:p>
    <w:p w14:paraId="19DAB0D7" w14:textId="3E6C88B3" w:rsidR="00FA74C7" w:rsidRDefault="00786370" w:rsidP="0074103A">
      <w:pPr>
        <w:pStyle w:val="ListParagraph"/>
        <w:ind w:left="765"/>
      </w:pPr>
      <w:proofErr w:type="spellStart"/>
      <w:r>
        <w:t>in</w:t>
      </w:r>
      <w:r w:rsidR="00FA74C7">
        <w:t>t</w:t>
      </w:r>
      <w:proofErr w:type="spellEnd"/>
      <w:r w:rsidR="00FA74C7">
        <w:t xml:space="preserve"> main() {</w:t>
      </w:r>
    </w:p>
    <w:p w14:paraId="75BEF73A" w14:textId="746B8099" w:rsidR="00FA74C7" w:rsidRDefault="00FA74C7" w:rsidP="0074103A">
      <w:pPr>
        <w:pStyle w:val="ListParagraph"/>
        <w:ind w:left="765"/>
      </w:pPr>
      <w:r>
        <w:t xml:space="preserve">    </w:t>
      </w:r>
      <w:r w:rsidR="00786370">
        <w:t>c</w:t>
      </w:r>
      <w:r>
        <w:t xml:space="preserve">har </w:t>
      </w:r>
      <w:proofErr w:type="spellStart"/>
      <w:r>
        <w:t>str</w:t>
      </w:r>
      <w:proofErr w:type="spellEnd"/>
      <w:r>
        <w:t>[100];</w:t>
      </w:r>
    </w:p>
    <w:p w14:paraId="3A1F6515" w14:textId="111157FF" w:rsidR="00FA74C7" w:rsidRDefault="00FA74C7" w:rsidP="0074103A">
      <w:pPr>
        <w:pStyle w:val="ListParagraph"/>
        <w:ind w:left="765"/>
      </w:pPr>
      <w:r>
        <w:t xml:space="preserve">    </w:t>
      </w:r>
      <w:proofErr w:type="spellStart"/>
      <w:r w:rsidR="00786370">
        <w:t>i</w:t>
      </w:r>
      <w:r>
        <w:t>nt</w:t>
      </w:r>
      <w:proofErr w:type="spellEnd"/>
      <w:r>
        <w:t xml:space="preserve"> length = 0;</w:t>
      </w:r>
    </w:p>
    <w:p w14:paraId="61759797" w14:textId="77777777" w:rsidR="00FA74C7" w:rsidRDefault="00FA74C7" w:rsidP="0074103A">
      <w:pPr>
        <w:pStyle w:val="ListParagraph"/>
        <w:ind w:left="765"/>
      </w:pPr>
      <w:r>
        <w:t xml:space="preserve">    </w:t>
      </w:r>
    </w:p>
    <w:p w14:paraId="77456833" w14:textId="65B7A881" w:rsidR="00FA74C7" w:rsidRDefault="00FA74C7" w:rsidP="0074103A">
      <w:pPr>
        <w:pStyle w:val="ListParagraph"/>
        <w:ind w:left="765"/>
      </w:pPr>
      <w:r>
        <w:t xml:space="preserve">    </w:t>
      </w:r>
      <w:proofErr w:type="spellStart"/>
      <w:r w:rsidR="00786370">
        <w:t>p</w:t>
      </w:r>
      <w:r>
        <w:t>rintf</w:t>
      </w:r>
      <w:proofErr w:type="spellEnd"/>
      <w:r>
        <w:t>(“</w:t>
      </w:r>
      <w:r w:rsidR="00786370">
        <w:t>\</w:t>
      </w:r>
      <w:proofErr w:type="spellStart"/>
      <w:r w:rsidR="00786370">
        <w:t>n</w:t>
      </w:r>
      <w:r>
        <w:t>Enter</w:t>
      </w:r>
      <w:proofErr w:type="spellEnd"/>
      <w:r>
        <w:t xml:space="preserve"> a string: “);</w:t>
      </w:r>
    </w:p>
    <w:p w14:paraId="7DD53A07" w14:textId="0BE7C4F4" w:rsidR="00FA74C7" w:rsidRDefault="00FA74C7" w:rsidP="00453666">
      <w:pPr>
        <w:pStyle w:val="ListParagraph"/>
        <w:ind w:left="765"/>
      </w:pPr>
      <w:r>
        <w:t xml:space="preserve">    </w:t>
      </w:r>
      <w:proofErr w:type="spellStart"/>
      <w:r w:rsidR="00786370">
        <w:t>s</w:t>
      </w:r>
      <w:r>
        <w:t>canf</w:t>
      </w:r>
      <w:proofErr w:type="spellEnd"/>
      <w:r>
        <w:t xml:space="preserve">(“%s”, </w:t>
      </w:r>
      <w:proofErr w:type="spellStart"/>
      <w:r>
        <w:t>str</w:t>
      </w:r>
      <w:proofErr w:type="spellEnd"/>
      <w:r>
        <w:t>);</w:t>
      </w:r>
    </w:p>
    <w:p w14:paraId="557B8680" w14:textId="77777777" w:rsidR="00453666" w:rsidRDefault="00453666" w:rsidP="00453666">
      <w:pPr>
        <w:pStyle w:val="ListParagraph"/>
        <w:ind w:left="765"/>
      </w:pPr>
    </w:p>
    <w:p w14:paraId="2687B258" w14:textId="77777777" w:rsidR="00453666" w:rsidRDefault="00FA74C7" w:rsidP="0074103A">
      <w:pPr>
        <w:pStyle w:val="ListParagraph"/>
        <w:ind w:left="765"/>
      </w:pPr>
      <w:r>
        <w:t xml:space="preserve">    </w:t>
      </w:r>
      <w:r w:rsidR="00453666">
        <w:t>w</w:t>
      </w:r>
      <w:r>
        <w:t>hile (</w:t>
      </w:r>
      <w:proofErr w:type="spellStart"/>
      <w:r>
        <w:t>str</w:t>
      </w:r>
      <w:proofErr w:type="spellEnd"/>
      <w:r>
        <w:t>[length] != ‘\0’)</w:t>
      </w:r>
    </w:p>
    <w:p w14:paraId="7820190C" w14:textId="78EC911B" w:rsidR="00FA74C7" w:rsidRDefault="00FA74C7" w:rsidP="0074103A">
      <w:pPr>
        <w:pStyle w:val="ListParagraph"/>
        <w:ind w:left="765"/>
      </w:pPr>
      <w:r>
        <w:t>{</w:t>
      </w:r>
    </w:p>
    <w:p w14:paraId="026DE0F7" w14:textId="72D9D7E8" w:rsidR="00FA74C7" w:rsidRDefault="00FA74C7" w:rsidP="0074103A">
      <w:pPr>
        <w:pStyle w:val="ListParagraph"/>
        <w:ind w:left="765"/>
      </w:pPr>
      <w:r>
        <w:t xml:space="preserve">        </w:t>
      </w:r>
      <w:r w:rsidR="00453666">
        <w:t>l</w:t>
      </w:r>
      <w:r>
        <w:t>ength++;</w:t>
      </w:r>
    </w:p>
    <w:p w14:paraId="4C5C2418" w14:textId="77777777" w:rsidR="00FA74C7" w:rsidRDefault="00FA74C7" w:rsidP="0074103A">
      <w:pPr>
        <w:pStyle w:val="ListParagraph"/>
        <w:ind w:left="765"/>
      </w:pPr>
      <w:r>
        <w:t xml:space="preserve">    }</w:t>
      </w:r>
    </w:p>
    <w:p w14:paraId="05E187B0" w14:textId="77777777" w:rsidR="00FA74C7" w:rsidRDefault="00FA74C7" w:rsidP="0074103A">
      <w:pPr>
        <w:pStyle w:val="ListParagraph"/>
        <w:ind w:left="765"/>
      </w:pPr>
      <w:r>
        <w:t xml:space="preserve">    </w:t>
      </w:r>
    </w:p>
    <w:p w14:paraId="381F22AF" w14:textId="4E6446C8" w:rsidR="00FA74C7" w:rsidRDefault="00FA74C7" w:rsidP="0074103A">
      <w:pPr>
        <w:pStyle w:val="ListParagraph"/>
        <w:ind w:left="765"/>
      </w:pPr>
      <w:r>
        <w:t xml:space="preserve">    </w:t>
      </w:r>
      <w:proofErr w:type="spellStart"/>
      <w:r w:rsidR="00453666">
        <w:t>p</w:t>
      </w:r>
      <w:r>
        <w:t>rintf</w:t>
      </w:r>
      <w:proofErr w:type="spellEnd"/>
      <w:r>
        <w:t>(“</w:t>
      </w:r>
      <w:r w:rsidR="00BB0976">
        <w:t>\</w:t>
      </w:r>
      <w:proofErr w:type="spellStart"/>
      <w:r w:rsidR="00BB0976">
        <w:t>n</w:t>
      </w:r>
      <w:r>
        <w:t>Length</w:t>
      </w:r>
      <w:proofErr w:type="spellEnd"/>
      <w:r>
        <w:t xml:space="preserve"> of the string: %d”, length);</w:t>
      </w:r>
    </w:p>
    <w:p w14:paraId="1D8272CF" w14:textId="77777777" w:rsidR="00FA74C7" w:rsidRDefault="00FA74C7" w:rsidP="0074103A">
      <w:pPr>
        <w:pStyle w:val="ListParagraph"/>
        <w:ind w:left="765"/>
      </w:pPr>
      <w:r>
        <w:t xml:space="preserve">    </w:t>
      </w:r>
    </w:p>
    <w:p w14:paraId="307B43DF" w14:textId="221DE700" w:rsidR="00FA74C7" w:rsidRDefault="00FA74C7" w:rsidP="0074103A">
      <w:pPr>
        <w:pStyle w:val="ListParagraph"/>
        <w:ind w:left="765"/>
      </w:pPr>
      <w:r>
        <w:t xml:space="preserve">    </w:t>
      </w:r>
      <w:r w:rsidR="00BB0976">
        <w:t>r</w:t>
      </w:r>
      <w:r>
        <w:t>eturn 0;</w:t>
      </w:r>
    </w:p>
    <w:p w14:paraId="03E77F3B" w14:textId="77777777" w:rsidR="00FA74C7" w:rsidRDefault="00FA74C7" w:rsidP="0074103A">
      <w:pPr>
        <w:pStyle w:val="ListParagraph"/>
        <w:ind w:left="765"/>
      </w:pPr>
      <w:r>
        <w:t>}</w:t>
      </w:r>
    </w:p>
    <w:p w14:paraId="6308BD45" w14:textId="77777777" w:rsidR="00FA74C7" w:rsidRPr="0074103A" w:rsidRDefault="00FA74C7" w:rsidP="0074103A">
      <w:pPr>
        <w:pStyle w:val="ListParagraph"/>
        <w:ind w:left="765"/>
      </w:pPr>
    </w:p>
    <w:p w14:paraId="21526E90" w14:textId="32E6D2DD" w:rsidR="0074103A" w:rsidRDefault="0074103A" w:rsidP="0074103A">
      <w:pPr>
        <w:pStyle w:val="ListParagraph"/>
        <w:ind w:left="765"/>
      </w:pPr>
    </w:p>
    <w:p w14:paraId="24913CB7" w14:textId="77777777" w:rsidR="00AF462F" w:rsidRDefault="00AF462F" w:rsidP="00AF462F">
      <w:pPr>
        <w:pStyle w:val="ListParagraph"/>
        <w:numPr>
          <w:ilvl w:val="0"/>
          <w:numId w:val="17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8. WAP to reverse a string and check that the string is palindrome or not</w:t>
      </w:r>
    </w:p>
    <w:p w14:paraId="72D2EF7A" w14:textId="77777777" w:rsidR="00AF462F" w:rsidRPr="00AF462F" w:rsidRDefault="00AF462F" w:rsidP="00AF462F">
      <w:pPr>
        <w:pStyle w:val="ListParagraph"/>
        <w:ind w:left="765"/>
        <w:rPr>
          <w:b/>
          <w:bCs/>
          <w:sz w:val="44"/>
          <w:szCs w:val="44"/>
        </w:rPr>
      </w:pPr>
    </w:p>
    <w:p w14:paraId="71664360" w14:textId="77777777" w:rsidR="00251374" w:rsidRDefault="00251374" w:rsidP="00AF462F">
      <w:pPr>
        <w:pStyle w:val="ListParagraph"/>
        <w:ind w:left="76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33B31B" w14:textId="77777777" w:rsidR="00251374" w:rsidRDefault="00251374" w:rsidP="00AF462F">
      <w:pPr>
        <w:pStyle w:val="ListParagraph"/>
        <w:ind w:left="765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96B0EF8" w14:textId="77777777" w:rsidR="00251374" w:rsidRDefault="00251374" w:rsidP="00AF462F">
      <w:pPr>
        <w:pStyle w:val="ListParagraph"/>
        <w:ind w:left="765"/>
      </w:pPr>
    </w:p>
    <w:p w14:paraId="5EA37226" w14:textId="77777777" w:rsidR="004C7B6E" w:rsidRDefault="009815FD" w:rsidP="00AF462F">
      <w:pPr>
        <w:pStyle w:val="ListParagraph"/>
        <w:ind w:left="765"/>
      </w:pPr>
      <w:proofErr w:type="spellStart"/>
      <w:r>
        <w:t>i</w:t>
      </w:r>
      <w:r w:rsidR="00251374">
        <w:t>nt</w:t>
      </w:r>
      <w:proofErr w:type="spellEnd"/>
      <w:r w:rsidR="00251374">
        <w:t xml:space="preserve"> main()</w:t>
      </w:r>
    </w:p>
    <w:p w14:paraId="6B29F2D1" w14:textId="23892028" w:rsidR="00251374" w:rsidRDefault="00251374" w:rsidP="00AF462F">
      <w:pPr>
        <w:pStyle w:val="ListParagraph"/>
        <w:ind w:left="765"/>
      </w:pPr>
      <w:r>
        <w:t>{</w:t>
      </w:r>
    </w:p>
    <w:p w14:paraId="43553B01" w14:textId="7729072E" w:rsidR="00251374" w:rsidRDefault="00251374" w:rsidP="00AF462F">
      <w:pPr>
        <w:pStyle w:val="ListParagraph"/>
        <w:ind w:left="765"/>
      </w:pPr>
      <w:r>
        <w:t xml:space="preserve">    </w:t>
      </w:r>
      <w:r w:rsidR="009815FD">
        <w:t>c</w:t>
      </w:r>
      <w:r>
        <w:t xml:space="preserve">har </w:t>
      </w:r>
      <w:proofErr w:type="spellStart"/>
      <w:r>
        <w:t>str</w:t>
      </w:r>
      <w:proofErr w:type="spellEnd"/>
      <w:r>
        <w:t>[100];</w:t>
      </w:r>
    </w:p>
    <w:p w14:paraId="37C5719A" w14:textId="74675AFF" w:rsidR="00251374" w:rsidRDefault="00251374" w:rsidP="00AF462F">
      <w:pPr>
        <w:pStyle w:val="ListParagraph"/>
        <w:ind w:left="765"/>
      </w:pPr>
      <w:r>
        <w:t xml:space="preserve">    </w:t>
      </w:r>
      <w:proofErr w:type="spellStart"/>
      <w:r w:rsidR="009815FD">
        <w:t>i</w:t>
      </w:r>
      <w:r>
        <w:t>nt</w:t>
      </w:r>
      <w:proofErr w:type="spellEnd"/>
      <w:r>
        <w:t xml:space="preserve"> I, </w:t>
      </w:r>
      <w:proofErr w:type="spellStart"/>
      <w:r>
        <w:t>len</w:t>
      </w:r>
      <w:proofErr w:type="spellEnd"/>
      <w:r>
        <w:t>, flag = 0;</w:t>
      </w:r>
    </w:p>
    <w:p w14:paraId="2CA3EB6D" w14:textId="77777777" w:rsidR="00251374" w:rsidRDefault="00251374" w:rsidP="00AF462F">
      <w:pPr>
        <w:pStyle w:val="ListParagraph"/>
        <w:ind w:left="765"/>
      </w:pPr>
    </w:p>
    <w:p w14:paraId="278B7D34" w14:textId="48CDB906" w:rsidR="00251374" w:rsidRDefault="00251374" w:rsidP="00AF462F">
      <w:pPr>
        <w:pStyle w:val="ListParagraph"/>
        <w:ind w:left="765"/>
      </w:pPr>
      <w:r>
        <w:t xml:space="preserve">    </w:t>
      </w:r>
      <w:proofErr w:type="spellStart"/>
      <w:r w:rsidR="009815FD">
        <w:t>p</w:t>
      </w:r>
      <w:r>
        <w:t>rintf</w:t>
      </w:r>
      <w:proofErr w:type="spellEnd"/>
      <w:r>
        <w:t>(“</w:t>
      </w:r>
      <w:r w:rsidR="00D850E4">
        <w:t xml:space="preserve">\n </w:t>
      </w:r>
      <w:r>
        <w:t>Enter a string: “);</w:t>
      </w:r>
    </w:p>
    <w:p w14:paraId="52EE7527" w14:textId="11850180" w:rsidR="00251374" w:rsidRDefault="00251374" w:rsidP="00D850E4">
      <w:pPr>
        <w:pStyle w:val="ListParagraph"/>
        <w:ind w:left="765"/>
      </w:pPr>
      <w:r>
        <w:t xml:space="preserve">    </w:t>
      </w:r>
      <w:proofErr w:type="spellStart"/>
      <w:r w:rsidR="00D850E4">
        <w:t>f</w:t>
      </w:r>
      <w:r>
        <w:t>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100, </w:t>
      </w:r>
      <w:proofErr w:type="spellStart"/>
      <w:r>
        <w:t>stdin</w:t>
      </w:r>
      <w:proofErr w:type="spellEnd"/>
      <w:r>
        <w:t>);</w:t>
      </w:r>
    </w:p>
    <w:p w14:paraId="21112945" w14:textId="64D05D8C" w:rsidR="00251374" w:rsidRDefault="00251374" w:rsidP="00AF462F">
      <w:pPr>
        <w:pStyle w:val="ListParagraph"/>
        <w:ind w:left="765"/>
      </w:pPr>
      <w:r>
        <w:t xml:space="preserve">    </w:t>
      </w:r>
      <w:proofErr w:type="spellStart"/>
      <w:r w:rsidR="00D850E4">
        <w:t>l</w:t>
      </w:r>
      <w:r>
        <w:t>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09E4278B" w14:textId="77777777" w:rsidR="007D07CC" w:rsidRDefault="00251374" w:rsidP="00AF462F">
      <w:pPr>
        <w:pStyle w:val="ListParagraph"/>
        <w:ind w:left="765"/>
      </w:pPr>
      <w:r>
        <w:t xml:space="preserve">    </w:t>
      </w:r>
      <w:r w:rsidR="00D850E4">
        <w:t>i</w:t>
      </w:r>
      <w:r>
        <w:t>f (</w:t>
      </w:r>
      <w:proofErr w:type="spellStart"/>
      <w:r>
        <w:t>str</w:t>
      </w:r>
      <w:proofErr w:type="spellEnd"/>
      <w:r>
        <w:t>[len-1] == ‘\n’)</w:t>
      </w:r>
    </w:p>
    <w:p w14:paraId="2A68F636" w14:textId="65730DC5" w:rsidR="00251374" w:rsidRDefault="00251374" w:rsidP="00AF462F">
      <w:pPr>
        <w:pStyle w:val="ListParagraph"/>
        <w:ind w:left="765"/>
      </w:pPr>
      <w:r>
        <w:t>{</w:t>
      </w:r>
    </w:p>
    <w:p w14:paraId="17BA4DA9" w14:textId="4AD14650" w:rsidR="00251374" w:rsidRDefault="00251374" w:rsidP="00AF462F">
      <w:pPr>
        <w:pStyle w:val="ListParagraph"/>
        <w:ind w:left="765"/>
      </w:pPr>
      <w:r>
        <w:t xml:space="preserve">        </w:t>
      </w:r>
      <w:proofErr w:type="spellStart"/>
      <w:r w:rsidR="007D07CC">
        <w:t>s</w:t>
      </w:r>
      <w:r>
        <w:t>tr</w:t>
      </w:r>
      <w:proofErr w:type="spellEnd"/>
      <w:r>
        <w:t>[len-1] = ‘\0’;</w:t>
      </w:r>
    </w:p>
    <w:p w14:paraId="61421047" w14:textId="1DD44E20" w:rsidR="00251374" w:rsidRDefault="00251374" w:rsidP="00AF462F">
      <w:pPr>
        <w:pStyle w:val="ListParagraph"/>
        <w:ind w:left="765"/>
      </w:pPr>
      <w:r>
        <w:t xml:space="preserve">        </w:t>
      </w:r>
      <w:proofErr w:type="spellStart"/>
      <w:r w:rsidR="007D07CC">
        <w:t>l</w:t>
      </w:r>
      <w:r>
        <w:t>en</w:t>
      </w:r>
      <w:proofErr w:type="spellEnd"/>
      <w:r>
        <w:t>--;</w:t>
      </w:r>
    </w:p>
    <w:p w14:paraId="77730F5C" w14:textId="5431D487" w:rsidR="00251374" w:rsidRDefault="00251374" w:rsidP="007D07CC">
      <w:pPr>
        <w:pStyle w:val="ListParagraph"/>
        <w:ind w:left="765"/>
      </w:pPr>
      <w:r>
        <w:t xml:space="preserve">    }</w:t>
      </w:r>
    </w:p>
    <w:p w14:paraId="14212A92" w14:textId="72D0C51C" w:rsidR="00251374" w:rsidRDefault="00251374" w:rsidP="00AF462F">
      <w:pPr>
        <w:pStyle w:val="ListParagraph"/>
        <w:ind w:left="765"/>
      </w:pPr>
      <w:r>
        <w:t xml:space="preserve">    </w:t>
      </w:r>
      <w:r w:rsidR="007D07CC">
        <w:t>c</w:t>
      </w:r>
      <w:r>
        <w:t xml:space="preserve">har </w:t>
      </w:r>
      <w:proofErr w:type="spellStart"/>
      <w:r>
        <w:t>rev_str</w:t>
      </w:r>
      <w:proofErr w:type="spellEnd"/>
      <w:r>
        <w:t>[100];</w:t>
      </w:r>
    </w:p>
    <w:p w14:paraId="55B7E01A" w14:textId="77777777" w:rsidR="007D07CC" w:rsidRDefault="00251374" w:rsidP="00AF462F">
      <w:pPr>
        <w:pStyle w:val="ListParagraph"/>
        <w:ind w:left="765"/>
      </w:pPr>
      <w:r>
        <w:t xml:space="preserve">    </w:t>
      </w:r>
      <w:r w:rsidR="007D07CC">
        <w:t>f</w:t>
      </w:r>
      <w:r>
        <w:t xml:space="preserve">or (I = 0; I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76AD6F7" w14:textId="2CBC7A98" w:rsidR="00251374" w:rsidRDefault="00251374" w:rsidP="00AF462F">
      <w:pPr>
        <w:pStyle w:val="ListParagraph"/>
        <w:ind w:left="765"/>
      </w:pPr>
      <w:r>
        <w:t>{</w:t>
      </w:r>
    </w:p>
    <w:p w14:paraId="38C596DA" w14:textId="3958D4B5" w:rsidR="00251374" w:rsidRDefault="00251374" w:rsidP="00AF462F">
      <w:pPr>
        <w:pStyle w:val="ListParagraph"/>
        <w:ind w:left="765"/>
      </w:pPr>
      <w:r>
        <w:t xml:space="preserve">        </w:t>
      </w:r>
      <w:proofErr w:type="spellStart"/>
      <w:r w:rsidR="007D07CC">
        <w:t>r</w:t>
      </w:r>
      <w:r>
        <w:t>ev_str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[len-i-1];</w:t>
      </w:r>
    </w:p>
    <w:p w14:paraId="0F38E9DD" w14:textId="77777777" w:rsidR="00251374" w:rsidRDefault="00251374" w:rsidP="00AF462F">
      <w:pPr>
        <w:pStyle w:val="ListParagraph"/>
        <w:ind w:left="765"/>
      </w:pPr>
      <w:r>
        <w:t xml:space="preserve">    }</w:t>
      </w:r>
    </w:p>
    <w:p w14:paraId="44EB0EA5" w14:textId="7829B9D5" w:rsidR="00251374" w:rsidRDefault="00251374" w:rsidP="002B07CB">
      <w:pPr>
        <w:pStyle w:val="ListParagraph"/>
        <w:ind w:left="765"/>
      </w:pPr>
      <w:r>
        <w:t xml:space="preserve">    </w:t>
      </w:r>
      <w:proofErr w:type="spellStart"/>
      <w:r w:rsidR="002B07CB">
        <w:t>re</w:t>
      </w:r>
      <w:r>
        <w:t>v_str</w:t>
      </w:r>
      <w:proofErr w:type="spellEnd"/>
      <w:r>
        <w:t>[</w:t>
      </w:r>
      <w:proofErr w:type="spellStart"/>
      <w:r>
        <w:t>len</w:t>
      </w:r>
      <w:proofErr w:type="spellEnd"/>
      <w:r>
        <w:t>] = ‘\0’;</w:t>
      </w:r>
    </w:p>
    <w:p w14:paraId="73CB26B9" w14:textId="77777777" w:rsidR="002B07CB" w:rsidRDefault="002B07CB" w:rsidP="002B07CB">
      <w:pPr>
        <w:pStyle w:val="ListParagraph"/>
        <w:ind w:left="765"/>
      </w:pPr>
    </w:p>
    <w:p w14:paraId="32BEE1BB" w14:textId="77777777" w:rsidR="002B07CB" w:rsidRDefault="00251374" w:rsidP="00AF462F">
      <w:pPr>
        <w:pStyle w:val="ListParagraph"/>
        <w:ind w:left="765"/>
      </w:pPr>
      <w:r>
        <w:t xml:space="preserve">    </w:t>
      </w:r>
      <w:r w:rsidR="002B07CB">
        <w:t>fo</w:t>
      </w:r>
      <w:r>
        <w:t xml:space="preserve">r (I = 0; I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89DBC11" w14:textId="2E5FF821" w:rsidR="00251374" w:rsidRDefault="00251374" w:rsidP="00AF462F">
      <w:pPr>
        <w:pStyle w:val="ListParagraph"/>
        <w:ind w:left="765"/>
      </w:pPr>
      <w:r>
        <w:t>{</w:t>
      </w:r>
    </w:p>
    <w:p w14:paraId="65C2CB60" w14:textId="77777777" w:rsidR="002B07CB" w:rsidRDefault="00251374" w:rsidP="00AF462F">
      <w:pPr>
        <w:pStyle w:val="ListParagraph"/>
        <w:ind w:left="765"/>
      </w:pPr>
      <w:r>
        <w:t xml:space="preserve">        </w:t>
      </w:r>
      <w:r w:rsidR="002B07CB">
        <w:t>if</w:t>
      </w:r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rev_str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6448FC6" w14:textId="6CE9F0AB" w:rsidR="00251374" w:rsidRDefault="00251374" w:rsidP="00AF462F">
      <w:pPr>
        <w:pStyle w:val="ListParagraph"/>
        <w:ind w:left="765"/>
      </w:pPr>
      <w:r>
        <w:t>{</w:t>
      </w:r>
    </w:p>
    <w:p w14:paraId="2F4C703A" w14:textId="09A7470C" w:rsidR="00251374" w:rsidRDefault="00251374" w:rsidP="00AF462F">
      <w:pPr>
        <w:pStyle w:val="ListParagraph"/>
        <w:ind w:left="765"/>
      </w:pPr>
      <w:r>
        <w:t xml:space="preserve">            </w:t>
      </w:r>
      <w:r w:rsidR="002B07CB">
        <w:t>f</w:t>
      </w:r>
      <w:r>
        <w:t>lag = 1;</w:t>
      </w:r>
    </w:p>
    <w:p w14:paraId="227A3DFC" w14:textId="20FBDD36" w:rsidR="00251374" w:rsidRDefault="00251374" w:rsidP="00AF462F">
      <w:pPr>
        <w:pStyle w:val="ListParagraph"/>
        <w:ind w:left="765"/>
      </w:pPr>
      <w:r>
        <w:t xml:space="preserve">            </w:t>
      </w:r>
      <w:r w:rsidR="002B07CB">
        <w:t>b</w:t>
      </w:r>
      <w:r>
        <w:t>reak;</w:t>
      </w:r>
    </w:p>
    <w:p w14:paraId="46A8A904" w14:textId="77777777" w:rsidR="00251374" w:rsidRDefault="00251374" w:rsidP="00AF462F">
      <w:pPr>
        <w:pStyle w:val="ListParagraph"/>
        <w:ind w:left="765"/>
      </w:pPr>
      <w:r>
        <w:t xml:space="preserve">        }</w:t>
      </w:r>
    </w:p>
    <w:p w14:paraId="4F68C855" w14:textId="77777777" w:rsidR="00251374" w:rsidRDefault="00251374" w:rsidP="00AF462F">
      <w:pPr>
        <w:pStyle w:val="ListParagraph"/>
        <w:ind w:left="765"/>
      </w:pPr>
      <w:r>
        <w:t xml:space="preserve">    }</w:t>
      </w:r>
    </w:p>
    <w:p w14:paraId="01DA4278" w14:textId="77777777" w:rsidR="00251374" w:rsidRDefault="00251374" w:rsidP="00AF462F">
      <w:pPr>
        <w:pStyle w:val="ListParagraph"/>
        <w:ind w:left="765"/>
      </w:pPr>
    </w:p>
    <w:p w14:paraId="52706987" w14:textId="77777777" w:rsidR="002B07CB" w:rsidRDefault="00251374" w:rsidP="00AF462F">
      <w:pPr>
        <w:pStyle w:val="ListParagraph"/>
        <w:ind w:left="765"/>
      </w:pPr>
      <w:r>
        <w:t xml:space="preserve">    </w:t>
      </w:r>
      <w:r w:rsidR="002B07CB">
        <w:t>i</w:t>
      </w:r>
      <w:r>
        <w:t>f (flag)</w:t>
      </w:r>
    </w:p>
    <w:p w14:paraId="2D34A40D" w14:textId="24CC734F" w:rsidR="00251374" w:rsidRDefault="00251374" w:rsidP="00AF462F">
      <w:pPr>
        <w:pStyle w:val="ListParagraph"/>
        <w:ind w:left="765"/>
      </w:pPr>
      <w:r>
        <w:t>{</w:t>
      </w:r>
    </w:p>
    <w:p w14:paraId="578651E1" w14:textId="0324225A" w:rsidR="00251374" w:rsidRDefault="00251374" w:rsidP="00AF462F">
      <w:pPr>
        <w:pStyle w:val="ListParagraph"/>
        <w:ind w:left="765"/>
      </w:pPr>
      <w:r>
        <w:t xml:space="preserve">        </w:t>
      </w:r>
      <w:proofErr w:type="spellStart"/>
      <w:r w:rsidR="002B07CB">
        <w:t>p</w:t>
      </w:r>
      <w:r>
        <w:t>rintf</w:t>
      </w:r>
      <w:proofErr w:type="spellEnd"/>
      <w:r>
        <w:t>(“</w:t>
      </w:r>
      <w:r w:rsidR="002B07CB">
        <w:t>\</w:t>
      </w:r>
      <w:proofErr w:type="spellStart"/>
      <w:r w:rsidR="002B07CB">
        <w:t>n</w:t>
      </w:r>
      <w:r>
        <w:t>%s</w:t>
      </w:r>
      <w:proofErr w:type="spellEnd"/>
      <w:r>
        <w:t xml:space="preserve"> is not a palindrome.”, </w:t>
      </w:r>
      <w:proofErr w:type="spellStart"/>
      <w:r>
        <w:t>str</w:t>
      </w:r>
      <w:proofErr w:type="spellEnd"/>
      <w:r>
        <w:t>);</w:t>
      </w:r>
    </w:p>
    <w:p w14:paraId="56FFF656" w14:textId="77777777" w:rsidR="00251374" w:rsidRDefault="00251374" w:rsidP="00AF462F">
      <w:pPr>
        <w:pStyle w:val="ListParagraph"/>
        <w:ind w:left="765"/>
      </w:pPr>
      <w:r>
        <w:t xml:space="preserve">    } else {</w:t>
      </w:r>
    </w:p>
    <w:p w14:paraId="349A13AA" w14:textId="053F5888" w:rsidR="00251374" w:rsidRDefault="00251374" w:rsidP="00AF462F">
      <w:pPr>
        <w:pStyle w:val="ListParagraph"/>
        <w:ind w:left="765"/>
      </w:pPr>
      <w:r>
        <w:t xml:space="preserve">        </w:t>
      </w:r>
      <w:proofErr w:type="spellStart"/>
      <w:r w:rsidR="002B07CB">
        <w:t>p</w:t>
      </w:r>
      <w:r>
        <w:t>rintf</w:t>
      </w:r>
      <w:proofErr w:type="spellEnd"/>
      <w:r>
        <w:t>(“</w:t>
      </w:r>
      <w:r w:rsidR="002B07CB">
        <w:t>\</w:t>
      </w:r>
      <w:proofErr w:type="spellStart"/>
      <w:r w:rsidR="002B07CB">
        <w:t>n</w:t>
      </w:r>
      <w:r>
        <w:t>%s</w:t>
      </w:r>
      <w:proofErr w:type="spellEnd"/>
      <w:r>
        <w:t xml:space="preserve"> is a palindrome.”, </w:t>
      </w:r>
      <w:proofErr w:type="spellStart"/>
      <w:r>
        <w:t>str</w:t>
      </w:r>
      <w:proofErr w:type="spellEnd"/>
      <w:r>
        <w:t>);</w:t>
      </w:r>
    </w:p>
    <w:p w14:paraId="15F1331B" w14:textId="77777777" w:rsidR="00251374" w:rsidRDefault="00251374" w:rsidP="00AF462F">
      <w:pPr>
        <w:pStyle w:val="ListParagraph"/>
        <w:ind w:left="765"/>
      </w:pPr>
      <w:r>
        <w:lastRenderedPageBreak/>
        <w:t xml:space="preserve">    }</w:t>
      </w:r>
    </w:p>
    <w:p w14:paraId="61425E2F" w14:textId="77777777" w:rsidR="00251374" w:rsidRDefault="00251374" w:rsidP="00AF462F">
      <w:pPr>
        <w:pStyle w:val="ListParagraph"/>
        <w:ind w:left="765"/>
      </w:pPr>
    </w:p>
    <w:p w14:paraId="4A2426F0" w14:textId="7F6E8FAE" w:rsidR="00251374" w:rsidRDefault="00251374" w:rsidP="00AF462F">
      <w:pPr>
        <w:pStyle w:val="ListParagraph"/>
        <w:ind w:left="765"/>
      </w:pPr>
      <w:r>
        <w:t xml:space="preserve">    </w:t>
      </w:r>
      <w:r w:rsidR="002B07CB">
        <w:t>re</w:t>
      </w:r>
      <w:r>
        <w:t>turn 0;</w:t>
      </w:r>
    </w:p>
    <w:p w14:paraId="67F6944F" w14:textId="749BC51F" w:rsidR="00251374" w:rsidRDefault="00251374" w:rsidP="00AF462F">
      <w:pPr>
        <w:pStyle w:val="ListParagraph"/>
        <w:ind w:left="765"/>
      </w:pPr>
      <w:r>
        <w:t>}</w:t>
      </w:r>
    </w:p>
    <w:p w14:paraId="16E61E0A" w14:textId="151B2F24" w:rsidR="00D16CAC" w:rsidRDefault="00D16CAC" w:rsidP="00AF462F">
      <w:pPr>
        <w:pStyle w:val="ListParagraph"/>
        <w:ind w:left="765"/>
      </w:pPr>
    </w:p>
    <w:p w14:paraId="4EEC32D2" w14:textId="56668BB6" w:rsidR="00D16CAC" w:rsidRDefault="00D16CAC" w:rsidP="00AF462F">
      <w:pPr>
        <w:pStyle w:val="ListParagraph"/>
        <w:ind w:left="765"/>
      </w:pPr>
    </w:p>
    <w:p w14:paraId="70E8DB1C" w14:textId="77777777" w:rsidR="00174465" w:rsidRDefault="00174465" w:rsidP="00174465">
      <w:pPr>
        <w:pStyle w:val="ListParagraph"/>
        <w:numPr>
          <w:ilvl w:val="0"/>
          <w:numId w:val="17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9. Write a program of structure for five employee that provides the following </w:t>
      </w:r>
    </w:p>
    <w:p w14:paraId="70F08C93" w14:textId="19B9F9F5" w:rsidR="00174465" w:rsidRPr="00174465" w:rsidRDefault="00174465" w:rsidP="00174465">
      <w:pPr>
        <w:pStyle w:val="ListParagraph"/>
        <w:ind w:left="765"/>
        <w:rPr>
          <w:b/>
          <w:bCs/>
          <w:sz w:val="44"/>
          <w:szCs w:val="44"/>
        </w:rPr>
      </w:pPr>
      <w:r w:rsidRPr="00174465">
        <w:rPr>
          <w:b/>
          <w:bCs/>
          <w:sz w:val="44"/>
          <w:szCs w:val="44"/>
        </w:rPr>
        <w:t xml:space="preserve">Information -print and display </w:t>
      </w:r>
      <w:proofErr w:type="spellStart"/>
      <w:r w:rsidRPr="00174465">
        <w:rPr>
          <w:b/>
          <w:bCs/>
          <w:sz w:val="44"/>
          <w:szCs w:val="44"/>
        </w:rPr>
        <w:t>empno</w:t>
      </w:r>
      <w:proofErr w:type="spellEnd"/>
      <w:r w:rsidRPr="00174465">
        <w:rPr>
          <w:b/>
          <w:bCs/>
          <w:sz w:val="44"/>
          <w:szCs w:val="44"/>
        </w:rPr>
        <w:t xml:space="preserve">, </w:t>
      </w:r>
      <w:proofErr w:type="spellStart"/>
      <w:r w:rsidRPr="00174465">
        <w:rPr>
          <w:b/>
          <w:bCs/>
          <w:sz w:val="44"/>
          <w:szCs w:val="44"/>
        </w:rPr>
        <w:t>empname</w:t>
      </w:r>
      <w:proofErr w:type="spellEnd"/>
      <w:r w:rsidRPr="00174465">
        <w:rPr>
          <w:b/>
          <w:bCs/>
          <w:sz w:val="44"/>
          <w:szCs w:val="44"/>
        </w:rPr>
        <w:t>, address and age</w:t>
      </w:r>
    </w:p>
    <w:p w14:paraId="79A493B5" w14:textId="574DCE19" w:rsidR="00251374" w:rsidRPr="00AF462F" w:rsidRDefault="00251374" w:rsidP="00AF462F">
      <w:pPr>
        <w:pStyle w:val="ListParagraph"/>
        <w:ind w:left="765"/>
      </w:pPr>
    </w:p>
    <w:p w14:paraId="6C88800F" w14:textId="77777777" w:rsidR="00D16CAC" w:rsidRDefault="00D16CAC" w:rsidP="00AF462F">
      <w:pPr>
        <w:pStyle w:val="ListParagraph"/>
        <w:ind w:left="765"/>
      </w:pPr>
    </w:p>
    <w:p w14:paraId="3076FE43" w14:textId="77777777" w:rsidR="00D16CAC" w:rsidRDefault="00D16CAC" w:rsidP="00AF462F">
      <w:pPr>
        <w:pStyle w:val="ListParagraph"/>
        <w:ind w:left="765"/>
      </w:pPr>
    </w:p>
    <w:p w14:paraId="3E80F74B" w14:textId="77777777" w:rsidR="00D16CAC" w:rsidRDefault="00D16CAC" w:rsidP="00AF462F">
      <w:pPr>
        <w:pStyle w:val="ListParagraph"/>
        <w:ind w:left="765"/>
      </w:pPr>
    </w:p>
    <w:p w14:paraId="527BC1F0" w14:textId="60051845" w:rsidR="00D16CAC" w:rsidRDefault="00D16CAC" w:rsidP="00AF462F">
      <w:pPr>
        <w:pStyle w:val="ListParagraph"/>
        <w:ind w:left="76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CBFDAF" w14:textId="77777777" w:rsidR="00D16CAC" w:rsidRDefault="00D16CAC" w:rsidP="00AF462F">
      <w:pPr>
        <w:pStyle w:val="ListParagraph"/>
        <w:ind w:left="765"/>
      </w:pPr>
    </w:p>
    <w:p w14:paraId="4EAEA598" w14:textId="77777777" w:rsidR="00FF2563" w:rsidRDefault="00FF2563" w:rsidP="00AF462F">
      <w:pPr>
        <w:pStyle w:val="ListParagraph"/>
        <w:ind w:left="765"/>
      </w:pPr>
      <w:proofErr w:type="spellStart"/>
      <w:r>
        <w:t>s</w:t>
      </w:r>
      <w:r w:rsidR="00D16CAC">
        <w:t>truct</w:t>
      </w:r>
      <w:proofErr w:type="spellEnd"/>
      <w:r w:rsidR="00D16CAC">
        <w:t xml:space="preserve"> </w:t>
      </w:r>
      <w:r>
        <w:t>Employee</w:t>
      </w:r>
    </w:p>
    <w:p w14:paraId="5CD0192F" w14:textId="5D48D8B6" w:rsidR="00D16CAC" w:rsidRDefault="00D16CAC" w:rsidP="00AF462F">
      <w:pPr>
        <w:pStyle w:val="ListParagraph"/>
        <w:ind w:left="765"/>
      </w:pPr>
      <w:r>
        <w:t>{</w:t>
      </w:r>
    </w:p>
    <w:p w14:paraId="36630E98" w14:textId="3E41798A" w:rsidR="00D16CAC" w:rsidRDefault="00D16CAC" w:rsidP="00AF462F">
      <w:pPr>
        <w:pStyle w:val="ListParagraph"/>
        <w:ind w:left="765"/>
      </w:pPr>
      <w:r>
        <w:t xml:space="preserve">    </w:t>
      </w:r>
      <w:proofErr w:type="spellStart"/>
      <w:r w:rsidR="00FF2563">
        <w:t>i</w:t>
      </w:r>
      <w:r>
        <w:t>nt</w:t>
      </w:r>
      <w:proofErr w:type="spellEnd"/>
      <w:r>
        <w:t xml:space="preserve"> </w:t>
      </w:r>
      <w:proofErr w:type="spellStart"/>
      <w:r>
        <w:t>empno</w:t>
      </w:r>
      <w:proofErr w:type="spellEnd"/>
      <w:r>
        <w:t>;</w:t>
      </w:r>
    </w:p>
    <w:p w14:paraId="1133B3FD" w14:textId="4BDDC11C" w:rsidR="00D16CAC" w:rsidRDefault="00D16CAC" w:rsidP="00AF462F">
      <w:pPr>
        <w:pStyle w:val="ListParagraph"/>
        <w:ind w:left="765"/>
      </w:pPr>
      <w:r>
        <w:t xml:space="preserve">    </w:t>
      </w:r>
      <w:r w:rsidR="00FF2563">
        <w:t>c</w:t>
      </w:r>
      <w:r>
        <w:t xml:space="preserve">har </w:t>
      </w:r>
      <w:proofErr w:type="spellStart"/>
      <w:r>
        <w:t>empname</w:t>
      </w:r>
      <w:proofErr w:type="spellEnd"/>
      <w:r>
        <w:t>[50];</w:t>
      </w:r>
    </w:p>
    <w:p w14:paraId="078CB16D" w14:textId="6FB127EB" w:rsidR="00D16CAC" w:rsidRDefault="00D16CAC" w:rsidP="00AF462F">
      <w:pPr>
        <w:pStyle w:val="ListParagraph"/>
        <w:ind w:left="765"/>
      </w:pPr>
      <w:r>
        <w:t xml:space="preserve">    </w:t>
      </w:r>
      <w:r w:rsidR="00FF2563">
        <w:t>c</w:t>
      </w:r>
      <w:r>
        <w:t>har address[100];</w:t>
      </w:r>
    </w:p>
    <w:p w14:paraId="3B7F6522" w14:textId="37BC3E46" w:rsidR="00D16CAC" w:rsidRDefault="00D16CAC" w:rsidP="00AF462F">
      <w:pPr>
        <w:pStyle w:val="ListParagraph"/>
        <w:ind w:left="765"/>
      </w:pPr>
      <w:r>
        <w:t xml:space="preserve">    </w:t>
      </w:r>
      <w:proofErr w:type="spellStart"/>
      <w:r w:rsidR="00FF2563">
        <w:t>i</w:t>
      </w:r>
      <w:r>
        <w:t>nt</w:t>
      </w:r>
      <w:proofErr w:type="spellEnd"/>
      <w:r>
        <w:t xml:space="preserve"> age;</w:t>
      </w:r>
    </w:p>
    <w:p w14:paraId="2157AE95" w14:textId="77777777" w:rsidR="00D16CAC" w:rsidRDefault="00D16CAC" w:rsidP="00AF462F">
      <w:pPr>
        <w:pStyle w:val="ListParagraph"/>
        <w:ind w:left="765"/>
      </w:pPr>
      <w:r>
        <w:t>};</w:t>
      </w:r>
    </w:p>
    <w:p w14:paraId="3BD14CD1" w14:textId="77777777" w:rsidR="00D16CAC" w:rsidRDefault="00D16CAC" w:rsidP="00AF462F">
      <w:pPr>
        <w:pStyle w:val="ListParagraph"/>
        <w:ind w:left="765"/>
      </w:pPr>
    </w:p>
    <w:p w14:paraId="597DA04A" w14:textId="77777777" w:rsidR="00FF2563" w:rsidRDefault="00D16CAC" w:rsidP="00AF462F">
      <w:pPr>
        <w:pStyle w:val="ListParagraph"/>
        <w:ind w:left="765"/>
      </w:pPr>
      <w:r>
        <w:t>Int main()</w:t>
      </w:r>
    </w:p>
    <w:p w14:paraId="677CBABA" w14:textId="11F40557" w:rsidR="00D16CAC" w:rsidRDefault="00D16CAC" w:rsidP="00AF462F">
      <w:pPr>
        <w:pStyle w:val="ListParagraph"/>
        <w:ind w:left="765"/>
      </w:pPr>
      <w:r>
        <w:t>{</w:t>
      </w:r>
    </w:p>
    <w:p w14:paraId="37145261" w14:textId="62D01FCB" w:rsidR="00D16CAC" w:rsidRDefault="00D16CAC" w:rsidP="00AF462F">
      <w:pPr>
        <w:pStyle w:val="ListParagraph"/>
        <w:ind w:left="765"/>
      </w:pPr>
      <w:r>
        <w:t xml:space="preserve">    </w:t>
      </w:r>
      <w:proofErr w:type="spellStart"/>
      <w:r w:rsidR="00FF2563">
        <w:t>s</w:t>
      </w:r>
      <w:r>
        <w:t>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[5];</w:t>
      </w:r>
    </w:p>
    <w:p w14:paraId="0AC0DF83" w14:textId="5EEABD8E" w:rsidR="00D16CAC" w:rsidRDefault="00D16CAC" w:rsidP="00FF2563">
      <w:pPr>
        <w:pStyle w:val="ListParagraph"/>
        <w:ind w:left="765"/>
      </w:pPr>
      <w:r>
        <w:t xml:space="preserve">    </w:t>
      </w:r>
      <w:proofErr w:type="spellStart"/>
      <w:r w:rsidR="00FF2563">
        <w:t>i</w:t>
      </w:r>
      <w:r>
        <w:t>nt</w:t>
      </w:r>
      <w:proofErr w:type="spellEnd"/>
      <w:r>
        <w:t xml:space="preserve"> I;</w:t>
      </w:r>
    </w:p>
    <w:p w14:paraId="00D04E6C" w14:textId="77777777" w:rsidR="00FF2563" w:rsidRDefault="00FF2563" w:rsidP="00FF2563">
      <w:pPr>
        <w:pStyle w:val="ListParagraph"/>
        <w:ind w:left="765"/>
      </w:pPr>
    </w:p>
    <w:p w14:paraId="244B5BD0" w14:textId="5F0F7FF5" w:rsidR="00D16CAC" w:rsidRDefault="00D16CAC" w:rsidP="00AF462F">
      <w:pPr>
        <w:pStyle w:val="ListParagraph"/>
        <w:ind w:left="765"/>
      </w:pPr>
      <w:r>
        <w:t xml:space="preserve">    </w:t>
      </w:r>
      <w:r w:rsidR="00FF2563">
        <w:t>f</w:t>
      </w:r>
      <w:r>
        <w:t xml:space="preserve">or(I = 0; I &lt; 5; </w:t>
      </w:r>
      <w:proofErr w:type="spellStart"/>
      <w:r>
        <w:t>i</w:t>
      </w:r>
      <w:proofErr w:type="spellEnd"/>
      <w:r>
        <w:t>++) {</w:t>
      </w:r>
    </w:p>
    <w:p w14:paraId="7A0E0F61" w14:textId="0A9573EA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164D34">
        <w:t>p</w:t>
      </w:r>
      <w:r>
        <w:t>rintf</w:t>
      </w:r>
      <w:proofErr w:type="spellEnd"/>
      <w:r>
        <w:t>(“</w:t>
      </w:r>
      <w:r w:rsidR="007A4689">
        <w:t xml:space="preserve">\n </w:t>
      </w:r>
      <w:r>
        <w:t>Enter employee %d data:”, i+1);</w:t>
      </w:r>
    </w:p>
    <w:p w14:paraId="0870EDC2" w14:textId="6403D3F4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164D34">
        <w:t>p</w:t>
      </w:r>
      <w:r>
        <w:t>rintf</w:t>
      </w:r>
      <w:proofErr w:type="spellEnd"/>
      <w:r>
        <w:t>(“Employee Number: “);</w:t>
      </w:r>
    </w:p>
    <w:p w14:paraId="6F5DE625" w14:textId="2B50D30F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164D34">
        <w:t>s</w:t>
      </w:r>
      <w:r>
        <w:t>canf</w:t>
      </w:r>
      <w:proofErr w:type="spellEnd"/>
      <w:r>
        <w:t>(“%d”, &amp;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empno</w:t>
      </w:r>
      <w:proofErr w:type="spellEnd"/>
      <w:r>
        <w:t>);</w:t>
      </w:r>
    </w:p>
    <w:p w14:paraId="0052FBE7" w14:textId="027A009F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7A4689">
        <w:t>p</w:t>
      </w:r>
      <w:r>
        <w:t>rintf</w:t>
      </w:r>
      <w:proofErr w:type="spellEnd"/>
      <w:r>
        <w:t>(“Employee Name: “);</w:t>
      </w:r>
    </w:p>
    <w:p w14:paraId="0A9673F6" w14:textId="0A8C4290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7A4689">
        <w:t>s</w:t>
      </w:r>
      <w:r>
        <w:t>canf</w:t>
      </w:r>
      <w:proofErr w:type="spellEnd"/>
      <w:r>
        <w:t xml:space="preserve">(“%s”,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empname</w:t>
      </w:r>
      <w:proofErr w:type="spellEnd"/>
      <w:r>
        <w:t>);</w:t>
      </w:r>
    </w:p>
    <w:p w14:paraId="48EB49D5" w14:textId="204A90D3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7A4689">
        <w:t>p</w:t>
      </w:r>
      <w:r>
        <w:t>rintf</w:t>
      </w:r>
      <w:proofErr w:type="spellEnd"/>
      <w:r>
        <w:t>(“Employee Address: “);</w:t>
      </w:r>
    </w:p>
    <w:p w14:paraId="057C51B5" w14:textId="176BBDAD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7A4689">
        <w:t>s</w:t>
      </w:r>
      <w:r>
        <w:t>canf</w:t>
      </w:r>
      <w:proofErr w:type="spellEnd"/>
      <w:r>
        <w:t xml:space="preserve">(“%s”,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0D572F13" w14:textId="2754CC0E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7A4689">
        <w:t>p</w:t>
      </w:r>
      <w:r>
        <w:t>rintf</w:t>
      </w:r>
      <w:proofErr w:type="spellEnd"/>
      <w:r>
        <w:t>(“Employee Age: “);</w:t>
      </w:r>
    </w:p>
    <w:p w14:paraId="64B5A6B8" w14:textId="780DC458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7A4689">
        <w:t>s</w:t>
      </w:r>
      <w:r>
        <w:t>canf</w:t>
      </w:r>
      <w:proofErr w:type="spellEnd"/>
      <w:r>
        <w:t>(“%d”, &amp;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5E66D45D" w14:textId="1F5C10BA" w:rsidR="00D16CAC" w:rsidRDefault="00D16CAC" w:rsidP="007A4689">
      <w:pPr>
        <w:pStyle w:val="ListParagraph"/>
        <w:ind w:left="765"/>
      </w:pPr>
      <w:r>
        <w:t xml:space="preserve">    }</w:t>
      </w:r>
    </w:p>
    <w:p w14:paraId="29FA73D5" w14:textId="77777777" w:rsidR="007A4689" w:rsidRDefault="007A4689" w:rsidP="007A4689">
      <w:pPr>
        <w:pStyle w:val="ListParagraph"/>
        <w:ind w:left="765"/>
      </w:pPr>
    </w:p>
    <w:p w14:paraId="29EDE60D" w14:textId="461CD4CE" w:rsidR="00D16CAC" w:rsidRDefault="00D16CAC" w:rsidP="00AF462F">
      <w:pPr>
        <w:pStyle w:val="ListParagraph"/>
        <w:ind w:left="765"/>
      </w:pPr>
      <w:r>
        <w:t xml:space="preserve">    </w:t>
      </w:r>
      <w:proofErr w:type="spellStart"/>
      <w:r w:rsidR="007A4689">
        <w:t>p</w:t>
      </w:r>
      <w:r>
        <w:t>rintf</w:t>
      </w:r>
      <w:proofErr w:type="spellEnd"/>
      <w:r>
        <w:t>(“\</w:t>
      </w:r>
      <w:proofErr w:type="spellStart"/>
      <w:r>
        <w:t>nEmployee</w:t>
      </w:r>
      <w:proofErr w:type="spellEnd"/>
      <w:r>
        <w:t xml:space="preserve"> Information:\n”);</w:t>
      </w:r>
    </w:p>
    <w:p w14:paraId="269F5AA3" w14:textId="77D57226" w:rsidR="00D16CAC" w:rsidRDefault="00D16CAC" w:rsidP="00AF462F">
      <w:pPr>
        <w:pStyle w:val="ListParagraph"/>
        <w:ind w:left="765"/>
      </w:pPr>
      <w:r>
        <w:t xml:space="preserve">    </w:t>
      </w:r>
      <w:r w:rsidR="007A4689">
        <w:t>f</w:t>
      </w:r>
      <w:r>
        <w:t xml:space="preserve">or(I = 0; I &lt; 5; </w:t>
      </w:r>
      <w:proofErr w:type="spellStart"/>
      <w:r>
        <w:t>i</w:t>
      </w:r>
      <w:proofErr w:type="spellEnd"/>
      <w:r>
        <w:t>++) {</w:t>
      </w:r>
    </w:p>
    <w:p w14:paraId="4A64F7DB" w14:textId="6D249703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7A4689">
        <w:t>p</w:t>
      </w:r>
      <w:r>
        <w:t>rintf</w:t>
      </w:r>
      <w:proofErr w:type="spellEnd"/>
      <w:r>
        <w:t>(“\</w:t>
      </w:r>
      <w:proofErr w:type="spellStart"/>
      <w:r>
        <w:t>nEmployee</w:t>
      </w:r>
      <w:proofErr w:type="spellEnd"/>
      <w:r>
        <w:t xml:space="preserve"> %d:\n”, i+1);</w:t>
      </w:r>
    </w:p>
    <w:p w14:paraId="1E8561D4" w14:textId="4C8A41AF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7A4689">
        <w:t>p</w:t>
      </w:r>
      <w:r>
        <w:t>rintf</w:t>
      </w:r>
      <w:proofErr w:type="spellEnd"/>
      <w:r>
        <w:t xml:space="preserve">(“Employee Number: %d\n”,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empno</w:t>
      </w:r>
      <w:proofErr w:type="spellEnd"/>
      <w:r>
        <w:t>);</w:t>
      </w:r>
    </w:p>
    <w:p w14:paraId="7E06D09D" w14:textId="70683022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7A4689">
        <w:t>p</w:t>
      </w:r>
      <w:r>
        <w:t>rintf</w:t>
      </w:r>
      <w:proofErr w:type="spellEnd"/>
      <w:r>
        <w:t xml:space="preserve">(“Employee Name: %s\n”,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empname</w:t>
      </w:r>
      <w:proofErr w:type="spellEnd"/>
      <w:r>
        <w:t>);</w:t>
      </w:r>
    </w:p>
    <w:p w14:paraId="667E05A1" w14:textId="62A9E7F0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05664C">
        <w:t>p</w:t>
      </w:r>
      <w:r>
        <w:t>rintf</w:t>
      </w:r>
      <w:proofErr w:type="spellEnd"/>
      <w:r>
        <w:t xml:space="preserve">(“Employee Address: %s\n”,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0BAACF3A" w14:textId="7BF4BC60" w:rsidR="00D16CAC" w:rsidRDefault="00D16CAC" w:rsidP="00AF462F">
      <w:pPr>
        <w:pStyle w:val="ListParagraph"/>
        <w:ind w:left="765"/>
      </w:pPr>
      <w:r>
        <w:t xml:space="preserve">        </w:t>
      </w:r>
      <w:proofErr w:type="spellStart"/>
      <w:r w:rsidR="0005664C">
        <w:t>p</w:t>
      </w:r>
      <w:r>
        <w:t>rintf</w:t>
      </w:r>
      <w:proofErr w:type="spellEnd"/>
      <w:r>
        <w:t xml:space="preserve">(“Employee Age: %d\n”,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32DCA077" w14:textId="77777777" w:rsidR="00D16CAC" w:rsidRDefault="00D16CAC" w:rsidP="00AF462F">
      <w:pPr>
        <w:pStyle w:val="ListParagraph"/>
        <w:ind w:left="765"/>
      </w:pPr>
      <w:r>
        <w:t xml:space="preserve">    }</w:t>
      </w:r>
    </w:p>
    <w:p w14:paraId="5504B824" w14:textId="77777777" w:rsidR="00D16CAC" w:rsidRDefault="00D16CAC" w:rsidP="00AF462F">
      <w:pPr>
        <w:pStyle w:val="ListParagraph"/>
        <w:ind w:left="765"/>
      </w:pPr>
    </w:p>
    <w:p w14:paraId="31191EC9" w14:textId="47BFE56F" w:rsidR="00D16CAC" w:rsidRDefault="00D16CAC" w:rsidP="00AF462F">
      <w:pPr>
        <w:pStyle w:val="ListParagraph"/>
        <w:ind w:left="765"/>
      </w:pPr>
      <w:r>
        <w:t xml:space="preserve">    </w:t>
      </w:r>
      <w:r w:rsidR="0005664C">
        <w:t>r</w:t>
      </w:r>
      <w:r>
        <w:t>eturn 0;</w:t>
      </w:r>
    </w:p>
    <w:p w14:paraId="7039D88A" w14:textId="5D641103" w:rsidR="00A1770A" w:rsidRPr="00686BB0" w:rsidRDefault="00D16CAC" w:rsidP="00686BB0">
      <w:pPr>
        <w:pStyle w:val="ListParagraph"/>
        <w:ind w:left="765"/>
      </w:pPr>
      <w:r>
        <w:t>}</w:t>
      </w:r>
    </w:p>
    <w:sectPr w:rsidR="00A1770A" w:rsidRPr="00686BB0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E06E" w14:textId="77777777" w:rsidR="00F45703" w:rsidRDefault="00F45703">
      <w:pPr>
        <w:spacing w:after="0" w:line="240" w:lineRule="auto"/>
      </w:pPr>
      <w:r>
        <w:separator/>
      </w:r>
    </w:p>
  </w:endnote>
  <w:endnote w:type="continuationSeparator" w:id="0">
    <w:p w14:paraId="704E45F8" w14:textId="77777777" w:rsidR="00F45703" w:rsidRDefault="00F4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93C6" w14:textId="77777777" w:rsidR="003266C7" w:rsidRDefault="00000000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104F8" w14:textId="77777777" w:rsidR="00F45703" w:rsidRDefault="00F45703">
      <w:pPr>
        <w:spacing w:after="0" w:line="240" w:lineRule="auto"/>
      </w:pPr>
      <w:r>
        <w:separator/>
      </w:r>
    </w:p>
  </w:footnote>
  <w:footnote w:type="continuationSeparator" w:id="0">
    <w:p w14:paraId="0375272F" w14:textId="77777777" w:rsidR="00F45703" w:rsidRDefault="00F45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C364E"/>
    <w:multiLevelType w:val="hybridMultilevel"/>
    <w:tmpl w:val="764CBB90"/>
    <w:lvl w:ilvl="0" w:tplc="FFFFFFFF">
      <w:start w:val="1"/>
      <w:numFmt w:val="bullet"/>
      <w:lvlText w:val=""/>
      <w:lvlJc w:val="left"/>
      <w:pPr>
        <w:ind w:left="765" w:hanging="405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33F55"/>
    <w:multiLevelType w:val="hybridMultilevel"/>
    <w:tmpl w:val="A6EE7B5C"/>
    <w:lvl w:ilvl="0" w:tplc="FFFFFFFF">
      <w:start w:val="1"/>
      <w:numFmt w:val="bullet"/>
      <w:lvlText w:val=""/>
      <w:lvlJc w:val="left"/>
      <w:pPr>
        <w:ind w:left="765" w:hanging="405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709">
    <w:abstractNumId w:val="8"/>
  </w:num>
  <w:num w:numId="2" w16cid:durableId="84614210">
    <w:abstractNumId w:val="8"/>
  </w:num>
  <w:num w:numId="3" w16cid:durableId="518129512">
    <w:abstractNumId w:val="9"/>
  </w:num>
  <w:num w:numId="4" w16cid:durableId="1740054258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726104478">
    <w:abstractNumId w:val="12"/>
  </w:num>
  <w:num w:numId="6" w16cid:durableId="886768647">
    <w:abstractNumId w:val="7"/>
  </w:num>
  <w:num w:numId="7" w16cid:durableId="1731296820">
    <w:abstractNumId w:val="6"/>
  </w:num>
  <w:num w:numId="8" w16cid:durableId="2058699932">
    <w:abstractNumId w:val="5"/>
  </w:num>
  <w:num w:numId="9" w16cid:durableId="777330701">
    <w:abstractNumId w:val="4"/>
  </w:num>
  <w:num w:numId="10" w16cid:durableId="474446705">
    <w:abstractNumId w:val="3"/>
  </w:num>
  <w:num w:numId="11" w16cid:durableId="576862857">
    <w:abstractNumId w:val="2"/>
  </w:num>
  <w:num w:numId="12" w16cid:durableId="864099823">
    <w:abstractNumId w:val="1"/>
  </w:num>
  <w:num w:numId="13" w16cid:durableId="561910429">
    <w:abstractNumId w:val="0"/>
  </w:num>
  <w:num w:numId="14" w16cid:durableId="739790298">
    <w:abstractNumId w:val="8"/>
    <w:lvlOverride w:ilvl="0">
      <w:startOverride w:val="1"/>
    </w:lvlOverride>
  </w:num>
  <w:num w:numId="15" w16cid:durableId="785463835">
    <w:abstractNumId w:val="8"/>
  </w:num>
  <w:num w:numId="16" w16cid:durableId="596525138">
    <w:abstractNumId w:val="13"/>
  </w:num>
  <w:num w:numId="17" w16cid:durableId="394205817">
    <w:abstractNumId w:val="10"/>
  </w:num>
  <w:num w:numId="18" w16cid:durableId="16192883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D0"/>
    <w:rsid w:val="00004238"/>
    <w:rsid w:val="00005005"/>
    <w:rsid w:val="00016B7A"/>
    <w:rsid w:val="0005664C"/>
    <w:rsid w:val="000943AE"/>
    <w:rsid w:val="00095C3C"/>
    <w:rsid w:val="00164D34"/>
    <w:rsid w:val="00174465"/>
    <w:rsid w:val="00191279"/>
    <w:rsid w:val="00214C3F"/>
    <w:rsid w:val="00231C9D"/>
    <w:rsid w:val="00251374"/>
    <w:rsid w:val="002724DB"/>
    <w:rsid w:val="0027791C"/>
    <w:rsid w:val="002B07CB"/>
    <w:rsid w:val="002F75DF"/>
    <w:rsid w:val="00315CBA"/>
    <w:rsid w:val="003266C7"/>
    <w:rsid w:val="003318EE"/>
    <w:rsid w:val="00332FFE"/>
    <w:rsid w:val="003850E3"/>
    <w:rsid w:val="003B34A4"/>
    <w:rsid w:val="003D33E1"/>
    <w:rsid w:val="00437158"/>
    <w:rsid w:val="00453666"/>
    <w:rsid w:val="00491FAB"/>
    <w:rsid w:val="004C7B6E"/>
    <w:rsid w:val="00575D34"/>
    <w:rsid w:val="00585AE2"/>
    <w:rsid w:val="005D414A"/>
    <w:rsid w:val="005D5A62"/>
    <w:rsid w:val="00607A2E"/>
    <w:rsid w:val="0061176D"/>
    <w:rsid w:val="00615F47"/>
    <w:rsid w:val="00686BB0"/>
    <w:rsid w:val="0068743F"/>
    <w:rsid w:val="006A66B8"/>
    <w:rsid w:val="006E1A17"/>
    <w:rsid w:val="006E347E"/>
    <w:rsid w:val="006E7678"/>
    <w:rsid w:val="0072144B"/>
    <w:rsid w:val="007359E2"/>
    <w:rsid w:val="0074103A"/>
    <w:rsid w:val="0077021D"/>
    <w:rsid w:val="00786370"/>
    <w:rsid w:val="007A4689"/>
    <w:rsid w:val="007D07CC"/>
    <w:rsid w:val="00857498"/>
    <w:rsid w:val="00903197"/>
    <w:rsid w:val="009815FD"/>
    <w:rsid w:val="009B3C6D"/>
    <w:rsid w:val="009E2F12"/>
    <w:rsid w:val="00A1770A"/>
    <w:rsid w:val="00A3666F"/>
    <w:rsid w:val="00A51581"/>
    <w:rsid w:val="00AF462F"/>
    <w:rsid w:val="00B54064"/>
    <w:rsid w:val="00BB0976"/>
    <w:rsid w:val="00BF1DBD"/>
    <w:rsid w:val="00C92F72"/>
    <w:rsid w:val="00C9689F"/>
    <w:rsid w:val="00CB5ADD"/>
    <w:rsid w:val="00CE2DE6"/>
    <w:rsid w:val="00CF2AA1"/>
    <w:rsid w:val="00D14B5A"/>
    <w:rsid w:val="00D16CAC"/>
    <w:rsid w:val="00D47FD0"/>
    <w:rsid w:val="00D850E4"/>
    <w:rsid w:val="00E009E5"/>
    <w:rsid w:val="00E246D6"/>
    <w:rsid w:val="00E8451B"/>
    <w:rsid w:val="00EA337F"/>
    <w:rsid w:val="00EA5D00"/>
    <w:rsid w:val="00F12F36"/>
    <w:rsid w:val="00F45703"/>
    <w:rsid w:val="00F60CB3"/>
    <w:rsid w:val="00FA74C7"/>
    <w:rsid w:val="00FC0469"/>
    <w:rsid w:val="00FD25F0"/>
    <w:rsid w:val="00FE43B5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AF4AD"/>
  <w15:chartTrackingRefBased/>
  <w15:docId w15:val="{6E4072E0-09C3-704C-80AE-A6B0E190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FD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1010377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7973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9900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736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3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37412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980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29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453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067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0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80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6928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74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521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653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292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598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3350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DE26792-A51D-DD4A-8134-B176179DC72F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{6DE26792-A51D-DD4A-8134-B176179DC72F}tf50002001.dotx</Template>
  <TotalTime>12</TotalTime>
  <Pages>18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kishanpanara76@gmail.com</dc:creator>
  <cp:keywords/>
  <dc:description/>
  <cp:lastModifiedBy>kishanpanara76@gmail.com</cp:lastModifiedBy>
  <cp:revision>4</cp:revision>
  <dcterms:created xsi:type="dcterms:W3CDTF">2023-03-02T16:51:00Z</dcterms:created>
  <dcterms:modified xsi:type="dcterms:W3CDTF">2023-03-02T17:03:00Z</dcterms:modified>
</cp:coreProperties>
</file>