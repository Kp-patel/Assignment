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D4C4" w14:textId="4D0A3CF6" w:rsidR="00A11D54" w:rsidRDefault="00802359">
      <w:pPr>
        <w:pStyle w:val="Title"/>
      </w:pPr>
      <w:r>
        <w:t>Module 3.2</w:t>
      </w:r>
    </w:p>
    <w:p w14:paraId="1CD18947" w14:textId="2D8C2F74" w:rsidR="00F837CE" w:rsidRDefault="00F837CE">
      <w:pPr>
        <w:pStyle w:val="Title"/>
      </w:pPr>
    </w:p>
    <w:p w14:paraId="052EE4EF" w14:textId="089415D1" w:rsidR="00F837CE" w:rsidRPr="004D276C" w:rsidRDefault="004D276C">
      <w:pPr>
        <w:pStyle w:val="Title"/>
        <w:rPr>
          <w:sz w:val="40"/>
          <w:szCs w:val="40"/>
          <w:u w:val="single"/>
        </w:rPr>
      </w:pPr>
      <w:r w:rsidRPr="004D276C">
        <w:rPr>
          <w:sz w:val="40"/>
          <w:szCs w:val="40"/>
          <w:u w:val="single"/>
        </w:rPr>
        <w:t xml:space="preserve">Name – </w:t>
      </w:r>
      <w:proofErr w:type="spellStart"/>
      <w:r w:rsidRPr="004D276C">
        <w:rPr>
          <w:sz w:val="40"/>
          <w:szCs w:val="40"/>
          <w:u w:val="single"/>
        </w:rPr>
        <w:t>Kishan</w:t>
      </w:r>
      <w:proofErr w:type="spellEnd"/>
      <w:r w:rsidRPr="004D276C">
        <w:rPr>
          <w:sz w:val="40"/>
          <w:szCs w:val="40"/>
          <w:u w:val="single"/>
        </w:rPr>
        <w:t xml:space="preserve"> </w:t>
      </w:r>
      <w:proofErr w:type="spellStart"/>
      <w:r w:rsidRPr="004D276C">
        <w:rPr>
          <w:sz w:val="40"/>
          <w:szCs w:val="40"/>
          <w:u w:val="single"/>
        </w:rPr>
        <w:t>Panara</w:t>
      </w:r>
      <w:proofErr w:type="spellEnd"/>
    </w:p>
    <w:p w14:paraId="59BDF8A9" w14:textId="36273E4A" w:rsidR="00B57837" w:rsidRDefault="005D1840" w:rsidP="005D1840">
      <w:pPr>
        <w:pStyle w:val="Heading1"/>
        <w:numPr>
          <w:ilvl w:val="0"/>
          <w:numId w:val="20"/>
        </w:numPr>
      </w:pPr>
      <w:r>
        <w:t>1. WAP</w:t>
      </w:r>
      <w:r w:rsidR="00B57837">
        <w:t xml:space="preserve"> to make simple calculator (operation include Addition, Subtraction, </w:t>
      </w:r>
      <w:r w:rsidR="007B0F7C">
        <w:t>Multiplication, Division, modulo)</w:t>
      </w:r>
    </w:p>
    <w:p w14:paraId="478A17FE" w14:textId="17C736E1" w:rsidR="007B0F7C" w:rsidRDefault="007B0F7C" w:rsidP="007B0F7C"/>
    <w:p w14:paraId="509113C7" w14:textId="77777777" w:rsidR="007B0F7C" w:rsidRPr="007B0F7C" w:rsidRDefault="007B0F7C" w:rsidP="007B0F7C"/>
    <w:p w14:paraId="15F60A19" w14:textId="77777777" w:rsidR="007B0F7C" w:rsidRPr="007B0F7C" w:rsidRDefault="007B0F7C" w:rsidP="007B0F7C"/>
    <w:p w14:paraId="61088C12" w14:textId="77777777" w:rsidR="00BB6082" w:rsidRDefault="00BB6082" w:rsidP="00B57837">
      <w:r>
        <w:t>#include &lt;</w:t>
      </w:r>
      <w:proofErr w:type="spellStart"/>
      <w:r>
        <w:t>stdio.h</w:t>
      </w:r>
      <w:proofErr w:type="spellEnd"/>
      <w:r>
        <w:t>&gt;</w:t>
      </w:r>
    </w:p>
    <w:p w14:paraId="65C5BA3D" w14:textId="77777777" w:rsidR="00997B87" w:rsidRDefault="00BB6082" w:rsidP="00B57837">
      <w:proofErr w:type="spellStart"/>
      <w:r>
        <w:t>Int</w:t>
      </w:r>
      <w:proofErr w:type="spellEnd"/>
      <w:r>
        <w:t xml:space="preserve"> main()</w:t>
      </w:r>
    </w:p>
    <w:p w14:paraId="314BC89E" w14:textId="77777777" w:rsidR="00CA628A" w:rsidRDefault="00BB6082" w:rsidP="00B57837">
      <w:r>
        <w:t xml:space="preserve"> {</w:t>
      </w:r>
    </w:p>
    <w:p w14:paraId="7A16CFC5" w14:textId="4B1CF765" w:rsidR="00997B87" w:rsidRDefault="00CA628A" w:rsidP="00B57837">
      <w:r>
        <w:t>c</w:t>
      </w:r>
      <w:r w:rsidR="00BB6082">
        <w:t>har operator;</w:t>
      </w:r>
    </w:p>
    <w:p w14:paraId="53FB6ABF" w14:textId="435C1098" w:rsidR="00BB6082" w:rsidRDefault="00CA628A" w:rsidP="00B57837">
      <w:r>
        <w:t>f</w:t>
      </w:r>
      <w:r w:rsidR="00BB6082">
        <w:t>loat num1, num2, result;</w:t>
      </w:r>
    </w:p>
    <w:p w14:paraId="6F3B1479" w14:textId="77777777" w:rsidR="00BB6082" w:rsidRDefault="00BB6082" w:rsidP="00B57837">
      <w:r>
        <w:t xml:space="preserve">    </w:t>
      </w:r>
    </w:p>
    <w:p w14:paraId="488D6629" w14:textId="745B8F34" w:rsidR="00BB6082" w:rsidRDefault="00BB6082" w:rsidP="00B57837">
      <w:r>
        <w:t xml:space="preserve">    </w:t>
      </w:r>
      <w:proofErr w:type="spellStart"/>
      <w:r w:rsidR="00F26D6D">
        <w:t>p</w:t>
      </w:r>
      <w:r>
        <w:t>rintf</w:t>
      </w:r>
      <w:proofErr w:type="spellEnd"/>
      <w:r>
        <w:t>(“Enter operator (+, -, *, /, %%) : “);</w:t>
      </w:r>
    </w:p>
    <w:p w14:paraId="739504A3" w14:textId="64250AA8" w:rsidR="00BB6082" w:rsidRDefault="00BB6082" w:rsidP="00B57837">
      <w:r>
        <w:t xml:space="preserve">    </w:t>
      </w:r>
      <w:proofErr w:type="spellStart"/>
      <w:r w:rsidR="00F26D6D">
        <w:t>s</w:t>
      </w:r>
      <w:r>
        <w:t>canf</w:t>
      </w:r>
      <w:proofErr w:type="spellEnd"/>
      <w:r>
        <w:t>(“%c”, &amp;operator);</w:t>
      </w:r>
    </w:p>
    <w:p w14:paraId="36DFE7F0" w14:textId="77777777" w:rsidR="00BB6082" w:rsidRDefault="00BB6082" w:rsidP="00B57837">
      <w:r>
        <w:t xml:space="preserve">    </w:t>
      </w:r>
    </w:p>
    <w:p w14:paraId="46D1AC4B" w14:textId="33D1BFFF" w:rsidR="00BB6082" w:rsidRDefault="00BB6082" w:rsidP="00B57837">
      <w:r>
        <w:t xml:space="preserve">    </w:t>
      </w:r>
      <w:proofErr w:type="spellStart"/>
      <w:r w:rsidR="000E7EC8">
        <w:t>p</w:t>
      </w:r>
      <w:r>
        <w:t>rintf</w:t>
      </w:r>
      <w:proofErr w:type="spellEnd"/>
      <w:r>
        <w:t>(“Enter two operands: “);</w:t>
      </w:r>
    </w:p>
    <w:p w14:paraId="74CB855F" w14:textId="1A00550A" w:rsidR="00BB6082" w:rsidRDefault="00BB6082" w:rsidP="00B57837">
      <w:r>
        <w:t xml:space="preserve">    </w:t>
      </w:r>
      <w:proofErr w:type="spellStart"/>
      <w:r w:rsidR="000E7EC8">
        <w:t>s</w:t>
      </w:r>
      <w:r>
        <w:t>canf</w:t>
      </w:r>
      <w:proofErr w:type="spellEnd"/>
      <w:r>
        <w:t>(“%f %f”, &amp;num1, &amp;num2);</w:t>
      </w:r>
    </w:p>
    <w:p w14:paraId="3EC87C55" w14:textId="77777777" w:rsidR="00BB6082" w:rsidRDefault="00BB6082" w:rsidP="00B57837">
      <w:r>
        <w:t xml:space="preserve">    </w:t>
      </w:r>
    </w:p>
    <w:p w14:paraId="2825390B" w14:textId="77777777" w:rsidR="00FE6DB1" w:rsidRDefault="00BB6082" w:rsidP="00B57837">
      <w:r>
        <w:t xml:space="preserve">    </w:t>
      </w:r>
      <w:r w:rsidR="00FE6DB1">
        <w:t>s</w:t>
      </w:r>
      <w:r>
        <w:t>witch(operator)</w:t>
      </w:r>
    </w:p>
    <w:p w14:paraId="2C56953B" w14:textId="76E0C652" w:rsidR="00BB6082" w:rsidRDefault="00BB6082" w:rsidP="00B57837">
      <w:r>
        <w:t xml:space="preserve"> {</w:t>
      </w:r>
    </w:p>
    <w:p w14:paraId="10A7D5CC" w14:textId="471B217E" w:rsidR="00BB6082" w:rsidRDefault="00BB6082" w:rsidP="00B57837">
      <w:r>
        <w:t xml:space="preserve">        </w:t>
      </w:r>
      <w:r w:rsidR="00FE6DB1">
        <w:t>c</w:t>
      </w:r>
      <w:r>
        <w:t>ase ‘+’:</w:t>
      </w:r>
    </w:p>
    <w:p w14:paraId="11C1B307" w14:textId="65CBD336" w:rsidR="00BB6082" w:rsidRDefault="00BB6082" w:rsidP="00B57837">
      <w:r>
        <w:t xml:space="preserve">            </w:t>
      </w:r>
      <w:r w:rsidR="00FE6DB1">
        <w:t>re</w:t>
      </w:r>
      <w:r>
        <w:t>sult = num1 + num2;</w:t>
      </w:r>
    </w:p>
    <w:p w14:paraId="4EFDC4B2" w14:textId="64559027" w:rsidR="00BB6082" w:rsidRDefault="00BB6082" w:rsidP="00B57837">
      <w:r>
        <w:t xml:space="preserve">            </w:t>
      </w:r>
      <w:proofErr w:type="spellStart"/>
      <w:r w:rsidR="00FE6DB1">
        <w:t>p</w:t>
      </w:r>
      <w:r>
        <w:t>rintf</w:t>
      </w:r>
      <w:proofErr w:type="spellEnd"/>
      <w:r>
        <w:t>(“%.2f + %.2f = %.2f”, num1, num2, result);</w:t>
      </w:r>
    </w:p>
    <w:p w14:paraId="786FC07F" w14:textId="40C3AF5A" w:rsidR="00BB6082" w:rsidRDefault="00BB6082" w:rsidP="00B57837">
      <w:r>
        <w:t xml:space="preserve">           </w:t>
      </w:r>
      <w:r w:rsidR="00FE6DB1">
        <w:t xml:space="preserve"> br</w:t>
      </w:r>
      <w:r>
        <w:t>eak;</w:t>
      </w:r>
    </w:p>
    <w:p w14:paraId="7238AE30" w14:textId="77777777" w:rsidR="00BB6082" w:rsidRDefault="00BB6082" w:rsidP="00B57837">
      <w:r>
        <w:t xml:space="preserve">            </w:t>
      </w:r>
    </w:p>
    <w:p w14:paraId="037F506B" w14:textId="3D59D4F2" w:rsidR="00BB6082" w:rsidRDefault="00BB6082" w:rsidP="00B57837">
      <w:r>
        <w:t xml:space="preserve">        </w:t>
      </w:r>
      <w:r w:rsidR="00FE6DB1">
        <w:t>c</w:t>
      </w:r>
      <w:r>
        <w:t>ase ‘-‘:</w:t>
      </w:r>
    </w:p>
    <w:p w14:paraId="463CB86A" w14:textId="6D834FFE" w:rsidR="00BB6082" w:rsidRDefault="00BB6082" w:rsidP="00B57837">
      <w:r>
        <w:t xml:space="preserve">            </w:t>
      </w:r>
      <w:r w:rsidR="00FE6DB1">
        <w:t>r</w:t>
      </w:r>
      <w:r>
        <w:t>esult = num1 – num2;</w:t>
      </w:r>
    </w:p>
    <w:p w14:paraId="227BA668" w14:textId="43C1EE54" w:rsidR="00BB6082" w:rsidRDefault="00BB6082" w:rsidP="00B57837">
      <w:r>
        <w:t xml:space="preserve">            </w:t>
      </w:r>
      <w:proofErr w:type="spellStart"/>
      <w:r w:rsidR="00FE6DB1">
        <w:t>p</w:t>
      </w:r>
      <w:r>
        <w:t>rintf</w:t>
      </w:r>
      <w:proofErr w:type="spellEnd"/>
      <w:r>
        <w:t>(“%.2f - %.2f = %.2f”, num1, num2, result);</w:t>
      </w:r>
    </w:p>
    <w:p w14:paraId="7CABACD5" w14:textId="2E56472F" w:rsidR="00BB6082" w:rsidRDefault="00BB6082" w:rsidP="00B57837">
      <w:r>
        <w:t xml:space="preserve">            </w:t>
      </w:r>
      <w:r w:rsidR="00FE6DB1">
        <w:t>b</w:t>
      </w:r>
      <w:r>
        <w:t>reak;</w:t>
      </w:r>
    </w:p>
    <w:p w14:paraId="61126B67" w14:textId="77777777" w:rsidR="00BB6082" w:rsidRDefault="00BB6082" w:rsidP="00B57837">
      <w:r>
        <w:t xml:space="preserve">            </w:t>
      </w:r>
    </w:p>
    <w:p w14:paraId="1AAF2A35" w14:textId="7308A591" w:rsidR="00BB6082" w:rsidRDefault="00BB6082" w:rsidP="00B57837">
      <w:r>
        <w:t xml:space="preserve">        </w:t>
      </w:r>
      <w:r w:rsidR="00FE6DB1">
        <w:t>c</w:t>
      </w:r>
      <w:r>
        <w:t>ase ‘*’:</w:t>
      </w:r>
    </w:p>
    <w:p w14:paraId="4CF2FA49" w14:textId="6C1CB2D4" w:rsidR="00BB6082" w:rsidRDefault="00BB6082" w:rsidP="00B57837">
      <w:r>
        <w:t xml:space="preserve">            </w:t>
      </w:r>
      <w:r w:rsidR="00FE6DB1">
        <w:t>r</w:t>
      </w:r>
      <w:r>
        <w:t>esult = num1 * num2;</w:t>
      </w:r>
    </w:p>
    <w:p w14:paraId="2078A3DB" w14:textId="158AAD8E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(“%.2f * %.2f = %.2f”, num1, num2, result);</w:t>
      </w:r>
    </w:p>
    <w:p w14:paraId="4F32BA29" w14:textId="6423EEDD" w:rsidR="00BB6082" w:rsidRDefault="00BB6082" w:rsidP="00B57837">
      <w:r>
        <w:t xml:space="preserve">            </w:t>
      </w:r>
      <w:r w:rsidR="00BE3C05">
        <w:t>b</w:t>
      </w:r>
      <w:r>
        <w:t>reak;</w:t>
      </w:r>
    </w:p>
    <w:p w14:paraId="681C9A2C" w14:textId="77777777" w:rsidR="00BB6082" w:rsidRDefault="00BB6082" w:rsidP="00B57837">
      <w:r>
        <w:t xml:space="preserve">            </w:t>
      </w:r>
    </w:p>
    <w:p w14:paraId="2C537DAD" w14:textId="0BD5F5DF" w:rsidR="00BB6082" w:rsidRDefault="00BB6082" w:rsidP="00B57837">
      <w:r>
        <w:t xml:space="preserve">        </w:t>
      </w:r>
      <w:r w:rsidR="00BE3C05">
        <w:t>c</w:t>
      </w:r>
      <w:r>
        <w:t>ase ‘/’:</w:t>
      </w:r>
    </w:p>
    <w:p w14:paraId="1A091AB6" w14:textId="5EFC328A" w:rsidR="00BB6082" w:rsidRDefault="00BB6082" w:rsidP="00B57837">
      <w:r>
        <w:t xml:space="preserve">            </w:t>
      </w:r>
      <w:r w:rsidR="00BE3C05">
        <w:t>r</w:t>
      </w:r>
      <w:r>
        <w:t>esult = num1 / num2;</w:t>
      </w:r>
    </w:p>
    <w:p w14:paraId="6A5268D1" w14:textId="43C5F081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(“%.2f / %.2f = %.2f”, num1, num2, result);</w:t>
      </w:r>
    </w:p>
    <w:p w14:paraId="768C1CAC" w14:textId="26BE801F" w:rsidR="00BB6082" w:rsidRDefault="00BB6082" w:rsidP="00B57837">
      <w:r>
        <w:t xml:space="preserve">            </w:t>
      </w:r>
      <w:r w:rsidR="00BE3C05">
        <w:t>b</w:t>
      </w:r>
      <w:r>
        <w:t>reak;</w:t>
      </w:r>
    </w:p>
    <w:p w14:paraId="7834F143" w14:textId="77777777" w:rsidR="00BB6082" w:rsidRDefault="00BB6082" w:rsidP="00B57837">
      <w:r>
        <w:t xml:space="preserve">            </w:t>
      </w:r>
    </w:p>
    <w:p w14:paraId="22187E12" w14:textId="18DCBFAE" w:rsidR="00BB6082" w:rsidRDefault="00BB6082" w:rsidP="00B57837">
      <w:r>
        <w:t xml:space="preserve">        </w:t>
      </w:r>
      <w:r w:rsidR="00BE3C05">
        <w:t>c</w:t>
      </w:r>
      <w:r>
        <w:t>ase ‘%’:</w:t>
      </w:r>
    </w:p>
    <w:p w14:paraId="20A92D37" w14:textId="3C76EE43" w:rsidR="00BB6082" w:rsidRDefault="00BB6082" w:rsidP="00B57837">
      <w:r>
        <w:t xml:space="preserve">            </w:t>
      </w:r>
      <w:r w:rsidR="00BE3C05">
        <w:t>r</w:t>
      </w:r>
      <w:r>
        <w:t>esult = (</w:t>
      </w:r>
      <w:proofErr w:type="spellStart"/>
      <w:r>
        <w:t>int</w:t>
      </w:r>
      <w:proofErr w:type="spellEnd"/>
      <w:r>
        <w:t>)num1 % (</w:t>
      </w:r>
      <w:proofErr w:type="spellStart"/>
      <w:r>
        <w:t>int</w:t>
      </w:r>
      <w:proofErr w:type="spellEnd"/>
      <w:r>
        <w:t>)num2;</w:t>
      </w:r>
    </w:p>
    <w:p w14:paraId="1538650F" w14:textId="762B57C0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(“%.2f %% %.2f = %.2f”, num1, num2, result);</w:t>
      </w:r>
    </w:p>
    <w:p w14:paraId="2F89AE44" w14:textId="5985A8ED" w:rsidR="00BB6082" w:rsidRDefault="00BB6082" w:rsidP="00B57837">
      <w:r>
        <w:t xml:space="preserve">            </w:t>
      </w:r>
      <w:r w:rsidR="00BE3C05">
        <w:t>b</w:t>
      </w:r>
      <w:r>
        <w:t>reak;</w:t>
      </w:r>
    </w:p>
    <w:p w14:paraId="4FEF3AEC" w14:textId="77777777" w:rsidR="00BB6082" w:rsidRDefault="00BB6082" w:rsidP="00B57837">
      <w:r>
        <w:t xml:space="preserve">            </w:t>
      </w:r>
    </w:p>
    <w:p w14:paraId="27B44FDF" w14:textId="7997ADB3" w:rsidR="00BB6082" w:rsidRDefault="00BB6082" w:rsidP="00B57837">
      <w:r>
        <w:t xml:space="preserve">        </w:t>
      </w:r>
      <w:r w:rsidR="00BE3C05">
        <w:t>d</w:t>
      </w:r>
      <w:r>
        <w:t>efault:</w:t>
      </w:r>
    </w:p>
    <w:p w14:paraId="4B68D336" w14:textId="799F8F49" w:rsidR="00BB6082" w:rsidRDefault="00BB6082" w:rsidP="00B57837">
      <w:r>
        <w:t xml:space="preserve">            </w:t>
      </w:r>
      <w:proofErr w:type="spellStart"/>
      <w:r w:rsidR="00BE3C05">
        <w:t>p</w:t>
      </w:r>
      <w:r>
        <w:t>rintf</w:t>
      </w:r>
      <w:proofErr w:type="spellEnd"/>
      <w:r>
        <w:t>(“Invalid operator”);</w:t>
      </w:r>
    </w:p>
    <w:p w14:paraId="0F7B971C" w14:textId="77777777" w:rsidR="00BB6082" w:rsidRDefault="00BB6082" w:rsidP="00B57837">
      <w:r>
        <w:t xml:space="preserve">    }</w:t>
      </w:r>
    </w:p>
    <w:p w14:paraId="1360D482" w14:textId="77777777" w:rsidR="00BB6082" w:rsidRDefault="00BB6082" w:rsidP="00B57837">
      <w:r>
        <w:t xml:space="preserve">    </w:t>
      </w:r>
    </w:p>
    <w:p w14:paraId="04C52FB6" w14:textId="7B15F03B" w:rsidR="00BB6082" w:rsidRDefault="00BB6082" w:rsidP="00B57837">
      <w:r>
        <w:t xml:space="preserve">    </w:t>
      </w:r>
      <w:r w:rsidR="00BE3C05">
        <w:t>r</w:t>
      </w:r>
      <w:r>
        <w:t>eturn 0;</w:t>
      </w:r>
    </w:p>
    <w:p w14:paraId="1BC3FA3D" w14:textId="77777777" w:rsidR="00BB6082" w:rsidRDefault="00BB6082" w:rsidP="00B57837">
      <w:r>
        <w:t>}</w:t>
      </w:r>
    </w:p>
    <w:p w14:paraId="4863B493" w14:textId="77777777" w:rsidR="00BB6082" w:rsidRDefault="00BB6082" w:rsidP="00B57837"/>
    <w:p w14:paraId="739F560F" w14:textId="66D08B4E" w:rsidR="00A11D54" w:rsidRDefault="00D97E01" w:rsidP="00CE41A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2. WAP</w:t>
      </w:r>
      <w:r w:rsidR="001E2D94" w:rsidRPr="00A7440A">
        <w:rPr>
          <w:rFonts w:asciiTheme="majorHAnsi" w:hAnsiTheme="majorHAnsi" w:cstheme="majorHAnsi"/>
          <w:b/>
          <w:bCs/>
          <w:sz w:val="44"/>
          <w:szCs w:val="44"/>
        </w:rPr>
        <w:t xml:space="preserve"> to swap two numbers without using third </w:t>
      </w:r>
      <w:r w:rsidR="00A7440A">
        <w:rPr>
          <w:rFonts w:asciiTheme="majorHAnsi" w:hAnsiTheme="majorHAnsi" w:cstheme="majorHAnsi"/>
          <w:b/>
          <w:bCs/>
          <w:sz w:val="44"/>
          <w:szCs w:val="44"/>
        </w:rPr>
        <w:t>variable.</w:t>
      </w:r>
    </w:p>
    <w:p w14:paraId="6420CA49" w14:textId="58FD331A" w:rsidR="00A7440A" w:rsidRDefault="00A7440A" w:rsidP="00A7440A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612C057" w14:textId="777777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4869C5D6" w14:textId="77777777" w:rsidR="00E923F0" w:rsidRDefault="00E923F0" w:rsidP="00A7440A">
      <w:pPr>
        <w:pStyle w:val="ListParagraph"/>
        <w:ind w:left="527"/>
        <w:rPr>
          <w:rFonts w:cstheme="minorHAnsi"/>
        </w:rPr>
      </w:pPr>
    </w:p>
    <w:p w14:paraId="6939C197" w14:textId="77777777" w:rsidR="00965842" w:rsidRDefault="00D97E01" w:rsidP="00A7440A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E923F0">
        <w:rPr>
          <w:rFonts w:cstheme="minorHAnsi"/>
        </w:rPr>
        <w:t>nt</w:t>
      </w:r>
      <w:proofErr w:type="spellEnd"/>
      <w:r w:rsidR="00E923F0">
        <w:rPr>
          <w:rFonts w:cstheme="minorHAnsi"/>
        </w:rPr>
        <w:t xml:space="preserve"> main() </w:t>
      </w:r>
    </w:p>
    <w:p w14:paraId="1CD782BA" w14:textId="6DA4E032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12BEE733" w14:textId="7DB4CBEF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a, b;</w:t>
      </w:r>
    </w:p>
    <w:p w14:paraId="40B849E6" w14:textId="5CC5481F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two numbers to swap: “);</w:t>
      </w:r>
    </w:p>
    <w:p w14:paraId="78F7C322" w14:textId="38448E15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 %d”, &amp;a, &amp;b);</w:t>
      </w:r>
    </w:p>
    <w:p w14:paraId="5405F399" w14:textId="77777777" w:rsidR="00E923F0" w:rsidRDefault="00E923F0" w:rsidP="00A7440A">
      <w:pPr>
        <w:pStyle w:val="ListParagraph"/>
        <w:ind w:left="527"/>
        <w:rPr>
          <w:rFonts w:cstheme="minorHAnsi"/>
        </w:rPr>
      </w:pPr>
    </w:p>
    <w:p w14:paraId="035F255A" w14:textId="777777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// swapping</w:t>
      </w:r>
    </w:p>
    <w:p w14:paraId="7428AF54" w14:textId="5199E3C9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13D4">
        <w:rPr>
          <w:rFonts w:cstheme="minorHAnsi"/>
        </w:rPr>
        <w:t>a</w:t>
      </w:r>
      <w:r>
        <w:rPr>
          <w:rFonts w:cstheme="minorHAnsi"/>
        </w:rPr>
        <w:t xml:space="preserve"> = a + b;</w:t>
      </w:r>
    </w:p>
    <w:p w14:paraId="57DB2E36" w14:textId="4C5D4211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13D4">
        <w:rPr>
          <w:rFonts w:cstheme="minorHAnsi"/>
        </w:rPr>
        <w:t>b</w:t>
      </w:r>
      <w:r>
        <w:rPr>
          <w:rFonts w:cstheme="minorHAnsi"/>
        </w:rPr>
        <w:t xml:space="preserve"> = a – b;</w:t>
      </w:r>
    </w:p>
    <w:p w14:paraId="0E88C1D6" w14:textId="481DAFB5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13D4">
        <w:rPr>
          <w:rFonts w:cstheme="minorHAnsi"/>
        </w:rPr>
        <w:t>a</w:t>
      </w:r>
      <w:r>
        <w:rPr>
          <w:rFonts w:cstheme="minorHAnsi"/>
        </w:rPr>
        <w:t xml:space="preserve"> = a – b;</w:t>
      </w:r>
    </w:p>
    <w:p w14:paraId="2F80D7A8" w14:textId="77777777" w:rsidR="00E923F0" w:rsidRDefault="00E923F0" w:rsidP="00A7440A">
      <w:pPr>
        <w:pStyle w:val="ListParagraph"/>
        <w:ind w:left="527"/>
        <w:rPr>
          <w:rFonts w:cstheme="minorHAnsi"/>
        </w:rPr>
      </w:pPr>
    </w:p>
    <w:p w14:paraId="7CDE023F" w14:textId="08520D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97E01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56764F">
        <w:rPr>
          <w:rFonts w:cstheme="minorHAnsi"/>
        </w:rPr>
        <w:t>\</w:t>
      </w:r>
      <w:proofErr w:type="spellStart"/>
      <w:r w:rsidR="0056764F">
        <w:rPr>
          <w:rFonts w:cstheme="minorHAnsi"/>
        </w:rPr>
        <w:t>n</w:t>
      </w:r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swapping, a = %d and b = %d”, a, b);</w:t>
      </w:r>
    </w:p>
    <w:p w14:paraId="6C093042" w14:textId="7E3056FE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D97E01">
        <w:rPr>
          <w:rFonts w:cstheme="minorHAnsi"/>
        </w:rPr>
        <w:t>r</w:t>
      </w:r>
      <w:r>
        <w:rPr>
          <w:rFonts w:cstheme="minorHAnsi"/>
        </w:rPr>
        <w:t>eturn 0;</w:t>
      </w:r>
    </w:p>
    <w:p w14:paraId="378D3A1B" w14:textId="77777777" w:rsidR="00E923F0" w:rsidRDefault="00E923F0" w:rsidP="00A7440A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FFAE777" w14:textId="77777777" w:rsidR="00E923F0" w:rsidRPr="00A7440A" w:rsidRDefault="00E923F0" w:rsidP="00A7440A">
      <w:pPr>
        <w:pStyle w:val="ListParagraph"/>
        <w:ind w:left="527"/>
        <w:rPr>
          <w:rFonts w:cstheme="minorHAnsi"/>
        </w:rPr>
      </w:pPr>
    </w:p>
    <w:p w14:paraId="049E4B75" w14:textId="3507054B" w:rsidR="00A7440A" w:rsidRDefault="00A7440A" w:rsidP="00A7440A">
      <w:pPr>
        <w:pStyle w:val="ListParagraph"/>
        <w:ind w:left="527"/>
        <w:rPr>
          <w:rFonts w:cstheme="minorHAnsi"/>
        </w:rPr>
      </w:pPr>
    </w:p>
    <w:p w14:paraId="5653C312" w14:textId="371BEEAE" w:rsidR="0090336A" w:rsidRDefault="0090336A" w:rsidP="00A7440A">
      <w:pPr>
        <w:pStyle w:val="ListParagraph"/>
        <w:ind w:left="527"/>
        <w:rPr>
          <w:rFonts w:cstheme="minorHAnsi"/>
        </w:rPr>
      </w:pPr>
    </w:p>
    <w:p w14:paraId="45A05B68" w14:textId="3721E328" w:rsidR="0090336A" w:rsidRDefault="0090336A" w:rsidP="009033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FD0F1D">
        <w:rPr>
          <w:rFonts w:asciiTheme="majorHAnsi" w:hAnsiTheme="majorHAnsi" w:cstheme="majorHAnsi"/>
          <w:b/>
          <w:bCs/>
          <w:sz w:val="44"/>
          <w:szCs w:val="44"/>
        </w:rPr>
        <w:t xml:space="preserve">3. </w:t>
      </w:r>
      <w:r w:rsidR="00FD0F1D" w:rsidRPr="00FD0F1D">
        <w:rPr>
          <w:rFonts w:asciiTheme="majorHAnsi" w:hAnsiTheme="majorHAnsi" w:cstheme="majorHAnsi"/>
          <w:b/>
          <w:bCs/>
          <w:sz w:val="44"/>
          <w:szCs w:val="44"/>
        </w:rPr>
        <w:t xml:space="preserve">WAP to find number is even or odd using ternary </w:t>
      </w:r>
      <w:r w:rsidR="00FD0F1D">
        <w:rPr>
          <w:rFonts w:asciiTheme="majorHAnsi" w:hAnsiTheme="majorHAnsi" w:cstheme="majorHAnsi"/>
          <w:b/>
          <w:bCs/>
          <w:sz w:val="44"/>
          <w:szCs w:val="44"/>
        </w:rPr>
        <w:t>operator.</w:t>
      </w:r>
    </w:p>
    <w:p w14:paraId="2A144EEC" w14:textId="682481F5" w:rsidR="00FD0F1D" w:rsidRDefault="00FD0F1D" w:rsidP="00FD0F1D">
      <w:pPr>
        <w:pStyle w:val="ListParagraph"/>
        <w:ind w:left="527"/>
        <w:rPr>
          <w:rFonts w:cstheme="minorHAnsi"/>
        </w:rPr>
      </w:pPr>
    </w:p>
    <w:p w14:paraId="0B01B6DC" w14:textId="77777777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BD0BEE8" w14:textId="77777777" w:rsidR="00223DEF" w:rsidRDefault="00223DEF" w:rsidP="00FD0F1D">
      <w:pPr>
        <w:pStyle w:val="ListParagraph"/>
        <w:ind w:left="527"/>
        <w:rPr>
          <w:rFonts w:cstheme="minorHAnsi"/>
        </w:rPr>
      </w:pPr>
    </w:p>
    <w:p w14:paraId="4D5C6CE0" w14:textId="77777777" w:rsidR="00965842" w:rsidRDefault="00A6704E" w:rsidP="00FD0F1D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223DEF">
        <w:rPr>
          <w:rFonts w:cstheme="minorHAnsi"/>
        </w:rPr>
        <w:t>nt</w:t>
      </w:r>
      <w:proofErr w:type="spellEnd"/>
      <w:r w:rsidR="00223DEF">
        <w:rPr>
          <w:rFonts w:cstheme="minorHAnsi"/>
        </w:rPr>
        <w:t xml:space="preserve"> main()</w:t>
      </w:r>
    </w:p>
    <w:p w14:paraId="7238B1D4" w14:textId="6DC9B154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40B1345" w14:textId="22BC5A70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6704E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37EEFE48" w14:textId="222DEB31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6704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6430C6">
        <w:rPr>
          <w:rFonts w:cstheme="minorHAnsi"/>
        </w:rPr>
        <w:t>\</w:t>
      </w:r>
      <w:proofErr w:type="spellStart"/>
      <w:r w:rsidR="006430C6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number: “);</w:t>
      </w:r>
    </w:p>
    <w:p w14:paraId="64CACDC9" w14:textId="5A9D9036" w:rsidR="00223DEF" w:rsidRDefault="00223DEF" w:rsidP="006430C6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6704E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69B23D09" w14:textId="77777777" w:rsidR="006430C6" w:rsidRPr="006430C6" w:rsidRDefault="006430C6" w:rsidP="006430C6">
      <w:pPr>
        <w:pStyle w:val="ListParagraph"/>
        <w:ind w:left="527"/>
        <w:rPr>
          <w:rFonts w:cstheme="minorHAnsi"/>
        </w:rPr>
      </w:pPr>
    </w:p>
    <w:p w14:paraId="534572E8" w14:textId="674FAF80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2 == 0) ?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(“%d is even.”,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) :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(“%d is odd.”,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2A5614C9" w14:textId="77777777" w:rsidR="00223DEF" w:rsidRDefault="00223DEF" w:rsidP="00FD0F1D">
      <w:pPr>
        <w:pStyle w:val="ListParagraph"/>
        <w:ind w:left="527"/>
        <w:rPr>
          <w:rFonts w:cstheme="minorHAnsi"/>
        </w:rPr>
      </w:pPr>
    </w:p>
    <w:p w14:paraId="43682914" w14:textId="7D402F71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6430C6">
        <w:rPr>
          <w:rFonts w:cstheme="minorHAnsi"/>
        </w:rPr>
        <w:t>r</w:t>
      </w:r>
      <w:r>
        <w:rPr>
          <w:rFonts w:cstheme="minorHAnsi"/>
        </w:rPr>
        <w:t>eturn 0;</w:t>
      </w:r>
    </w:p>
    <w:p w14:paraId="0DFCB7BD" w14:textId="77777777" w:rsidR="00223DEF" w:rsidRDefault="00223DEF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3218E79" w14:textId="4EDB38A4" w:rsidR="00223DEF" w:rsidRDefault="00223DEF" w:rsidP="00FD0F1D">
      <w:pPr>
        <w:pStyle w:val="ListParagraph"/>
        <w:ind w:left="527"/>
        <w:rPr>
          <w:rFonts w:cstheme="minorHAnsi"/>
        </w:rPr>
      </w:pPr>
    </w:p>
    <w:p w14:paraId="4B18BE13" w14:textId="0F40B838" w:rsidR="0056764F" w:rsidRDefault="0056764F" w:rsidP="00FD0F1D">
      <w:pPr>
        <w:pStyle w:val="ListParagraph"/>
        <w:ind w:left="527"/>
        <w:rPr>
          <w:rFonts w:cstheme="minorHAnsi"/>
        </w:rPr>
      </w:pPr>
    </w:p>
    <w:p w14:paraId="40E8039A" w14:textId="77777777" w:rsidR="0056764F" w:rsidRPr="00FD0F1D" w:rsidRDefault="0056764F" w:rsidP="00FD0F1D">
      <w:pPr>
        <w:pStyle w:val="ListParagraph"/>
        <w:ind w:left="527"/>
        <w:rPr>
          <w:rFonts w:cstheme="minorHAnsi"/>
        </w:rPr>
      </w:pPr>
    </w:p>
    <w:p w14:paraId="3F418BFB" w14:textId="0EE7C7D2" w:rsidR="00002C78" w:rsidRPr="00903AD3" w:rsidRDefault="00002C78" w:rsidP="00002C7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03AD3">
        <w:rPr>
          <w:rFonts w:asciiTheme="majorHAnsi" w:hAnsiTheme="majorHAnsi" w:cstheme="majorHAnsi"/>
          <w:b/>
          <w:bCs/>
          <w:sz w:val="44"/>
          <w:szCs w:val="44"/>
        </w:rPr>
        <w:t xml:space="preserve">4. WAP to show </w:t>
      </w:r>
    </w:p>
    <w:p w14:paraId="50A3E011" w14:textId="77777777" w:rsidR="00002C78" w:rsidRPr="00903AD3" w:rsidRDefault="00002C78" w:rsidP="00FD0F1D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B9A861E" w14:textId="645F0846" w:rsidR="00FD0F1D" w:rsidRPr="009351B0" w:rsidRDefault="00002C78" w:rsidP="009351B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03AD3">
        <w:rPr>
          <w:rFonts w:asciiTheme="majorHAnsi" w:hAnsiTheme="majorHAnsi" w:cstheme="majorHAnsi"/>
          <w:b/>
          <w:bCs/>
          <w:sz w:val="44"/>
          <w:szCs w:val="44"/>
        </w:rPr>
        <w:t xml:space="preserve">Monday to Sunday using switch case </w:t>
      </w:r>
    </w:p>
    <w:p w14:paraId="3CD1E3C5" w14:textId="5B1BCB51" w:rsidR="00903AD3" w:rsidRDefault="00903AD3" w:rsidP="00FD0F1D">
      <w:pPr>
        <w:pStyle w:val="ListParagraph"/>
        <w:ind w:left="527"/>
        <w:rPr>
          <w:rFonts w:cstheme="minorHAnsi"/>
        </w:rPr>
      </w:pPr>
    </w:p>
    <w:p w14:paraId="3B220B0E" w14:textId="7777777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240EF18D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227F1FF1" w14:textId="77777777" w:rsidR="00965842" w:rsidRDefault="001C07FC" w:rsidP="00FD0F1D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477A87">
        <w:rPr>
          <w:rFonts w:cstheme="minorHAnsi"/>
        </w:rPr>
        <w:t>nt</w:t>
      </w:r>
      <w:proofErr w:type="spellEnd"/>
      <w:r w:rsidR="00477A87">
        <w:rPr>
          <w:rFonts w:cstheme="minorHAnsi"/>
        </w:rPr>
        <w:t xml:space="preserve"> main() </w:t>
      </w:r>
    </w:p>
    <w:p w14:paraId="6C55836A" w14:textId="20BD8AB6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79F6781" w14:textId="257053AA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C07FC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day;</w:t>
      </w:r>
    </w:p>
    <w:p w14:paraId="29528C38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5ED9F757" w14:textId="5EDC6CC6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1C07FC">
        <w:rPr>
          <w:rFonts w:cstheme="minorHAnsi"/>
        </w:rPr>
        <w:t xml:space="preserve">\n </w:t>
      </w:r>
      <w:r>
        <w:rPr>
          <w:rFonts w:cstheme="minorHAnsi"/>
        </w:rPr>
        <w:t>Enter the day of the week (1-7): “);</w:t>
      </w:r>
    </w:p>
    <w:p w14:paraId="6AF2AAE1" w14:textId="00C67B82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7034D8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&amp;day);</w:t>
      </w:r>
    </w:p>
    <w:p w14:paraId="7A92779D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76DF0AEA" w14:textId="33B0B2B7" w:rsidR="009351B0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7034D8">
        <w:rPr>
          <w:rFonts w:cstheme="minorHAnsi"/>
        </w:rPr>
        <w:t>s</w:t>
      </w:r>
      <w:r>
        <w:rPr>
          <w:rFonts w:cstheme="minorHAnsi"/>
        </w:rPr>
        <w:t xml:space="preserve">witch(day) </w:t>
      </w:r>
    </w:p>
    <w:p w14:paraId="6003C83B" w14:textId="599CFE92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C256590" w14:textId="2F0DB39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1:</w:t>
      </w:r>
    </w:p>
    <w:p w14:paraId="11B60EE5" w14:textId="77E16868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Monday</w:t>
      </w:r>
      <w:proofErr w:type="spellEnd"/>
      <w:r>
        <w:rPr>
          <w:rFonts w:cstheme="minorHAnsi"/>
        </w:rPr>
        <w:t>”);</w:t>
      </w:r>
    </w:p>
    <w:p w14:paraId="106628E8" w14:textId="1F91B808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3A3C0B39" w14:textId="369A0239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2:</w:t>
      </w:r>
    </w:p>
    <w:p w14:paraId="2C87535D" w14:textId="55B46FDD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Tuesday</w:t>
      </w:r>
      <w:proofErr w:type="spellEnd"/>
      <w:r>
        <w:rPr>
          <w:rFonts w:cstheme="minorHAnsi"/>
        </w:rPr>
        <w:t>”);</w:t>
      </w:r>
    </w:p>
    <w:p w14:paraId="5E95DF77" w14:textId="281A09EB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36AAB96A" w14:textId="60B6BDF5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3:</w:t>
      </w:r>
    </w:p>
    <w:p w14:paraId="4E97E189" w14:textId="5C6E817E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Wednesday</w:t>
      </w:r>
      <w:proofErr w:type="spellEnd"/>
      <w:r>
        <w:rPr>
          <w:rFonts w:cstheme="minorHAnsi"/>
        </w:rPr>
        <w:t>”);</w:t>
      </w:r>
    </w:p>
    <w:p w14:paraId="33B4304B" w14:textId="13F75EFE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22AD79D3" w14:textId="5E2CDAC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4:</w:t>
      </w:r>
    </w:p>
    <w:p w14:paraId="74275F8D" w14:textId="76BACA7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Thursday</w:t>
      </w:r>
      <w:proofErr w:type="spellEnd"/>
      <w:r>
        <w:rPr>
          <w:rFonts w:cstheme="minorHAnsi"/>
        </w:rPr>
        <w:t>”);</w:t>
      </w:r>
    </w:p>
    <w:p w14:paraId="2589A480" w14:textId="3C8E5889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2C789B24" w14:textId="73B71EA0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5:</w:t>
      </w:r>
    </w:p>
    <w:p w14:paraId="29E48959" w14:textId="1833CEAC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Friday</w:t>
      </w:r>
      <w:proofErr w:type="spellEnd"/>
      <w:r>
        <w:rPr>
          <w:rFonts w:cstheme="minorHAnsi"/>
        </w:rPr>
        <w:t>”);</w:t>
      </w:r>
    </w:p>
    <w:p w14:paraId="3F75E9EF" w14:textId="22CFCBEB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299C3E0F" w14:textId="57486739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6:</w:t>
      </w:r>
    </w:p>
    <w:p w14:paraId="6A057CD2" w14:textId="4DDEEE5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Saturday</w:t>
      </w:r>
      <w:proofErr w:type="spellEnd"/>
      <w:r>
        <w:rPr>
          <w:rFonts w:cstheme="minorHAnsi"/>
        </w:rPr>
        <w:t>”);</w:t>
      </w:r>
    </w:p>
    <w:p w14:paraId="6F92670B" w14:textId="582C595E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br</w:t>
      </w:r>
      <w:r>
        <w:rPr>
          <w:rFonts w:cstheme="minorHAnsi"/>
        </w:rPr>
        <w:t>eak;</w:t>
      </w:r>
    </w:p>
    <w:p w14:paraId="5E87FA45" w14:textId="4815C4E3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c</w:t>
      </w:r>
      <w:r>
        <w:rPr>
          <w:rFonts w:cstheme="minorHAnsi"/>
        </w:rPr>
        <w:t>ase 7:</w:t>
      </w:r>
    </w:p>
    <w:p w14:paraId="21990ADA" w14:textId="19BAAD31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C07FC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472EC">
        <w:rPr>
          <w:rFonts w:cstheme="minorHAnsi"/>
        </w:rPr>
        <w:t>\</w:t>
      </w:r>
      <w:proofErr w:type="spellStart"/>
      <w:r w:rsidR="002472EC">
        <w:rPr>
          <w:rFonts w:cstheme="minorHAnsi"/>
        </w:rPr>
        <w:t>n</w:t>
      </w:r>
      <w:r>
        <w:rPr>
          <w:rFonts w:cstheme="minorHAnsi"/>
        </w:rPr>
        <w:t>Sunday</w:t>
      </w:r>
      <w:proofErr w:type="spellEnd"/>
      <w:r>
        <w:rPr>
          <w:rFonts w:cstheme="minorHAnsi"/>
        </w:rPr>
        <w:t>”);</w:t>
      </w:r>
    </w:p>
    <w:p w14:paraId="07420240" w14:textId="0274B32B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C07FC">
        <w:rPr>
          <w:rFonts w:cstheme="minorHAnsi"/>
        </w:rPr>
        <w:t>b</w:t>
      </w:r>
      <w:r>
        <w:rPr>
          <w:rFonts w:cstheme="minorHAnsi"/>
        </w:rPr>
        <w:t>reak;</w:t>
      </w:r>
    </w:p>
    <w:p w14:paraId="0A5CF572" w14:textId="706E561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7034D8">
        <w:rPr>
          <w:rFonts w:cstheme="minorHAnsi"/>
        </w:rPr>
        <w:t>d</w:t>
      </w:r>
      <w:r>
        <w:rPr>
          <w:rFonts w:cstheme="minorHAnsi"/>
        </w:rPr>
        <w:t>efault:</w:t>
      </w:r>
    </w:p>
    <w:p w14:paraId="2B40BFA0" w14:textId="7C6D3F63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7034D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7034D8">
        <w:rPr>
          <w:rFonts w:cstheme="minorHAnsi"/>
        </w:rPr>
        <w:t>\</w:t>
      </w:r>
      <w:proofErr w:type="spellStart"/>
      <w:r w:rsidR="007034D8">
        <w:rPr>
          <w:rFonts w:cstheme="minorHAnsi"/>
        </w:rPr>
        <w:t>n</w:t>
      </w:r>
      <w:r>
        <w:rPr>
          <w:rFonts w:cstheme="minorHAnsi"/>
        </w:rPr>
        <w:t>Invalid</w:t>
      </w:r>
      <w:proofErr w:type="spellEnd"/>
      <w:r>
        <w:rPr>
          <w:rFonts w:cstheme="minorHAnsi"/>
        </w:rPr>
        <w:t xml:space="preserve"> day”);</w:t>
      </w:r>
    </w:p>
    <w:p w14:paraId="6E043337" w14:textId="256761EA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7034D8">
        <w:rPr>
          <w:rFonts w:cstheme="minorHAnsi"/>
        </w:rPr>
        <w:t>b</w:t>
      </w:r>
      <w:r>
        <w:rPr>
          <w:rFonts w:cstheme="minorHAnsi"/>
        </w:rPr>
        <w:t>reak;</w:t>
      </w:r>
    </w:p>
    <w:p w14:paraId="322DB9DF" w14:textId="7777777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F406147" w14:textId="77777777" w:rsidR="00477A87" w:rsidRDefault="00477A87" w:rsidP="00FD0F1D">
      <w:pPr>
        <w:pStyle w:val="ListParagraph"/>
        <w:ind w:left="527"/>
        <w:rPr>
          <w:rFonts w:cstheme="minorHAnsi"/>
        </w:rPr>
      </w:pPr>
    </w:p>
    <w:p w14:paraId="03E09C4A" w14:textId="1CAC1D3F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F41276">
        <w:rPr>
          <w:rFonts w:cstheme="minorHAnsi"/>
        </w:rPr>
        <w:t>r</w:t>
      </w:r>
      <w:r>
        <w:rPr>
          <w:rFonts w:cstheme="minorHAnsi"/>
        </w:rPr>
        <w:t>eturn 0;</w:t>
      </w:r>
    </w:p>
    <w:p w14:paraId="5AD87EE6" w14:textId="77777777" w:rsidR="00477A87" w:rsidRDefault="00477A87" w:rsidP="00FD0F1D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E892A5A" w14:textId="77777777" w:rsidR="00477A87" w:rsidRPr="00FD0F1D" w:rsidRDefault="00477A87" w:rsidP="00FD0F1D">
      <w:pPr>
        <w:pStyle w:val="ListParagraph"/>
        <w:ind w:left="527"/>
        <w:rPr>
          <w:rFonts w:cstheme="minorHAnsi"/>
        </w:rPr>
      </w:pPr>
    </w:p>
    <w:p w14:paraId="5453B898" w14:textId="2CCD481D" w:rsidR="00903AD3" w:rsidRPr="009351B0" w:rsidRDefault="00903AD3" w:rsidP="00FD0F1D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A543C7A" w14:textId="3816891F" w:rsidR="009351B0" w:rsidRDefault="009351B0" w:rsidP="009351B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351B0">
        <w:rPr>
          <w:rFonts w:asciiTheme="majorHAnsi" w:hAnsiTheme="majorHAnsi" w:cstheme="majorHAnsi"/>
          <w:b/>
          <w:bCs/>
          <w:sz w:val="44"/>
          <w:szCs w:val="44"/>
        </w:rPr>
        <w:t xml:space="preserve">Vowel or </w:t>
      </w:r>
      <w:proofErr w:type="spellStart"/>
      <w:r w:rsidR="00341031">
        <w:rPr>
          <w:rFonts w:asciiTheme="majorHAnsi" w:hAnsiTheme="majorHAnsi" w:cstheme="majorHAnsi"/>
          <w:b/>
          <w:bCs/>
          <w:sz w:val="44"/>
          <w:szCs w:val="44"/>
        </w:rPr>
        <w:t>Consontant</w:t>
      </w:r>
      <w:proofErr w:type="spellEnd"/>
      <w:r w:rsidRPr="009351B0">
        <w:rPr>
          <w:rFonts w:asciiTheme="majorHAnsi" w:hAnsiTheme="majorHAnsi" w:cstheme="majorHAnsi"/>
          <w:b/>
          <w:bCs/>
          <w:sz w:val="44"/>
          <w:szCs w:val="44"/>
        </w:rPr>
        <w:t xml:space="preserve"> using switch </w:t>
      </w:r>
      <w:r w:rsidR="00F41276">
        <w:rPr>
          <w:rFonts w:asciiTheme="majorHAnsi" w:hAnsiTheme="majorHAnsi" w:cstheme="majorHAnsi"/>
          <w:b/>
          <w:bCs/>
          <w:sz w:val="44"/>
          <w:szCs w:val="44"/>
        </w:rPr>
        <w:t>case.</w:t>
      </w:r>
    </w:p>
    <w:p w14:paraId="663E8760" w14:textId="07DC5894" w:rsidR="00F41276" w:rsidRDefault="00F41276" w:rsidP="00F41276">
      <w:pPr>
        <w:pStyle w:val="ListParagraph"/>
        <w:ind w:left="887"/>
        <w:rPr>
          <w:rFonts w:asciiTheme="majorHAnsi" w:hAnsiTheme="majorHAnsi" w:cstheme="majorHAnsi"/>
          <w:b/>
          <w:bCs/>
          <w:sz w:val="44"/>
          <w:szCs w:val="44"/>
        </w:rPr>
      </w:pPr>
    </w:p>
    <w:p w14:paraId="6A5212EE" w14:textId="77777777" w:rsidR="004403DA" w:rsidRDefault="00E97D61" w:rsidP="004403DA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24F0A534" w14:textId="77777777" w:rsidR="001453B1" w:rsidRDefault="00E97D61" w:rsidP="001453B1">
      <w:pPr>
        <w:pStyle w:val="ListParagraph"/>
        <w:ind w:left="887"/>
        <w:rPr>
          <w:rFonts w:cstheme="minorHAnsi"/>
        </w:rPr>
      </w:pPr>
      <w:proofErr w:type="spellStart"/>
      <w:r w:rsidRPr="004403DA">
        <w:rPr>
          <w:rFonts w:cstheme="minorHAnsi"/>
        </w:rPr>
        <w:t>int</w:t>
      </w:r>
      <w:proofErr w:type="spellEnd"/>
      <w:r w:rsidRPr="004403DA">
        <w:rPr>
          <w:rFonts w:cstheme="minorHAnsi"/>
        </w:rPr>
        <w:t xml:space="preserve"> main() </w:t>
      </w:r>
    </w:p>
    <w:p w14:paraId="16F1834B" w14:textId="4EC6351E" w:rsidR="00E97D61" w:rsidRPr="001453B1" w:rsidRDefault="00E97D61" w:rsidP="001453B1">
      <w:pPr>
        <w:pStyle w:val="ListParagraph"/>
        <w:ind w:left="887"/>
        <w:rPr>
          <w:rFonts w:cstheme="minorHAnsi"/>
        </w:rPr>
      </w:pPr>
      <w:r w:rsidRPr="001453B1">
        <w:rPr>
          <w:rFonts w:cstheme="minorHAnsi"/>
        </w:rPr>
        <w:t>{</w:t>
      </w:r>
    </w:p>
    <w:p w14:paraId="4A469C8D" w14:textId="567BF04C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;</w:t>
      </w:r>
    </w:p>
    <w:p w14:paraId="11F0B1EE" w14:textId="77777777" w:rsidR="00E97D61" w:rsidRDefault="00E97D61" w:rsidP="00F41276">
      <w:pPr>
        <w:pStyle w:val="ListParagraph"/>
        <w:ind w:left="887"/>
        <w:rPr>
          <w:rFonts w:cstheme="minorHAnsi"/>
        </w:rPr>
      </w:pPr>
    </w:p>
    <w:p w14:paraId="59E6AFBB" w14:textId="595D8A2A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639D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4403DA">
        <w:rPr>
          <w:rFonts w:cstheme="minorHAnsi"/>
        </w:rPr>
        <w:t xml:space="preserve">\n </w:t>
      </w:r>
      <w:r>
        <w:rPr>
          <w:rFonts w:cstheme="minorHAnsi"/>
        </w:rPr>
        <w:t>Enter a character: “);</w:t>
      </w:r>
    </w:p>
    <w:p w14:paraId="01F08296" w14:textId="113D630B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639D2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(“%c”, &amp;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>);</w:t>
      </w:r>
    </w:p>
    <w:p w14:paraId="02CE6C51" w14:textId="77777777" w:rsidR="00E97D61" w:rsidRDefault="00E97D61" w:rsidP="00F41276">
      <w:pPr>
        <w:pStyle w:val="ListParagraph"/>
        <w:ind w:left="887"/>
        <w:rPr>
          <w:rFonts w:cstheme="minorHAnsi"/>
        </w:rPr>
      </w:pPr>
    </w:p>
    <w:p w14:paraId="247E514D" w14:textId="68169FDB" w:rsidR="00B639D2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B639D2">
        <w:rPr>
          <w:rFonts w:cstheme="minorHAnsi"/>
        </w:rPr>
        <w:t>s</w:t>
      </w:r>
      <w:r>
        <w:rPr>
          <w:rFonts w:cstheme="minorHAnsi"/>
        </w:rPr>
        <w:t>witch(</w:t>
      </w:r>
      <w:proofErr w:type="spellStart"/>
      <w:r>
        <w:rPr>
          <w:rFonts w:cstheme="minorHAnsi"/>
        </w:rPr>
        <w:t>ch</w:t>
      </w:r>
      <w:proofErr w:type="spellEnd"/>
      <w:r>
        <w:rPr>
          <w:rFonts w:cstheme="minorHAnsi"/>
        </w:rPr>
        <w:t xml:space="preserve">) </w:t>
      </w:r>
    </w:p>
    <w:p w14:paraId="441E1F44" w14:textId="6FB24141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52A25B40" w14:textId="69AB679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639D2">
        <w:rPr>
          <w:rFonts w:cstheme="minorHAnsi"/>
        </w:rPr>
        <w:t>c</w:t>
      </w:r>
      <w:r>
        <w:rPr>
          <w:rFonts w:cstheme="minorHAnsi"/>
        </w:rPr>
        <w:t>ase ‘a’:</w:t>
      </w:r>
    </w:p>
    <w:p w14:paraId="3993797F" w14:textId="193FFD7B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639D2">
        <w:rPr>
          <w:rFonts w:cstheme="minorHAnsi"/>
        </w:rPr>
        <w:t>c</w:t>
      </w:r>
      <w:r>
        <w:rPr>
          <w:rFonts w:cstheme="minorHAnsi"/>
        </w:rPr>
        <w:t>ase ‘e’:</w:t>
      </w:r>
    </w:p>
    <w:p w14:paraId="69A8CF68" w14:textId="1D808543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639D2">
        <w:rPr>
          <w:rFonts w:cstheme="minorHAnsi"/>
        </w:rPr>
        <w:t>c</w:t>
      </w:r>
      <w:r>
        <w:rPr>
          <w:rFonts w:cstheme="minorHAnsi"/>
        </w:rPr>
        <w:t>ase ‘I’:</w:t>
      </w:r>
    </w:p>
    <w:p w14:paraId="0C29B38F" w14:textId="1B5B96CF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‘o’:</w:t>
      </w:r>
    </w:p>
    <w:p w14:paraId="36DA2235" w14:textId="35C2B10C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‘u’:</w:t>
      </w:r>
    </w:p>
    <w:p w14:paraId="695F1A00" w14:textId="28A6E5F0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E56B40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E56B40">
        <w:rPr>
          <w:rFonts w:cstheme="minorHAnsi"/>
        </w:rPr>
        <w:t xml:space="preserve">\n </w:t>
      </w:r>
      <w:r>
        <w:rPr>
          <w:rFonts w:cstheme="minorHAnsi"/>
        </w:rPr>
        <w:t>Vowel”);</w:t>
      </w:r>
    </w:p>
    <w:p w14:paraId="00756E89" w14:textId="65848C3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r w:rsidR="00E56B40">
        <w:rPr>
          <w:rFonts w:cstheme="minorHAnsi"/>
        </w:rPr>
        <w:t>b</w:t>
      </w:r>
      <w:r>
        <w:rPr>
          <w:rFonts w:cstheme="minorHAnsi"/>
        </w:rPr>
        <w:t>reak;</w:t>
      </w:r>
    </w:p>
    <w:p w14:paraId="341E2CE7" w14:textId="79F6C3CD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ca</w:t>
      </w:r>
      <w:r>
        <w:rPr>
          <w:rFonts w:cstheme="minorHAnsi"/>
        </w:rPr>
        <w:t>se ‘A’:</w:t>
      </w:r>
    </w:p>
    <w:p w14:paraId="04AD5711" w14:textId="2FF130C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‘E’:</w:t>
      </w:r>
    </w:p>
    <w:p w14:paraId="08F1C82F" w14:textId="07EA211E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‘I’:</w:t>
      </w:r>
    </w:p>
    <w:p w14:paraId="3E997A38" w14:textId="12C534B6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E56B40">
        <w:rPr>
          <w:rFonts w:cstheme="minorHAnsi"/>
        </w:rPr>
        <w:t>c</w:t>
      </w:r>
      <w:r>
        <w:rPr>
          <w:rFonts w:cstheme="minorHAnsi"/>
        </w:rPr>
        <w:t>ase ‘O’:</w:t>
      </w:r>
    </w:p>
    <w:p w14:paraId="20F28EF3" w14:textId="5F5C7F9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26A10">
        <w:rPr>
          <w:rFonts w:cstheme="minorHAnsi"/>
        </w:rPr>
        <w:t>c</w:t>
      </w:r>
      <w:r>
        <w:rPr>
          <w:rFonts w:cstheme="minorHAnsi"/>
        </w:rPr>
        <w:t>ase ‘U’:</w:t>
      </w:r>
    </w:p>
    <w:p w14:paraId="1462BEEC" w14:textId="1DB5A709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B26A10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E56B40">
        <w:rPr>
          <w:rFonts w:cstheme="minorHAnsi"/>
        </w:rPr>
        <w:t xml:space="preserve">\n </w:t>
      </w:r>
      <w:r>
        <w:rPr>
          <w:rFonts w:cstheme="minorHAnsi"/>
        </w:rPr>
        <w:t>Vowel”);</w:t>
      </w:r>
    </w:p>
    <w:p w14:paraId="2B431184" w14:textId="6FD921B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r w:rsidR="00B26A10">
        <w:rPr>
          <w:rFonts w:cstheme="minorHAnsi"/>
        </w:rPr>
        <w:t>b</w:t>
      </w:r>
      <w:r>
        <w:rPr>
          <w:rFonts w:cstheme="minorHAnsi"/>
        </w:rPr>
        <w:t>reak;</w:t>
      </w:r>
    </w:p>
    <w:p w14:paraId="4703CE1E" w14:textId="2F30C12C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B26A10">
        <w:rPr>
          <w:rFonts w:cstheme="minorHAnsi"/>
        </w:rPr>
        <w:t>d</w:t>
      </w:r>
      <w:r>
        <w:rPr>
          <w:rFonts w:cstheme="minorHAnsi"/>
        </w:rPr>
        <w:t>efault:</w:t>
      </w:r>
    </w:p>
    <w:p w14:paraId="78073494" w14:textId="59022A86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B26A10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(“Consonant”);</w:t>
      </w:r>
    </w:p>
    <w:p w14:paraId="4779103F" w14:textId="18E2E1A1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r w:rsidR="00B26A10">
        <w:rPr>
          <w:rFonts w:cstheme="minorHAnsi"/>
        </w:rPr>
        <w:t>b</w:t>
      </w:r>
      <w:r>
        <w:rPr>
          <w:rFonts w:cstheme="minorHAnsi"/>
        </w:rPr>
        <w:t>reak;</w:t>
      </w:r>
    </w:p>
    <w:p w14:paraId="0A710BBE" w14:textId="7777777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2DDC3D1C" w14:textId="77777777" w:rsidR="00E97D61" w:rsidRDefault="00E97D61" w:rsidP="00F41276">
      <w:pPr>
        <w:pStyle w:val="ListParagraph"/>
        <w:ind w:left="887"/>
        <w:rPr>
          <w:rFonts w:cstheme="minorHAnsi"/>
        </w:rPr>
      </w:pPr>
    </w:p>
    <w:p w14:paraId="752120C7" w14:textId="1673D9E8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B26A10">
        <w:rPr>
          <w:rFonts w:cstheme="minorHAnsi"/>
        </w:rPr>
        <w:t>r</w:t>
      </w:r>
      <w:r>
        <w:rPr>
          <w:rFonts w:cstheme="minorHAnsi"/>
        </w:rPr>
        <w:t>eturn 0;</w:t>
      </w:r>
    </w:p>
    <w:p w14:paraId="12F368AF" w14:textId="77777777" w:rsidR="00E97D61" w:rsidRDefault="00E97D61" w:rsidP="00F41276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1F03B4C1" w14:textId="77777777" w:rsidR="00E97D61" w:rsidRPr="00F41276" w:rsidRDefault="00E97D61" w:rsidP="00F41276">
      <w:pPr>
        <w:pStyle w:val="ListParagraph"/>
        <w:ind w:left="887"/>
        <w:rPr>
          <w:rFonts w:cstheme="minorHAnsi"/>
        </w:rPr>
      </w:pPr>
    </w:p>
    <w:p w14:paraId="2B3ECC0E" w14:textId="53972E39" w:rsidR="00F41276" w:rsidRDefault="00F41276" w:rsidP="00F41276">
      <w:pPr>
        <w:pStyle w:val="ListParagraph"/>
        <w:ind w:left="887"/>
        <w:rPr>
          <w:rFonts w:cstheme="minorHAnsi"/>
        </w:rPr>
      </w:pPr>
    </w:p>
    <w:p w14:paraId="69D510E1" w14:textId="3C8A7B08" w:rsidR="00341031" w:rsidRDefault="00B3021D" w:rsidP="00B3021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4. </w:t>
      </w:r>
      <w:r w:rsidR="00024499">
        <w:rPr>
          <w:rFonts w:asciiTheme="majorHAnsi" w:hAnsiTheme="majorHAnsi" w:cstheme="majorHAnsi"/>
          <w:b/>
          <w:bCs/>
          <w:sz w:val="44"/>
          <w:szCs w:val="44"/>
        </w:rPr>
        <w:t>Looping programs:</w:t>
      </w:r>
    </w:p>
    <w:p w14:paraId="279EC45D" w14:textId="10DFF130" w:rsidR="00024499" w:rsidRDefault="00024499" w:rsidP="00024499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A348A43" w14:textId="0379422D" w:rsidR="00024499" w:rsidRDefault="002E3D32" w:rsidP="002E3D32">
      <w:pPr>
        <w:pStyle w:val="ListParagraph"/>
        <w:numPr>
          <w:ilvl w:val="0"/>
          <w:numId w:val="22"/>
        </w:numPr>
        <w:rPr>
          <w:rFonts w:cstheme="minorHAnsi"/>
          <w:b/>
          <w:bCs/>
          <w:sz w:val="44"/>
          <w:szCs w:val="44"/>
        </w:rPr>
      </w:pPr>
      <w:r w:rsidRPr="002E3D32">
        <w:rPr>
          <w:rFonts w:cstheme="minorHAnsi"/>
          <w:b/>
          <w:bCs/>
          <w:sz w:val="44"/>
          <w:szCs w:val="44"/>
        </w:rPr>
        <w:t xml:space="preserve">WAP to print 972 to 897 using for </w:t>
      </w:r>
      <w:r>
        <w:rPr>
          <w:rFonts w:cstheme="minorHAnsi"/>
          <w:b/>
          <w:bCs/>
          <w:sz w:val="44"/>
          <w:szCs w:val="44"/>
        </w:rPr>
        <w:t>loop.</w:t>
      </w:r>
    </w:p>
    <w:p w14:paraId="5DEC6647" w14:textId="511C98E5" w:rsidR="002E3D32" w:rsidRDefault="002E3D32" w:rsidP="002E3D32">
      <w:pPr>
        <w:pStyle w:val="ListParagraph"/>
        <w:ind w:left="887"/>
        <w:rPr>
          <w:rFonts w:cstheme="minorHAnsi"/>
          <w:b/>
          <w:bCs/>
          <w:sz w:val="44"/>
          <w:szCs w:val="44"/>
        </w:rPr>
      </w:pPr>
    </w:p>
    <w:p w14:paraId="673E634F" w14:textId="77777777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F74AC42" w14:textId="77777777" w:rsidR="001E75A1" w:rsidRDefault="001E75A1" w:rsidP="002E3D32">
      <w:pPr>
        <w:pStyle w:val="ListParagraph"/>
        <w:ind w:left="887"/>
        <w:rPr>
          <w:rFonts w:cstheme="minorHAnsi"/>
        </w:rPr>
      </w:pPr>
    </w:p>
    <w:p w14:paraId="38E9AC6D" w14:textId="77777777" w:rsidR="00CB6702" w:rsidRDefault="00CB6702" w:rsidP="002E3D32">
      <w:pPr>
        <w:pStyle w:val="ListParagraph"/>
        <w:ind w:left="88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1E75A1">
        <w:rPr>
          <w:rFonts w:cstheme="minorHAnsi"/>
        </w:rPr>
        <w:t>nt</w:t>
      </w:r>
      <w:proofErr w:type="spellEnd"/>
      <w:r w:rsidR="001E75A1">
        <w:rPr>
          <w:rFonts w:cstheme="minorHAnsi"/>
        </w:rPr>
        <w:t xml:space="preserve"> main()</w:t>
      </w:r>
    </w:p>
    <w:p w14:paraId="1A0142A9" w14:textId="29158059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3D670956" w14:textId="4C6563F5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CB6702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I;</w:t>
      </w:r>
    </w:p>
    <w:p w14:paraId="34DE0E12" w14:textId="0990E308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CB6702">
        <w:rPr>
          <w:rFonts w:cstheme="minorHAnsi"/>
        </w:rPr>
        <w:t>f</w:t>
      </w:r>
      <w:r>
        <w:rPr>
          <w:rFonts w:cstheme="minorHAnsi"/>
        </w:rPr>
        <w:t xml:space="preserve">or (I = 972; I &gt;= 897;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--) {</w:t>
      </w:r>
    </w:p>
    <w:p w14:paraId="45CE9C9C" w14:textId="49C76D04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CB67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</w:t>
      </w:r>
      <w:r w:rsidR="003F198F">
        <w:rPr>
          <w:rFonts w:cstheme="minorHAnsi"/>
        </w:rPr>
        <w:t>“\</w:t>
      </w:r>
      <w:proofErr w:type="spellStart"/>
      <w:r w:rsidR="003F198F">
        <w:rPr>
          <w:rFonts w:cstheme="minorHAnsi"/>
        </w:rPr>
        <w:t>n</w:t>
      </w:r>
      <w:r>
        <w:rPr>
          <w:rFonts w:cstheme="minorHAnsi"/>
        </w:rPr>
        <w:t>%d</w:t>
      </w:r>
      <w:proofErr w:type="spellEnd"/>
      <w:r w:rsidR="005C07E1">
        <w:rPr>
          <w:rFonts w:cstheme="minorHAnsi"/>
        </w:rPr>
        <w:t>”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);</w:t>
      </w:r>
    </w:p>
    <w:p w14:paraId="225ADEDF" w14:textId="77777777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324CE75" w14:textId="0445A5B1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CB6702">
        <w:rPr>
          <w:rFonts w:cstheme="minorHAnsi"/>
        </w:rPr>
        <w:t>r</w:t>
      </w:r>
      <w:r>
        <w:rPr>
          <w:rFonts w:cstheme="minorHAnsi"/>
        </w:rPr>
        <w:t>eturn 0;</w:t>
      </w:r>
    </w:p>
    <w:p w14:paraId="06110FE3" w14:textId="77777777" w:rsidR="001E75A1" w:rsidRDefault="001E75A1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579B1F7A" w14:textId="693D9D3E" w:rsidR="001E75A1" w:rsidRDefault="001E75A1" w:rsidP="002E3D32">
      <w:pPr>
        <w:pStyle w:val="ListParagraph"/>
        <w:ind w:left="887"/>
        <w:rPr>
          <w:rFonts w:cstheme="minorHAnsi"/>
        </w:rPr>
      </w:pPr>
    </w:p>
    <w:p w14:paraId="7BC64FC0" w14:textId="77777777" w:rsidR="005C07E1" w:rsidRPr="002E3D32" w:rsidRDefault="005C07E1" w:rsidP="002E3D32">
      <w:pPr>
        <w:pStyle w:val="ListParagraph"/>
        <w:ind w:left="887"/>
        <w:rPr>
          <w:rFonts w:cstheme="minorHAnsi"/>
        </w:rPr>
      </w:pPr>
    </w:p>
    <w:p w14:paraId="6795F4CC" w14:textId="77777777" w:rsidR="008432F9" w:rsidRPr="00996299" w:rsidRDefault="003031D6" w:rsidP="003031D6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996299">
        <w:rPr>
          <w:rFonts w:asciiTheme="majorHAnsi" w:hAnsiTheme="majorHAnsi" w:cstheme="majorHAnsi"/>
          <w:b/>
          <w:bCs/>
          <w:sz w:val="44"/>
          <w:szCs w:val="44"/>
        </w:rPr>
        <w:t>WAP to take 10 no. Input from user and find out …</w:t>
      </w:r>
      <w:r w:rsidR="008432F9" w:rsidRPr="00996299">
        <w:rPr>
          <w:rFonts w:asciiTheme="majorHAnsi" w:hAnsiTheme="majorHAnsi" w:cstheme="majorHAnsi"/>
          <w:b/>
          <w:bCs/>
          <w:sz w:val="44"/>
          <w:szCs w:val="44"/>
        </w:rPr>
        <w:t xml:space="preserve">  </w:t>
      </w:r>
    </w:p>
    <w:p w14:paraId="50FD1F2B" w14:textId="770A1308" w:rsidR="003031D6" w:rsidRPr="00996299" w:rsidRDefault="008432F9" w:rsidP="008432F9">
      <w:pPr>
        <w:pStyle w:val="ListParagraph"/>
        <w:ind w:left="887"/>
        <w:rPr>
          <w:rFonts w:cstheme="minorHAnsi"/>
          <w:b/>
          <w:bCs/>
        </w:rPr>
      </w:pPr>
      <w:r w:rsidRPr="005A7098">
        <w:rPr>
          <w:rFonts w:cstheme="minorHAnsi"/>
          <w:b/>
          <w:bCs/>
        </w:rPr>
        <w:t>-</w:t>
      </w:r>
      <w:r w:rsidR="003031D6" w:rsidRPr="005A7098">
        <w:rPr>
          <w:rFonts w:cstheme="minorHAnsi"/>
          <w:b/>
          <w:bCs/>
        </w:rPr>
        <w:t>How</w:t>
      </w:r>
      <w:r w:rsidR="003031D6" w:rsidRPr="00996299">
        <w:rPr>
          <w:rFonts w:cstheme="minorHAnsi"/>
          <w:b/>
          <w:bCs/>
        </w:rPr>
        <w:t xml:space="preserve"> many Even numbers are there </w:t>
      </w:r>
    </w:p>
    <w:p w14:paraId="4B791F16" w14:textId="5512D5B2" w:rsidR="003031D6" w:rsidRPr="00996299" w:rsidRDefault="00A4140F" w:rsidP="003031D6">
      <w:pPr>
        <w:pStyle w:val="ListParagraph"/>
        <w:ind w:left="887"/>
        <w:rPr>
          <w:rFonts w:cstheme="minorHAnsi"/>
          <w:b/>
          <w:bCs/>
        </w:rPr>
      </w:pPr>
      <w:r w:rsidRPr="00996299">
        <w:rPr>
          <w:rFonts w:cstheme="minorHAnsi"/>
          <w:b/>
          <w:bCs/>
        </w:rPr>
        <w:t>-</w:t>
      </w:r>
      <w:r w:rsidR="003031D6" w:rsidRPr="00996299">
        <w:rPr>
          <w:rFonts w:cstheme="minorHAnsi"/>
          <w:b/>
          <w:bCs/>
        </w:rPr>
        <w:t xml:space="preserve">How many odd numbers are there </w:t>
      </w:r>
    </w:p>
    <w:p w14:paraId="1CCC62E5" w14:textId="4E9CF870" w:rsidR="008432F9" w:rsidRPr="00996299" w:rsidRDefault="00A4140F" w:rsidP="008432F9">
      <w:pPr>
        <w:pStyle w:val="ListParagraph"/>
        <w:ind w:left="887"/>
        <w:rPr>
          <w:rFonts w:cstheme="minorHAnsi"/>
          <w:b/>
          <w:bCs/>
        </w:rPr>
      </w:pPr>
      <w:r w:rsidRPr="00996299">
        <w:rPr>
          <w:rFonts w:cstheme="minorHAnsi"/>
          <w:b/>
          <w:bCs/>
        </w:rPr>
        <w:t>-</w:t>
      </w:r>
      <w:r w:rsidR="003031D6" w:rsidRPr="00996299">
        <w:rPr>
          <w:rFonts w:cstheme="minorHAnsi"/>
          <w:b/>
          <w:bCs/>
        </w:rPr>
        <w:t xml:space="preserve">Sum of even numbers </w:t>
      </w:r>
    </w:p>
    <w:p w14:paraId="55BA2DE4" w14:textId="76F3B44E" w:rsidR="003031D6" w:rsidRPr="00996299" w:rsidRDefault="00A4140F" w:rsidP="008432F9">
      <w:pPr>
        <w:pStyle w:val="ListParagraph"/>
        <w:ind w:left="887"/>
        <w:rPr>
          <w:rFonts w:cstheme="minorHAnsi"/>
          <w:b/>
          <w:bCs/>
        </w:rPr>
      </w:pPr>
      <w:r w:rsidRPr="00996299">
        <w:rPr>
          <w:rFonts w:cstheme="minorHAnsi"/>
          <w:b/>
          <w:bCs/>
        </w:rPr>
        <w:t>-</w:t>
      </w:r>
      <w:r w:rsidR="003031D6" w:rsidRPr="00996299">
        <w:rPr>
          <w:rFonts w:cstheme="minorHAnsi"/>
          <w:b/>
          <w:bCs/>
        </w:rPr>
        <w:t>Sum of odd numbers WAP to print table up to given numbers</w:t>
      </w:r>
    </w:p>
    <w:p w14:paraId="512260A2" w14:textId="7E590972" w:rsidR="002E3D32" w:rsidRDefault="002E3D32" w:rsidP="002E3D32">
      <w:pPr>
        <w:pStyle w:val="ListParagraph"/>
        <w:ind w:left="887"/>
        <w:rPr>
          <w:rFonts w:cstheme="minorHAnsi"/>
        </w:rPr>
      </w:pPr>
    </w:p>
    <w:p w14:paraId="44E40186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7A1B472B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2D06D886" w14:textId="77777777" w:rsidR="00BA0758" w:rsidRDefault="005A7098" w:rsidP="00BA0758">
      <w:pPr>
        <w:pStyle w:val="ListParagraph"/>
        <w:ind w:left="887"/>
        <w:rPr>
          <w:rFonts w:cstheme="minorHAnsi"/>
        </w:rPr>
      </w:pPr>
      <w:proofErr w:type="spellStart"/>
      <w:r>
        <w:rPr>
          <w:rFonts w:cstheme="minorHAnsi"/>
        </w:rPr>
        <w:t>in</w:t>
      </w:r>
      <w:r w:rsidR="00A4140F">
        <w:rPr>
          <w:rFonts w:cstheme="minorHAnsi"/>
        </w:rPr>
        <w:t>t</w:t>
      </w:r>
      <w:proofErr w:type="spellEnd"/>
      <w:r w:rsidR="00A4140F">
        <w:rPr>
          <w:rFonts w:cstheme="minorHAnsi"/>
        </w:rPr>
        <w:t xml:space="preserve"> main()</w:t>
      </w:r>
    </w:p>
    <w:p w14:paraId="0386467E" w14:textId="753929D5" w:rsidR="00A4140F" w:rsidRPr="009832E9" w:rsidRDefault="00A4140F" w:rsidP="00BA0758">
      <w:pPr>
        <w:pStyle w:val="ListParagraph"/>
        <w:ind w:left="887"/>
        <w:rPr>
          <w:rFonts w:cstheme="minorHAnsi"/>
        </w:rPr>
      </w:pPr>
      <w:r w:rsidRPr="009832E9">
        <w:rPr>
          <w:rFonts w:cstheme="minorHAnsi"/>
        </w:rPr>
        <w:t>{</w:t>
      </w:r>
    </w:p>
    <w:p w14:paraId="514B0BA4" w14:textId="12D0C5D1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A7098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, </w:t>
      </w:r>
      <w:proofErr w:type="spellStart"/>
      <w:r w:rsidR="005A7098">
        <w:rPr>
          <w:rFonts w:cstheme="minorHAnsi"/>
        </w:rPr>
        <w:t>i</w:t>
      </w:r>
      <w:proofErr w:type="spellEnd"/>
      <w:r w:rsidR="005A7098">
        <w:rPr>
          <w:rFonts w:cstheme="minorHAnsi"/>
        </w:rPr>
        <w:t xml:space="preserve"> 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even</w:t>
      </w:r>
      <w:r w:rsidR="005A7098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 xml:space="preserve"> = 0, </w:t>
      </w:r>
      <w:proofErr w:type="spellStart"/>
      <w:r>
        <w:rPr>
          <w:rFonts w:cstheme="minorHAnsi"/>
        </w:rPr>
        <w:t>odd</w:t>
      </w:r>
      <w:r w:rsidR="00242555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 xml:space="preserve"> = 0, </w:t>
      </w:r>
      <w:proofErr w:type="spellStart"/>
      <w:r>
        <w:rPr>
          <w:rFonts w:cstheme="minorHAnsi"/>
        </w:rPr>
        <w:t>even</w:t>
      </w:r>
      <w:r w:rsidR="00242555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= 0, </w:t>
      </w:r>
      <w:proofErr w:type="spellStart"/>
      <w:r>
        <w:rPr>
          <w:rFonts w:cstheme="minorHAnsi"/>
        </w:rPr>
        <w:t>odd</w:t>
      </w:r>
      <w:r w:rsidR="00242555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= 0;</w:t>
      </w:r>
    </w:p>
    <w:p w14:paraId="470A7170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76AEADE0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// Taking 10 numbers as input</w:t>
      </w:r>
    </w:p>
    <w:p w14:paraId="26516290" w14:textId="690AD2DC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42555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10 numbers:\n”);</w:t>
      </w:r>
    </w:p>
    <w:p w14:paraId="15AF5EAE" w14:textId="77777777" w:rsidR="00A73729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242555">
        <w:rPr>
          <w:rFonts w:cstheme="minorHAnsi"/>
        </w:rPr>
        <w:t>f</w:t>
      </w:r>
      <w:r>
        <w:rPr>
          <w:rFonts w:cstheme="minorHAnsi"/>
        </w:rPr>
        <w:t xml:space="preserve">or (I = 1; I &lt;= 10;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1B3EEF47" w14:textId="1DD529C0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61F3D90B" w14:textId="0FC4D9E8" w:rsidR="00A4140F" w:rsidRDefault="00A4140F" w:rsidP="00A73729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242555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0DE84EDC" w14:textId="77777777" w:rsidR="00A73729" w:rsidRPr="00A73729" w:rsidRDefault="00A73729" w:rsidP="00A73729">
      <w:pPr>
        <w:pStyle w:val="ListParagraph"/>
        <w:ind w:left="887"/>
        <w:rPr>
          <w:rFonts w:cstheme="minorHAnsi"/>
        </w:rPr>
      </w:pPr>
    </w:p>
    <w:p w14:paraId="6C212199" w14:textId="77777777" w:rsidR="007E30CC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r w:rsidR="00A73729">
        <w:rPr>
          <w:rFonts w:cstheme="minorHAnsi"/>
        </w:rPr>
        <w:t>i</w:t>
      </w:r>
      <w:r>
        <w:rPr>
          <w:rFonts w:cstheme="minorHAnsi"/>
        </w:rPr>
        <w:t>f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2 == 0)</w:t>
      </w:r>
    </w:p>
    <w:p w14:paraId="62DA5908" w14:textId="6CE36EDE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6D96602B" w14:textId="46322162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even</w:t>
      </w:r>
      <w:r w:rsidR="00D24363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++;</w:t>
      </w:r>
    </w:p>
    <w:p w14:paraId="3CF450C6" w14:textId="624DE362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even</w:t>
      </w:r>
      <w:r w:rsidR="00D24363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+=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691A416E" w14:textId="1C04AD75" w:rsidR="00AD04D1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09B9EDF1" w14:textId="682EFEAF" w:rsidR="00AD04D1" w:rsidRDefault="00AD04D1" w:rsidP="00AD04D1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else</w:t>
      </w:r>
    </w:p>
    <w:p w14:paraId="03CB9F37" w14:textId="747F5377" w:rsidR="00A4140F" w:rsidRPr="00AD04D1" w:rsidRDefault="007E30CC" w:rsidP="00AD04D1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</w:t>
      </w:r>
      <w:r w:rsidR="00A4140F" w:rsidRPr="00AD04D1">
        <w:rPr>
          <w:rFonts w:cstheme="minorHAnsi"/>
        </w:rPr>
        <w:t>{</w:t>
      </w:r>
    </w:p>
    <w:p w14:paraId="35A7A7F2" w14:textId="4A69ABF6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odd</w:t>
      </w:r>
      <w:r w:rsidR="00D24363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++;</w:t>
      </w:r>
    </w:p>
    <w:p w14:paraId="7BE2B3C5" w14:textId="175DDEC9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odd</w:t>
      </w:r>
      <w:r w:rsidR="00D24363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+=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431789FF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53F44BF2" w14:textId="0AE387ED" w:rsidR="00A4140F" w:rsidRDefault="00A4140F" w:rsidP="00BA0758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55E24618" w14:textId="77777777" w:rsidR="00BA0758" w:rsidRPr="00BA0758" w:rsidRDefault="00BA0758" w:rsidP="00BA0758">
      <w:pPr>
        <w:pStyle w:val="ListParagraph"/>
        <w:ind w:left="887"/>
        <w:rPr>
          <w:rFonts w:cstheme="minorHAnsi"/>
        </w:rPr>
      </w:pPr>
    </w:p>
    <w:p w14:paraId="5E125DE0" w14:textId="0F2620E6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A075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C54152">
        <w:rPr>
          <w:rFonts w:cstheme="minorHAnsi"/>
        </w:rPr>
        <w:t>\</w:t>
      </w:r>
      <w:proofErr w:type="spellStart"/>
      <w:r w:rsidR="00C54152">
        <w:rPr>
          <w:rFonts w:cstheme="minorHAnsi"/>
        </w:rPr>
        <w:t>n</w:t>
      </w:r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of even numbers: %d”, </w:t>
      </w:r>
      <w:proofErr w:type="spellStart"/>
      <w:r>
        <w:rPr>
          <w:rFonts w:cstheme="minorHAnsi"/>
        </w:rPr>
        <w:t>even</w:t>
      </w:r>
      <w:r w:rsidR="00C54152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);</w:t>
      </w:r>
    </w:p>
    <w:p w14:paraId="01A847D9" w14:textId="07859368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A075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C54152">
        <w:rPr>
          <w:rFonts w:cstheme="minorHAnsi"/>
        </w:rPr>
        <w:t>\</w:t>
      </w:r>
      <w:proofErr w:type="spellStart"/>
      <w:r w:rsidR="00C54152">
        <w:rPr>
          <w:rFonts w:cstheme="minorHAnsi"/>
        </w:rPr>
        <w:t>n</w:t>
      </w:r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of odd numbers: %d”, </w:t>
      </w:r>
      <w:proofErr w:type="spellStart"/>
      <w:r>
        <w:rPr>
          <w:rFonts w:cstheme="minorHAnsi"/>
        </w:rPr>
        <w:t>odd</w:t>
      </w:r>
      <w:r w:rsidR="00C54152">
        <w:rPr>
          <w:rFonts w:cstheme="minorHAnsi"/>
        </w:rPr>
        <w:t>c</w:t>
      </w:r>
      <w:r>
        <w:rPr>
          <w:rFonts w:cstheme="minorHAnsi"/>
        </w:rPr>
        <w:t>ount</w:t>
      </w:r>
      <w:proofErr w:type="spellEnd"/>
      <w:r>
        <w:rPr>
          <w:rFonts w:cstheme="minorHAnsi"/>
        </w:rPr>
        <w:t>);</w:t>
      </w:r>
    </w:p>
    <w:p w14:paraId="2FD911C5" w14:textId="6FB3C2E9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BA0758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FB3202">
        <w:rPr>
          <w:rFonts w:cstheme="minorHAnsi"/>
        </w:rPr>
        <w:t>\</w:t>
      </w:r>
      <w:proofErr w:type="spellStart"/>
      <w:r w:rsidR="00FB3202">
        <w:rPr>
          <w:rFonts w:cstheme="minorHAnsi"/>
        </w:rPr>
        <w:t>n</w:t>
      </w:r>
      <w:r>
        <w:rPr>
          <w:rFonts w:cstheme="minorHAnsi"/>
        </w:rPr>
        <w:t>Sum</w:t>
      </w:r>
      <w:proofErr w:type="spellEnd"/>
      <w:r>
        <w:rPr>
          <w:rFonts w:cstheme="minorHAnsi"/>
        </w:rPr>
        <w:t xml:space="preserve"> of even numbers: %d”, </w:t>
      </w:r>
      <w:proofErr w:type="spellStart"/>
      <w:r>
        <w:rPr>
          <w:rFonts w:cstheme="minorHAnsi"/>
        </w:rPr>
        <w:t>even</w:t>
      </w:r>
      <w:r w:rsidR="00FB3202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>);</w:t>
      </w:r>
    </w:p>
    <w:p w14:paraId="358B866A" w14:textId="7A43D2D1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B32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FB3202">
        <w:rPr>
          <w:rFonts w:cstheme="minorHAnsi"/>
        </w:rPr>
        <w:t>\</w:t>
      </w:r>
      <w:proofErr w:type="spellStart"/>
      <w:r w:rsidR="00FB3202">
        <w:rPr>
          <w:rFonts w:cstheme="minorHAnsi"/>
        </w:rPr>
        <w:t>n</w:t>
      </w:r>
      <w:r>
        <w:rPr>
          <w:rFonts w:cstheme="minorHAnsi"/>
        </w:rPr>
        <w:t>Sum</w:t>
      </w:r>
      <w:proofErr w:type="spellEnd"/>
      <w:r>
        <w:rPr>
          <w:rFonts w:cstheme="minorHAnsi"/>
        </w:rPr>
        <w:t xml:space="preserve"> of odd numbers: %d”, </w:t>
      </w:r>
      <w:proofErr w:type="spellStart"/>
      <w:r>
        <w:rPr>
          <w:rFonts w:cstheme="minorHAnsi"/>
        </w:rPr>
        <w:t>odd</w:t>
      </w:r>
      <w:r w:rsidR="00FB3202">
        <w:rPr>
          <w:rFonts w:cstheme="minorHAnsi"/>
        </w:rPr>
        <w:t>s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>);</w:t>
      </w:r>
    </w:p>
    <w:p w14:paraId="44B0594D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3C5EB777" w14:textId="16FB8C79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</w:t>
      </w:r>
    </w:p>
    <w:p w14:paraId="18B11791" w14:textId="78FF8FDE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57F92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n, j;</w:t>
      </w:r>
    </w:p>
    <w:p w14:paraId="5CE1C627" w14:textId="384B6C90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57F9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257F92">
        <w:rPr>
          <w:rFonts w:cstheme="minorHAnsi"/>
        </w:rPr>
        <w:t>\</w:t>
      </w:r>
      <w:proofErr w:type="spellStart"/>
      <w:r w:rsidR="00257F92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 to print its multiplication table: “);</w:t>
      </w:r>
    </w:p>
    <w:p w14:paraId="5C7BB403" w14:textId="5526E92A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57F92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&amp;n);</w:t>
      </w:r>
    </w:p>
    <w:p w14:paraId="63FEE6AD" w14:textId="77777777" w:rsidR="00257F92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</w:t>
      </w:r>
      <w:r w:rsidR="00257F92">
        <w:rPr>
          <w:rFonts w:cstheme="minorHAnsi"/>
        </w:rPr>
        <w:t>f</w:t>
      </w:r>
      <w:r>
        <w:rPr>
          <w:rFonts w:cstheme="minorHAnsi"/>
        </w:rPr>
        <w:t xml:space="preserve">or (j = 1; j &lt;= 10; j++) </w:t>
      </w:r>
    </w:p>
    <w:p w14:paraId="10B5BBDF" w14:textId="42CA3FD0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{</w:t>
      </w:r>
    </w:p>
    <w:p w14:paraId="26F51941" w14:textId="4FBCC823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E417A7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E417A7">
        <w:rPr>
          <w:rFonts w:cstheme="minorHAnsi"/>
        </w:rPr>
        <w:t>\</w:t>
      </w:r>
      <w:proofErr w:type="spellStart"/>
      <w:r w:rsidR="00E417A7">
        <w:rPr>
          <w:rFonts w:cstheme="minorHAnsi"/>
        </w:rPr>
        <w:t>n</w:t>
      </w:r>
      <w:r>
        <w:rPr>
          <w:rFonts w:cstheme="minorHAnsi"/>
        </w:rPr>
        <w:t>%d</w:t>
      </w:r>
      <w:proofErr w:type="spellEnd"/>
      <w:r>
        <w:rPr>
          <w:rFonts w:cstheme="minorHAnsi"/>
        </w:rPr>
        <w:t xml:space="preserve"> x %d = %d", n, j, n*j);</w:t>
      </w:r>
    </w:p>
    <w:p w14:paraId="23D691C8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}</w:t>
      </w:r>
    </w:p>
    <w:p w14:paraId="79A35DD9" w14:textId="77777777" w:rsidR="00A4140F" w:rsidRDefault="00A4140F" w:rsidP="002E3D32">
      <w:pPr>
        <w:pStyle w:val="ListParagraph"/>
        <w:ind w:left="887"/>
        <w:rPr>
          <w:rFonts w:cstheme="minorHAnsi"/>
        </w:rPr>
      </w:pPr>
    </w:p>
    <w:p w14:paraId="0B5456E1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3D95B1C2" w14:textId="77777777" w:rsidR="00A4140F" w:rsidRDefault="00A4140F" w:rsidP="002E3D32">
      <w:pPr>
        <w:pStyle w:val="ListParagraph"/>
        <w:ind w:left="887"/>
        <w:rPr>
          <w:rFonts w:cstheme="minorHAnsi"/>
        </w:rPr>
      </w:pPr>
      <w:r>
        <w:rPr>
          <w:rFonts w:cstheme="minorHAnsi"/>
        </w:rPr>
        <w:t>}</w:t>
      </w:r>
    </w:p>
    <w:p w14:paraId="32D125E9" w14:textId="77777777" w:rsidR="00A4140F" w:rsidRPr="002E3D32" w:rsidRDefault="00A4140F" w:rsidP="002E3D32">
      <w:pPr>
        <w:pStyle w:val="ListParagraph"/>
        <w:ind w:left="887"/>
        <w:rPr>
          <w:rFonts w:cstheme="minorHAnsi"/>
        </w:rPr>
      </w:pPr>
    </w:p>
    <w:p w14:paraId="38CC5705" w14:textId="295BB4F3" w:rsidR="00A4140F" w:rsidRDefault="00A4140F" w:rsidP="002E3D32">
      <w:pPr>
        <w:pStyle w:val="ListParagraph"/>
        <w:ind w:left="887"/>
        <w:rPr>
          <w:rFonts w:cstheme="minorHAnsi"/>
        </w:rPr>
      </w:pPr>
    </w:p>
    <w:p w14:paraId="3E399D67" w14:textId="61E9A864" w:rsidR="006B40A8" w:rsidRDefault="00DB0D38" w:rsidP="00DB0D3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5. WAP to print factorial of given number.</w:t>
      </w:r>
    </w:p>
    <w:p w14:paraId="5BEDE8E1" w14:textId="510BF6CC" w:rsidR="00DB0D38" w:rsidRDefault="00DB0D38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78F2071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>#include &lt;</w:t>
      </w:r>
      <w:proofErr w:type="spellStart"/>
      <w:r w:rsidRPr="00193315">
        <w:rPr>
          <w:rFonts w:cstheme="minorHAnsi"/>
        </w:rPr>
        <w:t>stdio.h</w:t>
      </w:r>
      <w:proofErr w:type="spellEnd"/>
      <w:r w:rsidRPr="00193315">
        <w:rPr>
          <w:rFonts w:cstheme="minorHAnsi"/>
        </w:rPr>
        <w:t>&gt;</w:t>
      </w:r>
    </w:p>
    <w:p w14:paraId="28DC660B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</w:p>
    <w:p w14:paraId="2A43896A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proofErr w:type="spellStart"/>
      <w:r w:rsidRPr="00193315">
        <w:rPr>
          <w:rFonts w:cstheme="minorHAnsi"/>
        </w:rPr>
        <w:t>int</w:t>
      </w:r>
      <w:proofErr w:type="spellEnd"/>
      <w:r w:rsidRPr="00193315">
        <w:rPr>
          <w:rFonts w:cstheme="minorHAnsi"/>
        </w:rPr>
        <w:t xml:space="preserve"> main() {</w:t>
      </w:r>
    </w:p>
    <w:p w14:paraId="7BFB840A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int</w:t>
      </w:r>
      <w:proofErr w:type="spellEnd"/>
      <w:r w:rsidRPr="00193315">
        <w:rPr>
          <w:rFonts w:cstheme="minorHAnsi"/>
        </w:rPr>
        <w:t xml:space="preserve"> 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 xml:space="preserve">,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>;</w:t>
      </w:r>
    </w:p>
    <w:p w14:paraId="7B058058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unsigned long </w:t>
      </w:r>
      <w:proofErr w:type="spellStart"/>
      <w:r w:rsidRPr="00193315">
        <w:rPr>
          <w:rFonts w:cstheme="minorHAnsi"/>
        </w:rPr>
        <w:t>long</w:t>
      </w:r>
      <w:proofErr w:type="spellEnd"/>
      <w:r w:rsidRPr="00193315">
        <w:rPr>
          <w:rFonts w:cstheme="minorHAnsi"/>
        </w:rPr>
        <w:t xml:space="preserve"> fact = 1;</w:t>
      </w:r>
    </w:p>
    <w:p w14:paraId="7E3A91B6" w14:textId="247FD5EC" w:rsidR="00193315" w:rsidRPr="00193315" w:rsidRDefault="00193315" w:rsidP="00193315">
      <w:pPr>
        <w:pStyle w:val="ListParagraph"/>
        <w:ind w:left="527"/>
        <w:rPr>
          <w:rFonts w:cstheme="minorHAnsi"/>
        </w:rPr>
      </w:pPr>
    </w:p>
    <w:p w14:paraId="27F4E084" w14:textId="2AFEBA83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printf</w:t>
      </w:r>
      <w:proofErr w:type="spellEnd"/>
      <w:r w:rsidRPr="00193315">
        <w:rPr>
          <w:rFonts w:cstheme="minorHAnsi"/>
        </w:rPr>
        <w:t>("</w:t>
      </w:r>
      <w:r w:rsidR="00254FD8">
        <w:rPr>
          <w:rFonts w:cstheme="minorHAnsi"/>
        </w:rPr>
        <w:t>\</w:t>
      </w:r>
      <w:proofErr w:type="spellStart"/>
      <w:r w:rsidR="00254FD8">
        <w:rPr>
          <w:rFonts w:cstheme="minorHAnsi"/>
        </w:rPr>
        <w:t>n</w:t>
      </w:r>
      <w:r w:rsidRPr="00193315">
        <w:rPr>
          <w:rFonts w:cstheme="minorHAnsi"/>
        </w:rPr>
        <w:t>Enter</w:t>
      </w:r>
      <w:proofErr w:type="spellEnd"/>
      <w:r w:rsidRPr="00193315">
        <w:rPr>
          <w:rFonts w:cstheme="minorHAnsi"/>
        </w:rPr>
        <w:t xml:space="preserve"> a </w:t>
      </w:r>
      <w:r w:rsidR="00254FD8">
        <w:rPr>
          <w:rFonts w:cstheme="minorHAnsi"/>
        </w:rPr>
        <w:t xml:space="preserve">number </w:t>
      </w:r>
      <w:r w:rsidRPr="00193315">
        <w:rPr>
          <w:rFonts w:cstheme="minorHAnsi"/>
        </w:rPr>
        <w:t>: ");</w:t>
      </w:r>
    </w:p>
    <w:p w14:paraId="24D1694F" w14:textId="27F7728E" w:rsidR="00193315" w:rsidRDefault="00193315" w:rsidP="00D35AC4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scanf</w:t>
      </w:r>
      <w:proofErr w:type="spellEnd"/>
      <w:r w:rsidRPr="00193315">
        <w:rPr>
          <w:rFonts w:cstheme="minorHAnsi"/>
        </w:rPr>
        <w:t>("%d", &amp;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>);</w:t>
      </w:r>
    </w:p>
    <w:p w14:paraId="5AF2825B" w14:textId="77777777" w:rsidR="00D35AC4" w:rsidRPr="00D35AC4" w:rsidRDefault="00D35AC4" w:rsidP="00D35AC4">
      <w:pPr>
        <w:pStyle w:val="ListParagraph"/>
        <w:ind w:left="527"/>
        <w:rPr>
          <w:rFonts w:cstheme="minorHAnsi"/>
        </w:rPr>
      </w:pPr>
    </w:p>
    <w:p w14:paraId="544EA51C" w14:textId="77777777" w:rsidR="0040205E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for (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 xml:space="preserve"> = 1;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 xml:space="preserve"> &lt;= 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 xml:space="preserve">;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>++)</w:t>
      </w:r>
    </w:p>
    <w:p w14:paraId="10C1C907" w14:textId="78BDD685" w:rsidR="00193315" w:rsidRPr="00193315" w:rsidRDefault="0040205E" w:rsidP="00193315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93315" w:rsidRPr="00193315">
        <w:rPr>
          <w:rFonts w:cstheme="minorHAnsi"/>
        </w:rPr>
        <w:t>{</w:t>
      </w:r>
    </w:p>
    <w:p w14:paraId="7549D666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    fact *= </w:t>
      </w:r>
      <w:proofErr w:type="spellStart"/>
      <w:r w:rsidRPr="00193315">
        <w:rPr>
          <w:rFonts w:cstheme="minorHAnsi"/>
        </w:rPr>
        <w:t>i</w:t>
      </w:r>
      <w:proofErr w:type="spellEnd"/>
      <w:r w:rsidRPr="00193315">
        <w:rPr>
          <w:rFonts w:cstheme="minorHAnsi"/>
        </w:rPr>
        <w:t>;</w:t>
      </w:r>
    </w:p>
    <w:p w14:paraId="5ED1ABBD" w14:textId="539BFA2B" w:rsidR="00193315" w:rsidRPr="0040205E" w:rsidRDefault="00193315" w:rsidP="0040205E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}</w:t>
      </w:r>
    </w:p>
    <w:p w14:paraId="2CB65863" w14:textId="20B97023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</w:t>
      </w:r>
      <w:proofErr w:type="spellStart"/>
      <w:r w:rsidRPr="00193315">
        <w:rPr>
          <w:rFonts w:cstheme="minorHAnsi"/>
        </w:rPr>
        <w:t>printf</w:t>
      </w:r>
      <w:proofErr w:type="spellEnd"/>
      <w:r w:rsidRPr="00193315">
        <w:rPr>
          <w:rFonts w:cstheme="minorHAnsi"/>
        </w:rPr>
        <w:t>("</w:t>
      </w:r>
      <w:r w:rsidR="0040205E">
        <w:rPr>
          <w:rFonts w:cstheme="minorHAnsi"/>
        </w:rPr>
        <w:t>\</w:t>
      </w:r>
      <w:proofErr w:type="spellStart"/>
      <w:r w:rsidR="0040205E">
        <w:rPr>
          <w:rFonts w:cstheme="minorHAnsi"/>
        </w:rPr>
        <w:t>n</w:t>
      </w:r>
      <w:r w:rsidRPr="00193315">
        <w:rPr>
          <w:rFonts w:cstheme="minorHAnsi"/>
        </w:rPr>
        <w:t>Factorial</w:t>
      </w:r>
      <w:proofErr w:type="spellEnd"/>
      <w:r w:rsidRPr="00193315">
        <w:rPr>
          <w:rFonts w:cstheme="minorHAnsi"/>
        </w:rPr>
        <w:t xml:space="preserve"> of %d = %</w:t>
      </w:r>
      <w:proofErr w:type="spellStart"/>
      <w:r w:rsidRPr="00193315">
        <w:rPr>
          <w:rFonts w:cstheme="minorHAnsi"/>
        </w:rPr>
        <w:t>llu</w:t>
      </w:r>
      <w:proofErr w:type="spellEnd"/>
      <w:r w:rsidRPr="00193315">
        <w:rPr>
          <w:rFonts w:cstheme="minorHAnsi"/>
        </w:rPr>
        <w:t xml:space="preserve">", </w:t>
      </w:r>
      <w:proofErr w:type="spellStart"/>
      <w:r w:rsidRPr="00193315">
        <w:rPr>
          <w:rFonts w:cstheme="minorHAnsi"/>
        </w:rPr>
        <w:t>num</w:t>
      </w:r>
      <w:proofErr w:type="spellEnd"/>
      <w:r w:rsidRPr="00193315">
        <w:rPr>
          <w:rFonts w:cstheme="minorHAnsi"/>
        </w:rPr>
        <w:t>, fact);</w:t>
      </w:r>
    </w:p>
    <w:p w14:paraId="6A69A8ED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</w:p>
    <w:p w14:paraId="72827991" w14:textId="77777777" w:rsidR="00193315" w:rsidRPr="00193315" w:rsidRDefault="00193315" w:rsidP="00193315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 xml:space="preserve">    return 0;</w:t>
      </w:r>
    </w:p>
    <w:p w14:paraId="5307E200" w14:textId="4C011C59" w:rsidR="00DB0D38" w:rsidRDefault="00193315" w:rsidP="00DB0D38">
      <w:pPr>
        <w:pStyle w:val="ListParagraph"/>
        <w:ind w:left="527"/>
        <w:rPr>
          <w:rFonts w:cstheme="minorHAnsi"/>
        </w:rPr>
      </w:pPr>
      <w:r w:rsidRPr="00193315">
        <w:rPr>
          <w:rFonts w:cstheme="minorHAnsi"/>
        </w:rPr>
        <w:t>}</w:t>
      </w:r>
    </w:p>
    <w:p w14:paraId="61A9733F" w14:textId="3CB72DD3" w:rsidR="00C77185" w:rsidRDefault="00C77185" w:rsidP="00DB0D38">
      <w:pPr>
        <w:pStyle w:val="ListParagraph"/>
        <w:ind w:left="527"/>
        <w:rPr>
          <w:rFonts w:cstheme="minorHAnsi"/>
        </w:rPr>
      </w:pPr>
    </w:p>
    <w:p w14:paraId="146DFCEE" w14:textId="630FE0F4" w:rsidR="0088588B" w:rsidRDefault="0063089B" w:rsidP="0063089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6. </w:t>
      </w:r>
      <w:r w:rsidR="0088588B" w:rsidRPr="0063089B">
        <w:rPr>
          <w:rFonts w:asciiTheme="majorHAnsi" w:hAnsiTheme="majorHAnsi" w:cstheme="majorHAnsi"/>
          <w:b/>
          <w:bCs/>
          <w:sz w:val="44"/>
          <w:szCs w:val="44"/>
        </w:rPr>
        <w:t xml:space="preserve">WAP to print number in reverse order e.g.: number = 64728 </w:t>
      </w:r>
      <w:r w:rsidR="0088588B" w:rsidRPr="0063089B">
        <w:rPr>
          <w:rFonts w:asciiTheme="majorHAnsi" w:hAnsiTheme="majorHAnsi" w:cstheme="majorHAnsi"/>
          <w:b/>
          <w:bCs/>
          <w:sz w:val="44"/>
          <w:szCs w:val="44"/>
        </w:rPr>
        <w:sym w:font="Wingdings" w:char="F0E0"/>
      </w:r>
      <w:r w:rsidR="0088588B" w:rsidRPr="0063089B">
        <w:rPr>
          <w:rFonts w:asciiTheme="majorHAnsi" w:hAnsiTheme="majorHAnsi" w:cstheme="majorHAnsi"/>
          <w:b/>
          <w:bCs/>
          <w:sz w:val="44"/>
          <w:szCs w:val="44"/>
        </w:rPr>
        <w:t xml:space="preserve"> reverse = 82746</w:t>
      </w:r>
    </w:p>
    <w:p w14:paraId="7335E4B4" w14:textId="7593B517" w:rsidR="0063089B" w:rsidRDefault="0063089B" w:rsidP="0063089B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3E971C2E" w14:textId="77777777" w:rsidR="0063089B" w:rsidRPr="000572BB" w:rsidRDefault="0063089B" w:rsidP="0063089B">
      <w:pPr>
        <w:pStyle w:val="ListParagraph"/>
        <w:ind w:left="527"/>
        <w:rPr>
          <w:rFonts w:cstheme="minorHAnsi"/>
        </w:rPr>
      </w:pPr>
    </w:p>
    <w:p w14:paraId="2BA35EE7" w14:textId="77777777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>#include &lt;</w:t>
      </w:r>
      <w:proofErr w:type="spellStart"/>
      <w:r w:rsidRPr="000572BB">
        <w:rPr>
          <w:rFonts w:cstheme="minorHAnsi"/>
        </w:rPr>
        <w:t>stdio.h</w:t>
      </w:r>
      <w:proofErr w:type="spellEnd"/>
      <w:r w:rsidRPr="000572BB">
        <w:rPr>
          <w:rFonts w:cstheme="minorHAnsi"/>
        </w:rPr>
        <w:t>&gt;</w:t>
      </w:r>
    </w:p>
    <w:p w14:paraId="357C92AB" w14:textId="77777777" w:rsidR="00FB5D4C" w:rsidRPr="000572BB" w:rsidRDefault="00FB5D4C" w:rsidP="00DB0D38">
      <w:pPr>
        <w:pStyle w:val="ListParagraph"/>
        <w:ind w:left="527"/>
        <w:rPr>
          <w:rFonts w:cstheme="minorHAnsi"/>
        </w:rPr>
      </w:pPr>
    </w:p>
    <w:p w14:paraId="0713804B" w14:textId="34A1A5E4" w:rsidR="00FB5D4C" w:rsidRPr="000572BB" w:rsidRDefault="006B43BE" w:rsidP="00DB0D38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FB5D4C" w:rsidRPr="000572BB">
        <w:rPr>
          <w:rFonts w:cstheme="minorHAnsi"/>
        </w:rPr>
        <w:t>nt</w:t>
      </w:r>
      <w:proofErr w:type="spellEnd"/>
      <w:r w:rsidR="00FB5D4C" w:rsidRPr="000572BB">
        <w:rPr>
          <w:rFonts w:cstheme="minorHAnsi"/>
        </w:rPr>
        <w:t xml:space="preserve"> main() {</w:t>
      </w:r>
    </w:p>
    <w:p w14:paraId="62CDA578" w14:textId="36A0D10C" w:rsidR="00FB5D4C" w:rsidRDefault="00FB5D4C" w:rsidP="000572BB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0572BB">
        <w:rPr>
          <w:rFonts w:cstheme="minorHAnsi"/>
        </w:rPr>
        <w:t>i</w:t>
      </w:r>
      <w:r w:rsidRPr="000572BB">
        <w:rPr>
          <w:rFonts w:cstheme="minorHAnsi"/>
        </w:rPr>
        <w:t>nt</w:t>
      </w:r>
      <w:proofErr w:type="spellEnd"/>
      <w:r w:rsidRPr="000572BB">
        <w:rPr>
          <w:rFonts w:cstheme="minorHAnsi"/>
        </w:rPr>
        <w:t xml:space="preserve"> 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>, reversed = 0;</w:t>
      </w:r>
    </w:p>
    <w:p w14:paraId="5280851C" w14:textId="77777777" w:rsidR="000572BB" w:rsidRPr="000572BB" w:rsidRDefault="000572BB" w:rsidP="000572BB">
      <w:pPr>
        <w:pStyle w:val="ListParagraph"/>
        <w:ind w:left="527"/>
        <w:rPr>
          <w:rFonts w:cstheme="minorHAnsi"/>
        </w:rPr>
      </w:pPr>
    </w:p>
    <w:p w14:paraId="0651CB88" w14:textId="2047D6F7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0572BB">
        <w:rPr>
          <w:rFonts w:cstheme="minorHAnsi"/>
        </w:rPr>
        <w:t>p</w:t>
      </w:r>
      <w:r w:rsidRPr="000572BB">
        <w:rPr>
          <w:rFonts w:cstheme="minorHAnsi"/>
        </w:rPr>
        <w:t>rintf</w:t>
      </w:r>
      <w:proofErr w:type="spellEnd"/>
      <w:r w:rsidRPr="000572BB">
        <w:rPr>
          <w:rFonts w:cstheme="minorHAnsi"/>
        </w:rPr>
        <w:t>(“Enter a number: “);</w:t>
      </w:r>
    </w:p>
    <w:p w14:paraId="7A8F218E" w14:textId="41CC827B" w:rsidR="00FB5D4C" w:rsidRDefault="00FB5D4C" w:rsidP="00CA7AAE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0572BB">
        <w:rPr>
          <w:rFonts w:cstheme="minorHAnsi"/>
        </w:rPr>
        <w:t>s</w:t>
      </w:r>
      <w:r w:rsidRPr="000572BB">
        <w:rPr>
          <w:rFonts w:cstheme="minorHAnsi"/>
        </w:rPr>
        <w:t>canf</w:t>
      </w:r>
      <w:proofErr w:type="spellEnd"/>
      <w:r w:rsidRPr="000572BB">
        <w:rPr>
          <w:rFonts w:cstheme="minorHAnsi"/>
        </w:rPr>
        <w:t>(“%d”, &amp;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>);</w:t>
      </w:r>
    </w:p>
    <w:p w14:paraId="5DB67329" w14:textId="77777777" w:rsidR="00CA7AAE" w:rsidRPr="00CA7AAE" w:rsidRDefault="00CA7AAE" w:rsidP="00CA7AAE">
      <w:pPr>
        <w:pStyle w:val="ListParagraph"/>
        <w:ind w:left="527"/>
        <w:rPr>
          <w:rFonts w:cstheme="minorHAnsi"/>
        </w:rPr>
      </w:pPr>
    </w:p>
    <w:p w14:paraId="790C3EA6" w14:textId="69CC1E09" w:rsidR="00CA7AAE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r w:rsidR="006B43BE">
        <w:rPr>
          <w:rFonts w:cstheme="minorHAnsi"/>
        </w:rPr>
        <w:t>w</w:t>
      </w:r>
      <w:r w:rsidRPr="000572BB">
        <w:rPr>
          <w:rFonts w:cstheme="minorHAnsi"/>
        </w:rPr>
        <w:t>hile (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 xml:space="preserve"> != 0)</w:t>
      </w:r>
    </w:p>
    <w:p w14:paraId="60072D69" w14:textId="5A152A7F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>{</w:t>
      </w:r>
    </w:p>
    <w:p w14:paraId="0E65F37C" w14:textId="6A5D9F3D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    </w:t>
      </w:r>
      <w:r w:rsidR="00CA7AAE">
        <w:rPr>
          <w:rFonts w:cstheme="minorHAnsi"/>
        </w:rPr>
        <w:t>r</w:t>
      </w:r>
      <w:r w:rsidRPr="000572BB">
        <w:rPr>
          <w:rFonts w:cstheme="minorHAnsi"/>
        </w:rPr>
        <w:t xml:space="preserve">eversed = reversed * 10 + </w:t>
      </w:r>
      <w:proofErr w:type="spellStart"/>
      <w:r w:rsidRPr="000572BB">
        <w:rPr>
          <w:rFonts w:cstheme="minorHAnsi"/>
        </w:rPr>
        <w:t>num</w:t>
      </w:r>
      <w:proofErr w:type="spellEnd"/>
      <w:r w:rsidRPr="000572BB">
        <w:rPr>
          <w:rFonts w:cstheme="minorHAnsi"/>
        </w:rPr>
        <w:t xml:space="preserve"> % 10;</w:t>
      </w:r>
    </w:p>
    <w:p w14:paraId="783A8375" w14:textId="6CFAE2A5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    </w:t>
      </w:r>
      <w:proofErr w:type="spellStart"/>
      <w:r w:rsidR="00CA7AAE">
        <w:rPr>
          <w:rFonts w:cstheme="minorHAnsi"/>
        </w:rPr>
        <w:t>n</w:t>
      </w:r>
      <w:r w:rsidRPr="000572BB">
        <w:rPr>
          <w:rFonts w:cstheme="minorHAnsi"/>
        </w:rPr>
        <w:t>um</w:t>
      </w:r>
      <w:proofErr w:type="spellEnd"/>
      <w:r w:rsidRPr="000572BB">
        <w:rPr>
          <w:rFonts w:cstheme="minorHAnsi"/>
        </w:rPr>
        <w:t xml:space="preserve"> /= 10;</w:t>
      </w:r>
    </w:p>
    <w:p w14:paraId="6FE92884" w14:textId="3A92D236" w:rsidR="00FB5D4C" w:rsidRDefault="00FB5D4C" w:rsidP="00CA7AAE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}</w:t>
      </w:r>
    </w:p>
    <w:p w14:paraId="2D9727FA" w14:textId="77777777" w:rsidR="00CA7AAE" w:rsidRPr="00CA7AAE" w:rsidRDefault="00CA7AAE" w:rsidP="00CA7AAE">
      <w:pPr>
        <w:pStyle w:val="ListParagraph"/>
        <w:ind w:left="527"/>
        <w:rPr>
          <w:rFonts w:cstheme="minorHAnsi"/>
        </w:rPr>
      </w:pPr>
    </w:p>
    <w:p w14:paraId="5EC43C73" w14:textId="233025C7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proofErr w:type="spellStart"/>
      <w:r w:rsidR="00CA7AAE">
        <w:rPr>
          <w:rFonts w:cstheme="minorHAnsi"/>
        </w:rPr>
        <w:t>p</w:t>
      </w:r>
      <w:r w:rsidRPr="000572BB">
        <w:rPr>
          <w:rFonts w:cstheme="minorHAnsi"/>
        </w:rPr>
        <w:t>rintf</w:t>
      </w:r>
      <w:proofErr w:type="spellEnd"/>
      <w:r w:rsidRPr="000572BB">
        <w:rPr>
          <w:rFonts w:cstheme="minorHAnsi"/>
        </w:rPr>
        <w:t>(“</w:t>
      </w:r>
      <w:r w:rsidR="006B43BE">
        <w:rPr>
          <w:rFonts w:cstheme="minorHAnsi"/>
        </w:rPr>
        <w:t xml:space="preserve">\n </w:t>
      </w:r>
      <w:r w:rsidRPr="000572BB">
        <w:rPr>
          <w:rFonts w:cstheme="minorHAnsi"/>
        </w:rPr>
        <w:t>Reversed number = %d”, reversed);</w:t>
      </w:r>
    </w:p>
    <w:p w14:paraId="294FE238" w14:textId="77777777" w:rsidR="00FB5D4C" w:rsidRPr="000572BB" w:rsidRDefault="00FB5D4C" w:rsidP="00DB0D38">
      <w:pPr>
        <w:pStyle w:val="ListParagraph"/>
        <w:ind w:left="527"/>
        <w:rPr>
          <w:rFonts w:cstheme="minorHAnsi"/>
        </w:rPr>
      </w:pPr>
    </w:p>
    <w:p w14:paraId="78A63B08" w14:textId="147DC6F1" w:rsidR="00FB5D4C" w:rsidRPr="000572BB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 xml:space="preserve">    </w:t>
      </w:r>
      <w:r w:rsidR="006B43BE">
        <w:rPr>
          <w:rFonts w:cstheme="minorHAnsi"/>
        </w:rPr>
        <w:t>r</w:t>
      </w:r>
      <w:r w:rsidRPr="000572BB">
        <w:rPr>
          <w:rFonts w:cstheme="minorHAnsi"/>
        </w:rPr>
        <w:t>eturn 0;</w:t>
      </w:r>
    </w:p>
    <w:p w14:paraId="1C33A70E" w14:textId="3865E8C8" w:rsidR="00FB5D4C" w:rsidRDefault="00FB5D4C" w:rsidP="00DB0D38">
      <w:pPr>
        <w:pStyle w:val="ListParagraph"/>
        <w:ind w:left="527"/>
        <w:rPr>
          <w:rFonts w:cstheme="minorHAnsi"/>
        </w:rPr>
      </w:pPr>
      <w:r w:rsidRPr="000572BB">
        <w:rPr>
          <w:rFonts w:cstheme="minorHAnsi"/>
        </w:rPr>
        <w:t>}</w:t>
      </w:r>
    </w:p>
    <w:p w14:paraId="38A0090A" w14:textId="6E8789F0" w:rsidR="006B43BE" w:rsidRDefault="006B43BE" w:rsidP="00DB0D38">
      <w:pPr>
        <w:pStyle w:val="ListParagraph"/>
        <w:ind w:left="527"/>
        <w:rPr>
          <w:rFonts w:cstheme="minorHAnsi"/>
        </w:rPr>
      </w:pPr>
    </w:p>
    <w:p w14:paraId="60C3BD10" w14:textId="77777777" w:rsidR="006B43BE" w:rsidRPr="000572BB" w:rsidRDefault="006B43BE" w:rsidP="00DB0D38">
      <w:pPr>
        <w:pStyle w:val="ListParagraph"/>
        <w:ind w:left="527"/>
        <w:rPr>
          <w:rFonts w:cstheme="minorHAnsi"/>
        </w:rPr>
      </w:pPr>
    </w:p>
    <w:p w14:paraId="049C9563" w14:textId="77777777" w:rsidR="00FB5D4C" w:rsidRPr="0063089B" w:rsidRDefault="00FB5D4C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2426415C" w14:textId="5CA3642E" w:rsidR="004E3F2B" w:rsidRPr="0075286A" w:rsidRDefault="0075286A" w:rsidP="0075286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7. </w:t>
      </w:r>
      <w:r w:rsidR="004E3F2B">
        <w:rPr>
          <w:rFonts w:asciiTheme="majorHAnsi" w:hAnsiTheme="majorHAnsi" w:cstheme="majorHAnsi"/>
          <w:b/>
          <w:bCs/>
          <w:sz w:val="44"/>
          <w:szCs w:val="44"/>
        </w:rPr>
        <w:t>Write a program to find out the max from given number (E.g., No: -1562</w:t>
      </w:r>
      <w:r>
        <w:rPr>
          <w:rFonts w:asciiTheme="majorHAnsi" w:hAnsiTheme="majorHAnsi" w:cstheme="majorHAnsi"/>
          <w:b/>
          <w:bCs/>
          <w:sz w:val="44"/>
          <w:szCs w:val="44"/>
        </w:rPr>
        <w:t xml:space="preserve">. </w:t>
      </w:r>
      <w:r w:rsidR="004E3F2B" w:rsidRPr="0075286A">
        <w:rPr>
          <w:rFonts w:asciiTheme="majorHAnsi" w:hAnsiTheme="majorHAnsi" w:cstheme="majorHAnsi"/>
          <w:b/>
          <w:bCs/>
          <w:sz w:val="44"/>
          <w:szCs w:val="44"/>
        </w:rPr>
        <w:t>Max number is 6)</w:t>
      </w:r>
    </w:p>
    <w:p w14:paraId="5A65CDBE" w14:textId="1958CE18" w:rsidR="00C77185" w:rsidRDefault="00C77185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6A79A72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#include &lt;</w:t>
      </w:r>
      <w:proofErr w:type="spellStart"/>
      <w:r w:rsidRPr="00B86086">
        <w:rPr>
          <w:rFonts w:cstheme="minorHAnsi"/>
        </w:rPr>
        <w:t>stdio.h</w:t>
      </w:r>
      <w:proofErr w:type="spellEnd"/>
      <w:r w:rsidRPr="00B86086">
        <w:rPr>
          <w:rFonts w:cstheme="minorHAnsi"/>
        </w:rPr>
        <w:t>&gt;</w:t>
      </w:r>
    </w:p>
    <w:p w14:paraId="16DCFDCE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</w:p>
    <w:p w14:paraId="37017B03" w14:textId="147B2E2B" w:rsidR="00456E3E" w:rsidRPr="00B86086" w:rsidRDefault="00F6162E" w:rsidP="00DB0D38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456E3E" w:rsidRPr="00B86086">
        <w:rPr>
          <w:rFonts w:cstheme="minorHAnsi"/>
        </w:rPr>
        <w:t>nt</w:t>
      </w:r>
      <w:proofErr w:type="spellEnd"/>
      <w:r w:rsidR="00456E3E" w:rsidRPr="00B86086">
        <w:rPr>
          <w:rFonts w:cstheme="minorHAnsi"/>
        </w:rPr>
        <w:t xml:space="preserve"> main() {</w:t>
      </w:r>
    </w:p>
    <w:p w14:paraId="6749E359" w14:textId="537D5039" w:rsidR="00456E3E" w:rsidRDefault="00456E3E" w:rsidP="00B86086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B86086">
        <w:rPr>
          <w:rFonts w:cstheme="minorHAnsi"/>
        </w:rPr>
        <w:t>i</w:t>
      </w:r>
      <w:r w:rsidRPr="00B86086">
        <w:rPr>
          <w:rFonts w:cstheme="minorHAnsi"/>
        </w:rPr>
        <w:t>nt</w:t>
      </w:r>
      <w:proofErr w:type="spellEnd"/>
      <w:r w:rsidRPr="00B86086">
        <w:rPr>
          <w:rFonts w:cstheme="minorHAnsi"/>
        </w:rPr>
        <w:t xml:space="preserve"> 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>, max = 0;</w:t>
      </w:r>
    </w:p>
    <w:p w14:paraId="5C639A9C" w14:textId="77777777" w:rsidR="00B86086" w:rsidRPr="00B86086" w:rsidRDefault="00B86086" w:rsidP="00B86086">
      <w:pPr>
        <w:pStyle w:val="ListParagraph"/>
        <w:ind w:left="527"/>
        <w:rPr>
          <w:rFonts w:cstheme="minorHAnsi"/>
        </w:rPr>
      </w:pPr>
    </w:p>
    <w:p w14:paraId="18A3CD89" w14:textId="1C4086D2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F6162E">
        <w:rPr>
          <w:rFonts w:cstheme="minorHAnsi"/>
        </w:rPr>
        <w:t>p</w:t>
      </w:r>
      <w:r w:rsidRPr="00B86086">
        <w:rPr>
          <w:rFonts w:cstheme="minorHAnsi"/>
        </w:rPr>
        <w:t>rintf</w:t>
      </w:r>
      <w:proofErr w:type="spellEnd"/>
      <w:r w:rsidRPr="00B86086">
        <w:rPr>
          <w:rFonts w:cstheme="minorHAnsi"/>
        </w:rPr>
        <w:t>(“</w:t>
      </w:r>
      <w:r w:rsidR="00F6162E">
        <w:rPr>
          <w:rFonts w:cstheme="minorHAnsi"/>
        </w:rPr>
        <w:t>\</w:t>
      </w:r>
      <w:proofErr w:type="spellStart"/>
      <w:r w:rsidR="00F6162E">
        <w:rPr>
          <w:rFonts w:cstheme="minorHAnsi"/>
        </w:rPr>
        <w:t>n</w:t>
      </w:r>
      <w:r w:rsidRPr="00B86086">
        <w:rPr>
          <w:rFonts w:cstheme="minorHAnsi"/>
        </w:rPr>
        <w:t>Enter</w:t>
      </w:r>
      <w:proofErr w:type="spellEnd"/>
      <w:r w:rsidRPr="00B86086">
        <w:rPr>
          <w:rFonts w:cstheme="minorHAnsi"/>
        </w:rPr>
        <w:t xml:space="preserve"> a number: “);</w:t>
      </w:r>
    </w:p>
    <w:p w14:paraId="1DDE4747" w14:textId="19D7F840" w:rsidR="00456E3E" w:rsidRDefault="00456E3E" w:rsidP="00890327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F6162E">
        <w:rPr>
          <w:rFonts w:cstheme="minorHAnsi"/>
        </w:rPr>
        <w:t>s</w:t>
      </w:r>
      <w:r w:rsidRPr="00B86086">
        <w:rPr>
          <w:rFonts w:cstheme="minorHAnsi"/>
        </w:rPr>
        <w:t>canf</w:t>
      </w:r>
      <w:proofErr w:type="spellEnd"/>
      <w:r w:rsidRPr="00B86086">
        <w:rPr>
          <w:rFonts w:cstheme="minorHAnsi"/>
        </w:rPr>
        <w:t>(“%d”, &amp;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>)</w:t>
      </w:r>
      <w:r w:rsidR="00890327">
        <w:rPr>
          <w:rFonts w:cstheme="minorHAnsi"/>
        </w:rPr>
        <w:t>;</w:t>
      </w:r>
    </w:p>
    <w:p w14:paraId="0D5B62BB" w14:textId="77777777" w:rsidR="00890327" w:rsidRPr="00890327" w:rsidRDefault="00890327" w:rsidP="00890327">
      <w:pPr>
        <w:pStyle w:val="ListParagraph"/>
        <w:ind w:left="527"/>
        <w:rPr>
          <w:rFonts w:cstheme="minorHAnsi"/>
        </w:rPr>
      </w:pPr>
    </w:p>
    <w:p w14:paraId="2BE2F334" w14:textId="77777777" w:rsidR="00890327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r w:rsidR="00890327">
        <w:rPr>
          <w:rFonts w:cstheme="minorHAnsi"/>
        </w:rPr>
        <w:t>w</w:t>
      </w:r>
      <w:r w:rsidRPr="00B86086">
        <w:rPr>
          <w:rFonts w:cstheme="minorHAnsi"/>
        </w:rPr>
        <w:t>hile (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 xml:space="preserve"> != 0)</w:t>
      </w:r>
    </w:p>
    <w:p w14:paraId="73613A8B" w14:textId="70E8BE8C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{</w:t>
      </w:r>
    </w:p>
    <w:p w14:paraId="740FD8D5" w14:textId="38AD3340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</w:t>
      </w:r>
      <w:proofErr w:type="spellStart"/>
      <w:r w:rsidR="00890327">
        <w:rPr>
          <w:rFonts w:cstheme="minorHAnsi"/>
        </w:rPr>
        <w:t>in</w:t>
      </w:r>
      <w:r w:rsidRPr="00B86086">
        <w:rPr>
          <w:rFonts w:cstheme="minorHAnsi"/>
        </w:rPr>
        <w:t>t</w:t>
      </w:r>
      <w:proofErr w:type="spellEnd"/>
      <w:r w:rsidRPr="00B86086">
        <w:rPr>
          <w:rFonts w:cstheme="minorHAnsi"/>
        </w:rPr>
        <w:t xml:space="preserve"> digit = </w:t>
      </w:r>
      <w:proofErr w:type="spellStart"/>
      <w:r w:rsidRPr="00B86086">
        <w:rPr>
          <w:rFonts w:cstheme="minorHAnsi"/>
        </w:rPr>
        <w:t>num</w:t>
      </w:r>
      <w:proofErr w:type="spellEnd"/>
      <w:r w:rsidRPr="00B86086">
        <w:rPr>
          <w:rFonts w:cstheme="minorHAnsi"/>
        </w:rPr>
        <w:t xml:space="preserve"> % 10;</w:t>
      </w:r>
    </w:p>
    <w:p w14:paraId="2329BF64" w14:textId="77777777" w:rsidR="00890327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</w:t>
      </w:r>
      <w:r w:rsidR="00890327">
        <w:rPr>
          <w:rFonts w:cstheme="minorHAnsi"/>
        </w:rPr>
        <w:t>i</w:t>
      </w:r>
      <w:r w:rsidRPr="00B86086">
        <w:rPr>
          <w:rFonts w:cstheme="minorHAnsi"/>
        </w:rPr>
        <w:t>f (digit &gt; max)</w:t>
      </w:r>
    </w:p>
    <w:p w14:paraId="1EFE6AA0" w14:textId="2F31C39A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{</w:t>
      </w:r>
    </w:p>
    <w:p w14:paraId="214D50B9" w14:textId="1ACBD7CE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    </w:t>
      </w:r>
      <w:r w:rsidR="008C5B04">
        <w:rPr>
          <w:rFonts w:cstheme="minorHAnsi"/>
        </w:rPr>
        <w:t>m</w:t>
      </w:r>
      <w:r w:rsidRPr="00B86086">
        <w:rPr>
          <w:rFonts w:cstheme="minorHAnsi"/>
        </w:rPr>
        <w:t>ax = digit;</w:t>
      </w:r>
    </w:p>
    <w:p w14:paraId="2E1E7F75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}</w:t>
      </w:r>
    </w:p>
    <w:p w14:paraId="630C7276" w14:textId="604E0A0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    </w:t>
      </w:r>
      <w:proofErr w:type="spellStart"/>
      <w:r w:rsidR="008C5B04">
        <w:rPr>
          <w:rFonts w:cstheme="minorHAnsi"/>
        </w:rPr>
        <w:t>num</w:t>
      </w:r>
      <w:proofErr w:type="spellEnd"/>
      <w:r w:rsidRPr="00B86086">
        <w:rPr>
          <w:rFonts w:cstheme="minorHAnsi"/>
        </w:rPr>
        <w:t xml:space="preserve"> /= 10;</w:t>
      </w:r>
    </w:p>
    <w:p w14:paraId="5601A34C" w14:textId="11718F1A" w:rsidR="00456E3E" w:rsidRDefault="00456E3E" w:rsidP="008C5B04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}</w:t>
      </w:r>
    </w:p>
    <w:p w14:paraId="4C8B857A" w14:textId="77777777" w:rsidR="008C5B04" w:rsidRPr="008C5B04" w:rsidRDefault="008C5B04" w:rsidP="008C5B04">
      <w:pPr>
        <w:pStyle w:val="ListParagraph"/>
        <w:ind w:left="527"/>
        <w:rPr>
          <w:rFonts w:cstheme="minorHAnsi"/>
        </w:rPr>
      </w:pPr>
    </w:p>
    <w:p w14:paraId="17E2726E" w14:textId="150935EF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proofErr w:type="spellStart"/>
      <w:r w:rsidR="008C5B04">
        <w:rPr>
          <w:rFonts w:cstheme="minorHAnsi"/>
        </w:rPr>
        <w:t>p</w:t>
      </w:r>
      <w:r w:rsidRPr="00B86086">
        <w:rPr>
          <w:rFonts w:cstheme="minorHAnsi"/>
        </w:rPr>
        <w:t>rintf</w:t>
      </w:r>
      <w:proofErr w:type="spellEnd"/>
      <w:r w:rsidRPr="00B86086">
        <w:rPr>
          <w:rFonts w:cstheme="minorHAnsi"/>
        </w:rPr>
        <w:t>(“</w:t>
      </w:r>
      <w:r w:rsidR="00730C3E">
        <w:rPr>
          <w:rFonts w:cstheme="minorHAnsi"/>
        </w:rPr>
        <w:t xml:space="preserve">\n </w:t>
      </w:r>
      <w:r w:rsidRPr="00B86086">
        <w:rPr>
          <w:rFonts w:cstheme="minorHAnsi"/>
        </w:rPr>
        <w:t>Maximum digit in the number = %d”, max);</w:t>
      </w:r>
    </w:p>
    <w:p w14:paraId="654CA067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</w:p>
    <w:p w14:paraId="47B28355" w14:textId="0B4725AA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 xml:space="preserve">    </w:t>
      </w:r>
      <w:r w:rsidR="00730C3E">
        <w:rPr>
          <w:rFonts w:cstheme="minorHAnsi"/>
        </w:rPr>
        <w:t>r</w:t>
      </w:r>
      <w:r w:rsidRPr="00B86086">
        <w:rPr>
          <w:rFonts w:cstheme="minorHAnsi"/>
        </w:rPr>
        <w:t>eturn 0;</w:t>
      </w:r>
    </w:p>
    <w:p w14:paraId="26652DA5" w14:textId="77777777" w:rsidR="00456E3E" w:rsidRPr="00B86086" w:rsidRDefault="00456E3E" w:rsidP="00DB0D38">
      <w:pPr>
        <w:pStyle w:val="ListParagraph"/>
        <w:ind w:left="527"/>
        <w:rPr>
          <w:rFonts w:cstheme="minorHAnsi"/>
        </w:rPr>
      </w:pPr>
      <w:r w:rsidRPr="00B86086">
        <w:rPr>
          <w:rFonts w:cstheme="minorHAnsi"/>
        </w:rPr>
        <w:t>}</w:t>
      </w:r>
    </w:p>
    <w:p w14:paraId="1294DDA6" w14:textId="437CA56D" w:rsidR="00456E3E" w:rsidRDefault="00456E3E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1FE3290E" w14:textId="77777777" w:rsidR="00730C3E" w:rsidRPr="0063089B" w:rsidRDefault="00730C3E" w:rsidP="00DB0D38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7EE71D05" w14:textId="7ED7E713" w:rsidR="00A85B58" w:rsidRDefault="00415D30" w:rsidP="00415D30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8. Write a program make a summation of given number (E.g., 1523 </w:t>
      </w:r>
      <w:proofErr w:type="spellStart"/>
      <w:r>
        <w:rPr>
          <w:rFonts w:asciiTheme="majorHAnsi" w:hAnsiTheme="majorHAnsi" w:cstheme="majorHAnsi"/>
          <w:b/>
          <w:bCs/>
          <w:sz w:val="44"/>
          <w:szCs w:val="44"/>
        </w:rPr>
        <w:t>Ans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</w:rPr>
        <w:t>: -11)</w:t>
      </w:r>
    </w:p>
    <w:p w14:paraId="3BC8C6E1" w14:textId="20826CB3" w:rsidR="00415D30" w:rsidRDefault="00415D30" w:rsidP="00415D30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66F303FF" w14:textId="77777777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3ED4DB1" w14:textId="77777777" w:rsidR="00193FA6" w:rsidRDefault="00193FA6" w:rsidP="00415D30">
      <w:pPr>
        <w:pStyle w:val="ListParagraph"/>
        <w:ind w:left="527"/>
        <w:rPr>
          <w:rFonts w:cstheme="minorHAnsi"/>
        </w:rPr>
      </w:pPr>
    </w:p>
    <w:p w14:paraId="11CA430A" w14:textId="686486EC" w:rsidR="00193FA6" w:rsidRDefault="004367E9" w:rsidP="00415D30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193FA6">
        <w:rPr>
          <w:rFonts w:cstheme="minorHAnsi"/>
        </w:rPr>
        <w:t>nt</w:t>
      </w:r>
      <w:proofErr w:type="spellEnd"/>
      <w:r w:rsidR="00193FA6">
        <w:rPr>
          <w:rFonts w:cstheme="minorHAnsi"/>
        </w:rPr>
        <w:t xml:space="preserve"> main() {</w:t>
      </w:r>
    </w:p>
    <w:p w14:paraId="2080AD7D" w14:textId="50AB3086" w:rsidR="00193FA6" w:rsidRDefault="00193FA6" w:rsidP="004367E9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, sum = 0;</w:t>
      </w:r>
    </w:p>
    <w:p w14:paraId="1A4B3AF7" w14:textId="77777777" w:rsidR="004367E9" w:rsidRPr="004367E9" w:rsidRDefault="004367E9" w:rsidP="004367E9">
      <w:pPr>
        <w:pStyle w:val="ListParagraph"/>
        <w:ind w:left="527"/>
        <w:rPr>
          <w:rFonts w:cstheme="minorHAnsi"/>
        </w:rPr>
      </w:pPr>
    </w:p>
    <w:p w14:paraId="038C633D" w14:textId="6BE52E7F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0A6590">
        <w:rPr>
          <w:rFonts w:cstheme="minorHAnsi"/>
        </w:rPr>
        <w:t>\</w:t>
      </w:r>
      <w:proofErr w:type="spellStart"/>
      <w:r w:rsidR="000A6590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number: “);</w:t>
      </w:r>
    </w:p>
    <w:p w14:paraId="17FB550C" w14:textId="427C2142" w:rsidR="00193FA6" w:rsidRDefault="00193FA6" w:rsidP="004367E9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2F14AEFA" w14:textId="77777777" w:rsidR="004367E9" w:rsidRPr="004367E9" w:rsidRDefault="004367E9" w:rsidP="004367E9">
      <w:pPr>
        <w:pStyle w:val="ListParagraph"/>
        <w:ind w:left="527"/>
        <w:rPr>
          <w:rFonts w:cstheme="minorHAnsi"/>
        </w:rPr>
      </w:pPr>
    </w:p>
    <w:p w14:paraId="70ABE17E" w14:textId="77777777" w:rsidR="00DB0DCF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4367E9">
        <w:rPr>
          <w:rFonts w:cstheme="minorHAnsi"/>
        </w:rPr>
        <w:t>w</w:t>
      </w:r>
      <w:r>
        <w:rPr>
          <w:rFonts w:cstheme="minorHAnsi"/>
        </w:rPr>
        <w:t>hile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!= 0)</w:t>
      </w:r>
    </w:p>
    <w:p w14:paraId="1FFA65C8" w14:textId="5E2FF3E1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41F7AE0" w14:textId="688E4222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4367E9">
        <w:rPr>
          <w:rFonts w:cstheme="minorHAnsi"/>
        </w:rPr>
        <w:t>in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digit 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10;</w:t>
      </w:r>
    </w:p>
    <w:p w14:paraId="26B9DFAF" w14:textId="781EB7E4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4367E9">
        <w:rPr>
          <w:rFonts w:cstheme="minorHAnsi"/>
        </w:rPr>
        <w:t>s</w:t>
      </w:r>
      <w:r>
        <w:rPr>
          <w:rFonts w:cstheme="minorHAnsi"/>
        </w:rPr>
        <w:t>um += digit;</w:t>
      </w:r>
    </w:p>
    <w:p w14:paraId="43C6FD2A" w14:textId="70990B8B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4367E9">
        <w:rPr>
          <w:rFonts w:cstheme="minorHAnsi"/>
        </w:rPr>
        <w:t>n</w:t>
      </w:r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/= 10;</w:t>
      </w:r>
    </w:p>
    <w:p w14:paraId="4C7BE756" w14:textId="18860779" w:rsidR="00193FA6" w:rsidRDefault="00193FA6" w:rsidP="004367E9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68D96A8C" w14:textId="77777777" w:rsidR="004367E9" w:rsidRPr="004367E9" w:rsidRDefault="004367E9" w:rsidP="004367E9">
      <w:pPr>
        <w:pStyle w:val="ListParagraph"/>
        <w:ind w:left="527"/>
        <w:rPr>
          <w:rFonts w:cstheme="minorHAnsi"/>
        </w:rPr>
      </w:pPr>
    </w:p>
    <w:p w14:paraId="4866BDE3" w14:textId="2B7A6E85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4367E9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0A6590">
        <w:rPr>
          <w:rFonts w:cstheme="minorHAnsi"/>
        </w:rPr>
        <w:t>\</w:t>
      </w:r>
      <w:proofErr w:type="spellStart"/>
      <w:r w:rsidR="000A6590">
        <w:rPr>
          <w:rFonts w:cstheme="minorHAnsi"/>
        </w:rPr>
        <w:t>n</w:t>
      </w:r>
      <w:r>
        <w:rPr>
          <w:rFonts w:cstheme="minorHAnsi"/>
        </w:rPr>
        <w:t>Summation</w:t>
      </w:r>
      <w:proofErr w:type="spellEnd"/>
      <w:r>
        <w:rPr>
          <w:rFonts w:cstheme="minorHAnsi"/>
        </w:rPr>
        <w:t xml:space="preserve"> of digits in the number = %d”, sum);</w:t>
      </w:r>
    </w:p>
    <w:p w14:paraId="288F79AB" w14:textId="77777777" w:rsidR="00193FA6" w:rsidRDefault="00193FA6" w:rsidP="00415D30">
      <w:pPr>
        <w:pStyle w:val="ListParagraph"/>
        <w:ind w:left="527"/>
        <w:rPr>
          <w:rFonts w:cstheme="minorHAnsi"/>
        </w:rPr>
      </w:pPr>
    </w:p>
    <w:p w14:paraId="233B648C" w14:textId="6AF5FD4F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DB0DCF">
        <w:rPr>
          <w:rFonts w:cstheme="minorHAnsi"/>
        </w:rPr>
        <w:t>r</w:t>
      </w:r>
      <w:r>
        <w:rPr>
          <w:rFonts w:cstheme="minorHAnsi"/>
        </w:rPr>
        <w:t>eturn 0;</w:t>
      </w:r>
    </w:p>
    <w:p w14:paraId="388D1704" w14:textId="77777777" w:rsidR="00193FA6" w:rsidRDefault="00193FA6" w:rsidP="00415D30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17B8CB39" w14:textId="7A03A97F" w:rsidR="00193FA6" w:rsidRDefault="00193FA6" w:rsidP="00415D30">
      <w:pPr>
        <w:pStyle w:val="ListParagraph"/>
        <w:ind w:left="527"/>
        <w:rPr>
          <w:rFonts w:cstheme="minorHAnsi"/>
        </w:rPr>
      </w:pPr>
    </w:p>
    <w:p w14:paraId="4690C307" w14:textId="16EE2BD0" w:rsidR="00415D30" w:rsidRDefault="000D2795" w:rsidP="000D279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4B742C">
        <w:rPr>
          <w:rFonts w:asciiTheme="majorHAnsi" w:hAnsiTheme="majorHAnsi" w:cstheme="majorHAnsi"/>
          <w:b/>
          <w:bCs/>
          <w:sz w:val="44"/>
          <w:szCs w:val="44"/>
        </w:rPr>
        <w:t xml:space="preserve">9. </w:t>
      </w:r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 xml:space="preserve">Write a program you have to make a summation of first and last Digit. (E.g.,1234 </w:t>
      </w:r>
      <w:proofErr w:type="spellStart"/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>Ans</w:t>
      </w:r>
      <w:proofErr w:type="spellEnd"/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>: -</w:t>
      </w:r>
      <w:r w:rsidR="004B742C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="002E6CF7" w:rsidRPr="004B742C">
        <w:rPr>
          <w:rFonts w:asciiTheme="majorHAnsi" w:hAnsiTheme="majorHAnsi" w:cstheme="majorHAnsi"/>
          <w:b/>
          <w:bCs/>
          <w:sz w:val="44"/>
          <w:szCs w:val="44"/>
        </w:rPr>
        <w:t>5)</w:t>
      </w:r>
    </w:p>
    <w:p w14:paraId="4A139291" w14:textId="6BEAB3DE" w:rsidR="004B742C" w:rsidRDefault="004B742C" w:rsidP="004B742C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26033AC5" w14:textId="64F2596D" w:rsidR="004B742C" w:rsidRDefault="004B742C" w:rsidP="004B742C">
      <w:pPr>
        <w:pStyle w:val="ListParagraph"/>
        <w:ind w:left="527"/>
        <w:rPr>
          <w:rFonts w:asciiTheme="majorHAnsi" w:hAnsiTheme="majorHAnsi" w:cstheme="majorHAnsi"/>
          <w:b/>
          <w:bCs/>
          <w:sz w:val="44"/>
          <w:szCs w:val="44"/>
        </w:rPr>
      </w:pPr>
    </w:p>
    <w:p w14:paraId="560839BD" w14:textId="77777777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49BFE33" w14:textId="77777777" w:rsidR="004A2113" w:rsidRDefault="004A2113" w:rsidP="004B742C">
      <w:pPr>
        <w:pStyle w:val="ListParagraph"/>
        <w:ind w:left="527"/>
        <w:rPr>
          <w:rFonts w:cstheme="minorHAnsi"/>
        </w:rPr>
      </w:pPr>
    </w:p>
    <w:p w14:paraId="3F73ABA4" w14:textId="6CD23CB8" w:rsidR="004A2113" w:rsidRDefault="004A2113" w:rsidP="004B742C">
      <w:pPr>
        <w:pStyle w:val="ListParagraph"/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 {</w:t>
      </w:r>
    </w:p>
    <w:p w14:paraId="05F41E87" w14:textId="32C3C35F" w:rsidR="004A2113" w:rsidRDefault="004A2113" w:rsidP="00A20441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20441">
        <w:rPr>
          <w:rFonts w:cstheme="minorHAnsi"/>
        </w:rPr>
        <w:t>in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first_digit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last_digit</w:t>
      </w:r>
      <w:proofErr w:type="spellEnd"/>
      <w:r>
        <w:rPr>
          <w:rFonts w:cstheme="minorHAnsi"/>
        </w:rPr>
        <w:t>, sum;</w:t>
      </w:r>
    </w:p>
    <w:p w14:paraId="1B2AF18D" w14:textId="77777777" w:rsidR="00A20441" w:rsidRPr="00A20441" w:rsidRDefault="00A20441" w:rsidP="00A20441">
      <w:pPr>
        <w:pStyle w:val="ListParagraph"/>
        <w:ind w:left="527"/>
        <w:rPr>
          <w:rFonts w:cstheme="minorHAnsi"/>
        </w:rPr>
      </w:pPr>
    </w:p>
    <w:p w14:paraId="0143D1AD" w14:textId="5C0996B5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20441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147D5F">
        <w:rPr>
          <w:rFonts w:cstheme="minorHAnsi"/>
        </w:rPr>
        <w:t>\</w:t>
      </w:r>
      <w:proofErr w:type="spellStart"/>
      <w:r w:rsidR="00147D5F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number:</w:t>
      </w:r>
      <w:r w:rsidR="00147D5F">
        <w:rPr>
          <w:rFonts w:cstheme="minorHAnsi"/>
        </w:rPr>
        <w:t>”</w:t>
      </w:r>
      <w:r>
        <w:rPr>
          <w:rFonts w:cstheme="minorHAnsi"/>
        </w:rPr>
        <w:t>);</w:t>
      </w:r>
    </w:p>
    <w:p w14:paraId="442F9668" w14:textId="50C225D7" w:rsidR="004A2113" w:rsidRDefault="004A2113" w:rsidP="00A20441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A20441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4332965A" w14:textId="77777777" w:rsidR="00A20441" w:rsidRPr="00A20441" w:rsidRDefault="00A20441" w:rsidP="00A20441">
      <w:pPr>
        <w:pStyle w:val="ListParagraph"/>
        <w:ind w:left="527"/>
        <w:rPr>
          <w:rFonts w:cstheme="minorHAnsi"/>
        </w:rPr>
      </w:pPr>
    </w:p>
    <w:p w14:paraId="70A9EFF1" w14:textId="60F52890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A20441">
        <w:rPr>
          <w:rFonts w:cstheme="minorHAnsi"/>
        </w:rPr>
        <w:t>w</w:t>
      </w:r>
      <w:r>
        <w:rPr>
          <w:rFonts w:cstheme="minorHAnsi"/>
        </w:rPr>
        <w:t>hile (</w:t>
      </w:r>
      <w:proofErr w:type="spellStart"/>
      <w:r>
        <w:rPr>
          <w:rFonts w:cstheme="minorHAnsi"/>
        </w:rPr>
        <w:t>first_digit</w:t>
      </w:r>
      <w:proofErr w:type="spellEnd"/>
      <w:r>
        <w:rPr>
          <w:rFonts w:cstheme="minorHAnsi"/>
        </w:rPr>
        <w:t xml:space="preserve"> &gt;= 10) {</w:t>
      </w:r>
    </w:p>
    <w:p w14:paraId="4266DA6D" w14:textId="2BDED9E2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A20441">
        <w:rPr>
          <w:rFonts w:cstheme="minorHAnsi"/>
        </w:rPr>
        <w:t>f</w:t>
      </w:r>
      <w:r>
        <w:rPr>
          <w:rFonts w:cstheme="minorHAnsi"/>
        </w:rPr>
        <w:t>irst_digit</w:t>
      </w:r>
      <w:proofErr w:type="spellEnd"/>
      <w:r>
        <w:rPr>
          <w:rFonts w:cstheme="minorHAnsi"/>
        </w:rPr>
        <w:t xml:space="preserve"> /= 10;</w:t>
      </w:r>
    </w:p>
    <w:p w14:paraId="20CAC4D7" w14:textId="26D6C7B8" w:rsidR="004A2113" w:rsidRDefault="004A2113" w:rsidP="00D1043E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8B8A28E" w14:textId="77777777" w:rsidR="00D1043E" w:rsidRPr="00D1043E" w:rsidRDefault="00D1043E" w:rsidP="00D1043E">
      <w:pPr>
        <w:pStyle w:val="ListParagraph"/>
        <w:ind w:left="527"/>
        <w:rPr>
          <w:rFonts w:cstheme="minorHAnsi"/>
        </w:rPr>
      </w:pPr>
    </w:p>
    <w:p w14:paraId="1C4759DD" w14:textId="54E7F69E" w:rsidR="004A2113" w:rsidRDefault="004A2113" w:rsidP="00D1043E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E7912">
        <w:rPr>
          <w:rFonts w:cstheme="minorHAnsi"/>
        </w:rPr>
        <w:t>l</w:t>
      </w:r>
      <w:r>
        <w:rPr>
          <w:rFonts w:cstheme="minorHAnsi"/>
        </w:rPr>
        <w:t>ast_digit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 10;</w:t>
      </w:r>
    </w:p>
    <w:p w14:paraId="051A96E1" w14:textId="77777777" w:rsidR="00D1043E" w:rsidRPr="00D1043E" w:rsidRDefault="00D1043E" w:rsidP="00D1043E">
      <w:pPr>
        <w:pStyle w:val="ListParagraph"/>
        <w:ind w:left="527"/>
        <w:rPr>
          <w:rFonts w:cstheme="minorHAnsi"/>
        </w:rPr>
      </w:pPr>
    </w:p>
    <w:p w14:paraId="784F4182" w14:textId="5BBDDD51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E7912">
        <w:rPr>
          <w:rFonts w:cstheme="minorHAnsi"/>
        </w:rPr>
        <w:t>s</w:t>
      </w:r>
      <w:r>
        <w:rPr>
          <w:rFonts w:cstheme="minorHAnsi"/>
        </w:rPr>
        <w:t xml:space="preserve">um = </w:t>
      </w:r>
      <w:proofErr w:type="spellStart"/>
      <w:r>
        <w:rPr>
          <w:rFonts w:cstheme="minorHAnsi"/>
        </w:rPr>
        <w:t>first_digit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last_digit</w:t>
      </w:r>
      <w:proofErr w:type="spellEnd"/>
      <w:r>
        <w:rPr>
          <w:rFonts w:cstheme="minorHAnsi"/>
        </w:rPr>
        <w:t>;</w:t>
      </w:r>
    </w:p>
    <w:p w14:paraId="13910A58" w14:textId="77777777" w:rsidR="004A2113" w:rsidRDefault="004A2113" w:rsidP="004B742C">
      <w:pPr>
        <w:pStyle w:val="ListParagraph"/>
        <w:ind w:left="527"/>
        <w:rPr>
          <w:rFonts w:cstheme="minorHAnsi"/>
        </w:rPr>
      </w:pPr>
    </w:p>
    <w:p w14:paraId="3E469E05" w14:textId="7DFBD548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</w:t>
      </w:r>
    </w:p>
    <w:p w14:paraId="36290DAB" w14:textId="7F44A2B9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E791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</w:t>
      </w:r>
      <w:r w:rsidR="001E7912">
        <w:rPr>
          <w:rFonts w:cstheme="minorHAnsi"/>
        </w:rPr>
        <w:t>\</w:t>
      </w:r>
      <w:proofErr w:type="spellStart"/>
      <w:r w:rsidR="001E7912">
        <w:rPr>
          <w:rFonts w:cstheme="minorHAnsi"/>
        </w:rPr>
        <w:t>n</w:t>
      </w:r>
      <w:r>
        <w:rPr>
          <w:rFonts w:cstheme="minorHAnsi"/>
        </w:rPr>
        <w:t>Sum</w:t>
      </w:r>
      <w:proofErr w:type="spellEnd"/>
      <w:r>
        <w:rPr>
          <w:rFonts w:cstheme="minorHAnsi"/>
        </w:rPr>
        <w:t xml:space="preserve"> of first and last digits = %d”, sum);</w:t>
      </w:r>
    </w:p>
    <w:p w14:paraId="5FFE2984" w14:textId="77777777" w:rsidR="004A2113" w:rsidRDefault="004A2113" w:rsidP="004B742C">
      <w:pPr>
        <w:pStyle w:val="ListParagraph"/>
        <w:ind w:left="527"/>
        <w:rPr>
          <w:rFonts w:cstheme="minorHAnsi"/>
        </w:rPr>
      </w:pPr>
    </w:p>
    <w:p w14:paraId="348BA956" w14:textId="4F4A7B45" w:rsidR="004A2113" w:rsidRDefault="004A2113" w:rsidP="004B742C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7D5F">
        <w:rPr>
          <w:rFonts w:cstheme="minorHAnsi"/>
        </w:rPr>
        <w:t>r</w:t>
      </w:r>
      <w:r>
        <w:rPr>
          <w:rFonts w:cstheme="minorHAnsi"/>
        </w:rPr>
        <w:t>eturn 0;</w:t>
      </w:r>
    </w:p>
    <w:p w14:paraId="405D9DD6" w14:textId="64EACA33" w:rsidR="004B742C" w:rsidRDefault="004A2113" w:rsidP="00E50792">
      <w:pPr>
        <w:pStyle w:val="ListParagraph"/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1E5BF3A0" w14:textId="489E0695" w:rsidR="00E50792" w:rsidRDefault="00E50792" w:rsidP="00E50792">
      <w:pPr>
        <w:pStyle w:val="ListParagraph"/>
        <w:ind w:left="527"/>
        <w:rPr>
          <w:rFonts w:cstheme="minorHAnsi"/>
        </w:rPr>
      </w:pPr>
    </w:p>
    <w:p w14:paraId="716F6A94" w14:textId="17AE639B" w:rsidR="00E50792" w:rsidRDefault="00E50792" w:rsidP="00E50792">
      <w:pPr>
        <w:pStyle w:val="ListParagraph"/>
        <w:ind w:left="527"/>
        <w:rPr>
          <w:rFonts w:cstheme="minorHAnsi"/>
        </w:rPr>
      </w:pPr>
    </w:p>
    <w:p w14:paraId="182FDD4B" w14:textId="2E036FF2" w:rsidR="00314462" w:rsidRDefault="00314462" w:rsidP="00E50792">
      <w:pPr>
        <w:pStyle w:val="ListParagraph"/>
        <w:ind w:left="52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Patterns :-</w:t>
      </w:r>
    </w:p>
    <w:p w14:paraId="54EA533B" w14:textId="3C87E0BD" w:rsidR="00600E9C" w:rsidRDefault="00600E9C" w:rsidP="00E50792">
      <w:pPr>
        <w:pStyle w:val="ListParagraph"/>
        <w:ind w:left="527"/>
        <w:rPr>
          <w:rFonts w:cstheme="minorHAnsi"/>
          <w:b/>
          <w:bCs/>
          <w:sz w:val="44"/>
          <w:szCs w:val="44"/>
        </w:rPr>
      </w:pPr>
    </w:p>
    <w:p w14:paraId="43C5987D" w14:textId="77777777" w:rsidR="00600E9C" w:rsidRDefault="00600E9C" w:rsidP="00E50792">
      <w:pPr>
        <w:pStyle w:val="ListParagraph"/>
        <w:ind w:left="527"/>
        <w:rPr>
          <w:rFonts w:cstheme="minorHAnsi"/>
          <w:b/>
          <w:bCs/>
          <w:sz w:val="44"/>
          <w:szCs w:val="44"/>
        </w:rPr>
      </w:pPr>
    </w:p>
    <w:p w14:paraId="47E6616F" w14:textId="77777777" w:rsidR="00314462" w:rsidRPr="004A62B4" w:rsidRDefault="00314462" w:rsidP="00E50792">
      <w:pPr>
        <w:pStyle w:val="ListParagraph"/>
        <w:ind w:left="527"/>
        <w:rPr>
          <w:rFonts w:cstheme="minorHAnsi"/>
        </w:rPr>
      </w:pPr>
    </w:p>
    <w:p w14:paraId="77DA4A81" w14:textId="38841A9A" w:rsidR="00FE76C2" w:rsidRDefault="00FE76C2" w:rsidP="000B7FD8">
      <w:pPr>
        <w:ind w:left="527"/>
        <w:rPr>
          <w:rFonts w:cstheme="minorHAnsi"/>
        </w:rPr>
      </w:pPr>
      <w:r>
        <w:rPr>
          <w:rFonts w:cstheme="minorHAnsi"/>
        </w:rPr>
        <w:t>1</w:t>
      </w:r>
    </w:p>
    <w:p w14:paraId="3EFD60C2" w14:textId="61EC1991" w:rsidR="00FE76C2" w:rsidRDefault="00FE76C2" w:rsidP="000B7FD8">
      <w:pPr>
        <w:ind w:left="527"/>
        <w:rPr>
          <w:rFonts w:cstheme="minorHAnsi"/>
        </w:rPr>
      </w:pPr>
      <w:r>
        <w:rPr>
          <w:rFonts w:cstheme="minorHAnsi"/>
        </w:rPr>
        <w:t>1 0</w:t>
      </w:r>
    </w:p>
    <w:p w14:paraId="1114A3E0" w14:textId="3CDF5CB6" w:rsidR="00FE76C2" w:rsidRDefault="00FE76C2" w:rsidP="000B7FD8">
      <w:pPr>
        <w:ind w:left="527"/>
        <w:rPr>
          <w:rFonts w:cstheme="minorHAnsi"/>
        </w:rPr>
      </w:pPr>
      <w:r>
        <w:rPr>
          <w:rFonts w:cstheme="minorHAnsi"/>
        </w:rPr>
        <w:t>1 0 1</w:t>
      </w:r>
    </w:p>
    <w:p w14:paraId="34CE4535" w14:textId="1C67AACE" w:rsidR="00FE76C2" w:rsidRDefault="00FE76C2" w:rsidP="000B7FD8">
      <w:pPr>
        <w:ind w:left="527"/>
        <w:rPr>
          <w:rFonts w:cstheme="minorHAnsi"/>
        </w:rPr>
      </w:pPr>
      <w:r>
        <w:rPr>
          <w:rFonts w:cstheme="minorHAnsi"/>
        </w:rPr>
        <w:t>1 0 1 0</w:t>
      </w:r>
    </w:p>
    <w:p w14:paraId="793B6786" w14:textId="6AE37133" w:rsidR="00FE76C2" w:rsidRDefault="00FE76C2" w:rsidP="000B7FD8">
      <w:pPr>
        <w:ind w:left="527"/>
        <w:rPr>
          <w:rFonts w:cstheme="minorHAnsi"/>
        </w:rPr>
      </w:pPr>
      <w:r>
        <w:rPr>
          <w:rFonts w:cstheme="minorHAnsi"/>
        </w:rPr>
        <w:t>1 0 1 0 1</w:t>
      </w:r>
    </w:p>
    <w:p w14:paraId="5447236A" w14:textId="414464C2" w:rsidR="0096091E" w:rsidRPr="000B7FD8" w:rsidRDefault="0096091E" w:rsidP="000B7FD8">
      <w:pPr>
        <w:ind w:left="527"/>
        <w:rPr>
          <w:rFonts w:cstheme="minorHAnsi"/>
        </w:rPr>
      </w:pPr>
      <w:r w:rsidRPr="000B7FD8">
        <w:rPr>
          <w:rFonts w:cstheme="minorHAnsi"/>
        </w:rPr>
        <w:t>#include &lt;</w:t>
      </w:r>
      <w:proofErr w:type="spellStart"/>
      <w:r w:rsidRPr="000B7FD8">
        <w:rPr>
          <w:rFonts w:cstheme="minorHAnsi"/>
        </w:rPr>
        <w:t>stdio.h</w:t>
      </w:r>
      <w:proofErr w:type="spellEnd"/>
      <w:r w:rsidRPr="000B7FD8">
        <w:rPr>
          <w:rFonts w:cstheme="minorHAnsi"/>
        </w:rPr>
        <w:t>&gt;</w:t>
      </w:r>
    </w:p>
    <w:p w14:paraId="3FCC50D4" w14:textId="77777777" w:rsidR="00FA6E51" w:rsidRDefault="000B7FD8" w:rsidP="000B7FD8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96091E" w:rsidRPr="000B7FD8">
        <w:rPr>
          <w:rFonts w:cstheme="minorHAnsi"/>
        </w:rPr>
        <w:t>nt</w:t>
      </w:r>
      <w:proofErr w:type="spellEnd"/>
      <w:r w:rsidR="0096091E" w:rsidRPr="000B7FD8">
        <w:rPr>
          <w:rFonts w:cstheme="minorHAnsi"/>
        </w:rPr>
        <w:t xml:space="preserve"> main()</w:t>
      </w:r>
    </w:p>
    <w:p w14:paraId="68C3D758" w14:textId="77777777" w:rsidR="00FA6E51" w:rsidRDefault="0096091E" w:rsidP="00FA6E51">
      <w:pPr>
        <w:ind w:left="527"/>
        <w:rPr>
          <w:rFonts w:cstheme="minorHAnsi"/>
        </w:rPr>
      </w:pPr>
      <w:r w:rsidRPr="000B7FD8">
        <w:rPr>
          <w:rFonts w:cstheme="minorHAnsi"/>
        </w:rPr>
        <w:t>{</w:t>
      </w:r>
    </w:p>
    <w:p w14:paraId="6C6927AD" w14:textId="3549BC26" w:rsidR="0096091E" w:rsidRPr="000B7FD8" w:rsidRDefault="000B7FD8" w:rsidP="00FA6E51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96091E" w:rsidRPr="000B7FD8">
        <w:rPr>
          <w:rFonts w:cstheme="minorHAnsi"/>
        </w:rPr>
        <w:t>nt</w:t>
      </w:r>
      <w:proofErr w:type="spellEnd"/>
      <w:r w:rsidR="0096091E" w:rsidRPr="000B7FD8">
        <w:rPr>
          <w:rFonts w:cstheme="minorHAnsi"/>
        </w:rPr>
        <w:t xml:space="preserve"> rows = 5;</w:t>
      </w:r>
    </w:p>
    <w:p w14:paraId="1924052C" w14:textId="77777777" w:rsidR="0096091E" w:rsidRPr="000B7FD8" w:rsidRDefault="0096091E" w:rsidP="000B7FD8">
      <w:pPr>
        <w:pStyle w:val="ListParagraph"/>
        <w:ind w:left="527"/>
        <w:rPr>
          <w:rFonts w:cstheme="minorHAnsi"/>
        </w:rPr>
      </w:pPr>
    </w:p>
    <w:p w14:paraId="6BF741BD" w14:textId="77777777" w:rsidR="00B10CF9" w:rsidRDefault="000B7FD8" w:rsidP="000B7FD8">
      <w:pPr>
        <w:ind w:left="527"/>
        <w:rPr>
          <w:rFonts w:cstheme="minorHAnsi"/>
        </w:rPr>
      </w:pPr>
      <w:r>
        <w:rPr>
          <w:rFonts w:cstheme="minorHAnsi"/>
        </w:rPr>
        <w:t>f</w:t>
      </w:r>
      <w:r w:rsidR="0096091E" w:rsidRPr="000B7FD8">
        <w:rPr>
          <w:rFonts w:cstheme="minorHAnsi"/>
        </w:rPr>
        <w:t>or (</w:t>
      </w:r>
      <w:proofErr w:type="spellStart"/>
      <w:r w:rsidR="0096091E" w:rsidRPr="000B7FD8">
        <w:rPr>
          <w:rFonts w:cstheme="minorHAnsi"/>
        </w:rPr>
        <w:t>int</w:t>
      </w:r>
      <w:proofErr w:type="spellEnd"/>
      <w:r w:rsidR="0096091E" w:rsidRPr="000B7FD8">
        <w:rPr>
          <w:rFonts w:cstheme="minorHAnsi"/>
        </w:rPr>
        <w:t xml:space="preserve"> I = 1; I &lt;= rows; </w:t>
      </w:r>
      <w:proofErr w:type="spellStart"/>
      <w:r w:rsidR="0096091E" w:rsidRPr="000B7FD8">
        <w:rPr>
          <w:rFonts w:cstheme="minorHAnsi"/>
        </w:rPr>
        <w:t>i</w:t>
      </w:r>
      <w:proofErr w:type="spellEnd"/>
      <w:r w:rsidR="0096091E" w:rsidRPr="000B7FD8">
        <w:rPr>
          <w:rFonts w:cstheme="minorHAnsi"/>
        </w:rPr>
        <w:t>++)</w:t>
      </w:r>
    </w:p>
    <w:p w14:paraId="15E71D10" w14:textId="591DEC18" w:rsidR="0096091E" w:rsidRPr="000B7FD8" w:rsidRDefault="0096091E" w:rsidP="000B7FD8">
      <w:pPr>
        <w:ind w:left="527"/>
        <w:rPr>
          <w:rFonts w:cstheme="minorHAnsi"/>
        </w:rPr>
      </w:pPr>
      <w:r w:rsidRPr="000B7FD8">
        <w:rPr>
          <w:rFonts w:cstheme="minorHAnsi"/>
        </w:rPr>
        <w:t>{</w:t>
      </w:r>
    </w:p>
    <w:p w14:paraId="6E8E104C" w14:textId="77777777" w:rsidR="00B10CF9" w:rsidRDefault="000B7FD8" w:rsidP="000B7FD8">
      <w:pPr>
        <w:ind w:left="1247"/>
        <w:rPr>
          <w:rFonts w:cstheme="minorHAnsi"/>
        </w:rPr>
      </w:pPr>
      <w:r>
        <w:rPr>
          <w:rFonts w:cstheme="minorHAnsi"/>
        </w:rPr>
        <w:t>f</w:t>
      </w:r>
      <w:r w:rsidR="0096091E" w:rsidRPr="000B7FD8">
        <w:rPr>
          <w:rFonts w:cstheme="minorHAnsi"/>
        </w:rPr>
        <w:t>or (</w:t>
      </w:r>
      <w:proofErr w:type="spellStart"/>
      <w:r w:rsidR="0096091E" w:rsidRPr="000B7FD8">
        <w:rPr>
          <w:rFonts w:cstheme="minorHAnsi"/>
        </w:rPr>
        <w:t>int</w:t>
      </w:r>
      <w:proofErr w:type="spellEnd"/>
      <w:r w:rsidR="0096091E" w:rsidRPr="000B7FD8">
        <w:rPr>
          <w:rFonts w:cstheme="minorHAnsi"/>
        </w:rPr>
        <w:t xml:space="preserve"> j = 1; j &lt;= I; j++)</w:t>
      </w:r>
    </w:p>
    <w:p w14:paraId="5E52AB81" w14:textId="66629229" w:rsidR="0096091E" w:rsidRPr="000B7FD8" w:rsidRDefault="0096091E" w:rsidP="000B7FD8">
      <w:pPr>
        <w:ind w:left="1247"/>
        <w:rPr>
          <w:rFonts w:cstheme="minorHAnsi"/>
        </w:rPr>
      </w:pPr>
      <w:r w:rsidRPr="000B7FD8">
        <w:rPr>
          <w:rFonts w:cstheme="minorHAnsi"/>
        </w:rPr>
        <w:t>{</w:t>
      </w:r>
    </w:p>
    <w:p w14:paraId="101861FB" w14:textId="77777777" w:rsidR="00532BB2" w:rsidRDefault="00532BB2" w:rsidP="000B7FD8">
      <w:pPr>
        <w:ind w:left="1967"/>
        <w:rPr>
          <w:rFonts w:cstheme="minorHAnsi"/>
        </w:rPr>
      </w:pPr>
      <w:r>
        <w:rPr>
          <w:rFonts w:cstheme="minorHAnsi"/>
        </w:rPr>
        <w:t>if</w:t>
      </w:r>
      <w:r w:rsidR="0096091E" w:rsidRPr="000B7FD8">
        <w:rPr>
          <w:rFonts w:cstheme="minorHAnsi"/>
        </w:rPr>
        <w:t xml:space="preserve"> (j % 2 == 0)</w:t>
      </w:r>
    </w:p>
    <w:p w14:paraId="248A52A6" w14:textId="7DBE7EEE" w:rsidR="0096091E" w:rsidRPr="000B7FD8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{</w:t>
      </w:r>
    </w:p>
    <w:p w14:paraId="69917B86" w14:textId="609AB447" w:rsidR="0096091E" w:rsidRPr="000B7FD8" w:rsidRDefault="00532BB2" w:rsidP="000B7FD8">
      <w:pPr>
        <w:ind w:left="196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6091E" w:rsidRPr="000B7FD8">
        <w:rPr>
          <w:rFonts w:cstheme="minorHAnsi"/>
        </w:rPr>
        <w:t>rintf</w:t>
      </w:r>
      <w:proofErr w:type="spellEnd"/>
      <w:r w:rsidR="0096091E" w:rsidRPr="000B7FD8">
        <w:rPr>
          <w:rFonts w:cstheme="minorHAnsi"/>
        </w:rPr>
        <w:t>(“0”);</w:t>
      </w:r>
    </w:p>
    <w:p w14:paraId="37E96CAC" w14:textId="77777777" w:rsidR="0082782F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}</w:t>
      </w:r>
    </w:p>
    <w:p w14:paraId="05696D94" w14:textId="4617DEED" w:rsidR="0082782F" w:rsidRDefault="00FA6E51" w:rsidP="000B7FD8">
      <w:pPr>
        <w:ind w:left="1967"/>
        <w:rPr>
          <w:rFonts w:cstheme="minorHAnsi"/>
        </w:rPr>
      </w:pPr>
      <w:r>
        <w:rPr>
          <w:rFonts w:cstheme="minorHAnsi"/>
        </w:rPr>
        <w:t>e</w:t>
      </w:r>
      <w:r w:rsidR="0082782F">
        <w:rPr>
          <w:rFonts w:cstheme="minorHAnsi"/>
        </w:rPr>
        <w:t>lse</w:t>
      </w:r>
    </w:p>
    <w:p w14:paraId="0D3CBFFD" w14:textId="34E662CF" w:rsidR="0096091E" w:rsidRPr="000B7FD8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{</w:t>
      </w:r>
    </w:p>
    <w:p w14:paraId="6E9E0D7F" w14:textId="1B426E68" w:rsidR="0096091E" w:rsidRPr="000B7FD8" w:rsidRDefault="0082782F" w:rsidP="000B7FD8">
      <w:pPr>
        <w:ind w:left="196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6091E" w:rsidRPr="000B7FD8">
        <w:rPr>
          <w:rFonts w:cstheme="minorHAnsi"/>
        </w:rPr>
        <w:t>rintf</w:t>
      </w:r>
      <w:proofErr w:type="spellEnd"/>
      <w:r w:rsidR="0096091E" w:rsidRPr="000B7FD8">
        <w:rPr>
          <w:rFonts w:cstheme="minorHAnsi"/>
        </w:rPr>
        <w:t>(“1”);</w:t>
      </w:r>
    </w:p>
    <w:p w14:paraId="4078B101" w14:textId="289B4FAB" w:rsidR="0096091E" w:rsidRPr="000B7FD8" w:rsidRDefault="0096091E" w:rsidP="000B7FD8">
      <w:pPr>
        <w:ind w:left="1967"/>
        <w:rPr>
          <w:rFonts w:cstheme="minorHAnsi"/>
        </w:rPr>
      </w:pPr>
      <w:r w:rsidRPr="000B7FD8">
        <w:rPr>
          <w:rFonts w:cstheme="minorHAnsi"/>
        </w:rPr>
        <w:t>}</w:t>
      </w:r>
    </w:p>
    <w:p w14:paraId="712B548B" w14:textId="694C0984" w:rsidR="0096091E" w:rsidRPr="000B7FD8" w:rsidRDefault="0096091E" w:rsidP="000B7FD8">
      <w:pPr>
        <w:ind w:left="1247"/>
        <w:rPr>
          <w:rFonts w:cstheme="minorHAnsi"/>
        </w:rPr>
      </w:pPr>
      <w:r w:rsidRPr="000B7FD8">
        <w:rPr>
          <w:rFonts w:cstheme="minorHAnsi"/>
        </w:rPr>
        <w:t>}</w:t>
      </w:r>
    </w:p>
    <w:p w14:paraId="265748E4" w14:textId="37A5889D" w:rsidR="0096091E" w:rsidRPr="000B7FD8" w:rsidRDefault="005A59C2" w:rsidP="000B7FD8">
      <w:pPr>
        <w:ind w:left="124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6091E" w:rsidRPr="000B7FD8">
        <w:rPr>
          <w:rFonts w:cstheme="minorHAnsi"/>
        </w:rPr>
        <w:t>rintf</w:t>
      </w:r>
      <w:proofErr w:type="spellEnd"/>
      <w:r w:rsidR="0096091E" w:rsidRPr="000B7FD8">
        <w:rPr>
          <w:rFonts w:cstheme="minorHAnsi"/>
        </w:rPr>
        <w:t>(“\n”);</w:t>
      </w:r>
    </w:p>
    <w:p w14:paraId="7FF2C42C" w14:textId="77777777" w:rsidR="00FA6E51" w:rsidRDefault="0096091E" w:rsidP="00FA6E51">
      <w:pPr>
        <w:ind w:left="527"/>
        <w:rPr>
          <w:rFonts w:cstheme="minorHAnsi"/>
        </w:rPr>
      </w:pPr>
      <w:r w:rsidRPr="000B7FD8">
        <w:rPr>
          <w:rFonts w:cstheme="minorHAnsi"/>
        </w:rPr>
        <w:t>}</w:t>
      </w:r>
    </w:p>
    <w:p w14:paraId="1AD0B451" w14:textId="7EF108FD" w:rsidR="0096091E" w:rsidRPr="000B7FD8" w:rsidRDefault="005A59C2" w:rsidP="00FA6E51">
      <w:pPr>
        <w:ind w:left="527"/>
        <w:rPr>
          <w:rFonts w:cstheme="minorHAnsi"/>
        </w:rPr>
      </w:pPr>
      <w:r>
        <w:rPr>
          <w:rFonts w:cstheme="minorHAnsi"/>
        </w:rPr>
        <w:t>r</w:t>
      </w:r>
      <w:r w:rsidR="0096091E" w:rsidRPr="000B7FD8">
        <w:rPr>
          <w:rFonts w:cstheme="minorHAnsi"/>
        </w:rPr>
        <w:t>eturn 0;</w:t>
      </w:r>
    </w:p>
    <w:p w14:paraId="12D4835A" w14:textId="0092BDD7" w:rsidR="00E50792" w:rsidRDefault="0096091E" w:rsidP="00D72877">
      <w:pPr>
        <w:ind w:left="527"/>
        <w:rPr>
          <w:rFonts w:cstheme="minorHAnsi"/>
        </w:rPr>
      </w:pPr>
      <w:r w:rsidRPr="000B7FD8">
        <w:rPr>
          <w:rFonts w:cstheme="minorHAnsi"/>
        </w:rPr>
        <w:t>}</w:t>
      </w:r>
    </w:p>
    <w:p w14:paraId="18899183" w14:textId="7350F23C" w:rsidR="00D72877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</w:p>
    <w:p w14:paraId="0369D02D" w14:textId="1BA369AB" w:rsidR="00F513E8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</w:t>
      </w:r>
    </w:p>
    <w:p w14:paraId="4DA37F8F" w14:textId="57232388" w:rsidR="00F513E8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5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6</w:t>
      </w:r>
    </w:p>
    <w:p w14:paraId="3FEC632A" w14:textId="5E30B074" w:rsidR="00F513E8" w:rsidRDefault="00F513E8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8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9</w:t>
      </w:r>
      <w:r w:rsidR="00C5019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10</w:t>
      </w:r>
    </w:p>
    <w:p w14:paraId="0CEE2816" w14:textId="0AC83DEF" w:rsidR="00C50193" w:rsidRDefault="00C50193" w:rsidP="00D72877">
      <w:pPr>
        <w:ind w:left="527"/>
        <w:rPr>
          <w:rFonts w:cstheme="minorHAnsi"/>
        </w:rPr>
      </w:pPr>
      <w:r>
        <w:rPr>
          <w:rFonts w:cstheme="minorHAnsi"/>
          <w:b/>
          <w:bCs/>
        </w:rPr>
        <w:t>11 12 13 14 15</w:t>
      </w:r>
    </w:p>
    <w:p w14:paraId="3EFC9EB0" w14:textId="7C60ADDC" w:rsidR="00C50193" w:rsidRDefault="00C50193" w:rsidP="00D72877">
      <w:pPr>
        <w:ind w:left="527"/>
        <w:rPr>
          <w:rFonts w:cstheme="minorHAnsi"/>
        </w:rPr>
      </w:pPr>
    </w:p>
    <w:p w14:paraId="510FDCBB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37233028" w14:textId="5BFB3124" w:rsidR="009362AE" w:rsidRDefault="009362AE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09E05263" w14:textId="2E275CE3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DC566B2" w14:textId="57057BA9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rows = 5;</w:t>
      </w:r>
    </w:p>
    <w:p w14:paraId="1901A67D" w14:textId="4731B64C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1;</w:t>
      </w:r>
    </w:p>
    <w:p w14:paraId="6F5CCB92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1607A965" w14:textId="7D487D2F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++) </w:t>
      </w:r>
    </w:p>
    <w:p w14:paraId="55FA88CA" w14:textId="2BC0945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6761996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for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j = 1; j &lt;= I; j++) </w:t>
      </w:r>
    </w:p>
    <w:p w14:paraId="075E84AE" w14:textId="1C86B262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014ABC6" w14:textId="2253134F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(“%d “,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440EBD58" w14:textId="61818580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++;</w:t>
      </w:r>
    </w:p>
    <w:p w14:paraId="0482C0D3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272C08B0" w14:textId="359771AC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(“\n”);</w:t>
      </w:r>
    </w:p>
    <w:p w14:paraId="5F561DF4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5C80790" w14:textId="77777777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65D6E4B2" w14:textId="12B48099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00106226" w14:textId="632B485B" w:rsidR="009362AE" w:rsidRDefault="009362AE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2BC7D90" w14:textId="77777777" w:rsidR="00D363E9" w:rsidRDefault="00D363E9" w:rsidP="00D72877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</w:p>
    <w:p w14:paraId="2AABE1B4" w14:textId="77777777" w:rsidR="007647B0" w:rsidRDefault="007647B0" w:rsidP="007647B0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B C</w:t>
      </w:r>
    </w:p>
    <w:p w14:paraId="5859B424" w14:textId="77777777" w:rsidR="007647B0" w:rsidRDefault="007647B0" w:rsidP="007647B0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D E F</w:t>
      </w:r>
    </w:p>
    <w:p w14:paraId="79D86E3A" w14:textId="77777777" w:rsidR="007647B0" w:rsidRDefault="007647B0" w:rsidP="007647B0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G H I J</w:t>
      </w:r>
    </w:p>
    <w:p w14:paraId="7F099F54" w14:textId="4858B67C" w:rsidR="007647B0" w:rsidRDefault="007647B0" w:rsidP="007647B0">
      <w:pPr>
        <w:ind w:left="527"/>
        <w:rPr>
          <w:rFonts w:cstheme="minorHAnsi"/>
        </w:rPr>
      </w:pPr>
      <w:r>
        <w:rPr>
          <w:rFonts w:cstheme="minorHAnsi"/>
          <w:b/>
          <w:bCs/>
        </w:rPr>
        <w:t>K L M N O</w:t>
      </w:r>
    </w:p>
    <w:p w14:paraId="0E5D89BE" w14:textId="3579F792" w:rsidR="007647B0" w:rsidRDefault="007647B0" w:rsidP="007647B0">
      <w:pPr>
        <w:ind w:left="527"/>
        <w:rPr>
          <w:rFonts w:cstheme="minorHAnsi"/>
        </w:rPr>
      </w:pPr>
    </w:p>
    <w:p w14:paraId="2DD5C7CC" w14:textId="77777777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7D5EA689" w14:textId="77777777" w:rsidR="008A7916" w:rsidRDefault="008A7916" w:rsidP="007647B0">
      <w:pPr>
        <w:ind w:left="527"/>
        <w:rPr>
          <w:rFonts w:cstheme="minorHAnsi"/>
        </w:rPr>
      </w:pPr>
    </w:p>
    <w:p w14:paraId="57E0ADCB" w14:textId="77777777" w:rsidR="008F79CC" w:rsidRDefault="008F79CC" w:rsidP="007647B0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8A7916">
        <w:rPr>
          <w:rFonts w:cstheme="minorHAnsi"/>
        </w:rPr>
        <w:t>nt</w:t>
      </w:r>
      <w:proofErr w:type="spellEnd"/>
      <w:r w:rsidR="008A7916">
        <w:rPr>
          <w:rFonts w:cstheme="minorHAnsi"/>
        </w:rPr>
        <w:t xml:space="preserve"> main()</w:t>
      </w:r>
    </w:p>
    <w:p w14:paraId="3327D646" w14:textId="75730055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BD01EF7" w14:textId="77777777" w:rsidR="008F79CC" w:rsidRDefault="008A7916" w:rsidP="008F79CC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8F79CC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rows, I, j, count = 65;</w:t>
      </w:r>
    </w:p>
    <w:p w14:paraId="78D19C29" w14:textId="062CB2B3" w:rsidR="008A7916" w:rsidRDefault="0009465A" w:rsidP="008F79CC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8A7916">
        <w:rPr>
          <w:rFonts w:cstheme="minorHAnsi"/>
        </w:rPr>
        <w:t>rintf</w:t>
      </w:r>
      <w:proofErr w:type="spellEnd"/>
      <w:r w:rsidR="008A7916">
        <w:rPr>
          <w:rFonts w:cstheme="minorHAnsi"/>
        </w:rPr>
        <w:t>(“Enter the number of rows: “);</w:t>
      </w:r>
    </w:p>
    <w:p w14:paraId="1C60DBAA" w14:textId="2470337F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09465A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&amp;rows);</w:t>
      </w:r>
    </w:p>
    <w:p w14:paraId="4AD7CB85" w14:textId="77777777" w:rsidR="008A7916" w:rsidRDefault="008A7916" w:rsidP="007647B0">
      <w:pPr>
        <w:ind w:left="527"/>
        <w:rPr>
          <w:rFonts w:cstheme="minorHAnsi"/>
        </w:rPr>
      </w:pPr>
    </w:p>
    <w:p w14:paraId="5C270140" w14:textId="77777777" w:rsidR="0009465A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09465A">
        <w:rPr>
          <w:rFonts w:cstheme="minorHAnsi"/>
        </w:rPr>
        <w:t>f</w:t>
      </w:r>
      <w:r>
        <w:rPr>
          <w:rFonts w:cstheme="minorHAnsi"/>
        </w:rPr>
        <w:t xml:space="preserve">or (I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53A78116" w14:textId="65AA951A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41CBB9B" w14:textId="5F67E949" w:rsidR="0009465A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   </w:t>
      </w:r>
      <w:r w:rsidR="0009465A">
        <w:rPr>
          <w:rFonts w:cstheme="minorHAnsi"/>
        </w:rPr>
        <w:t>f</w:t>
      </w:r>
      <w:r>
        <w:rPr>
          <w:rFonts w:cstheme="minorHAnsi"/>
        </w:rPr>
        <w:t>or (j = 1; j &lt;= I; j++)</w:t>
      </w:r>
    </w:p>
    <w:p w14:paraId="7250A911" w14:textId="77777777" w:rsidR="0009465A" w:rsidRDefault="008A7916" w:rsidP="0009465A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7052538" w14:textId="77777777" w:rsidR="0009465A" w:rsidRDefault="0009465A" w:rsidP="0009465A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8A7916">
        <w:rPr>
          <w:rFonts w:cstheme="minorHAnsi"/>
        </w:rPr>
        <w:t>rintf</w:t>
      </w:r>
      <w:proofErr w:type="spellEnd"/>
      <w:r w:rsidR="008A7916">
        <w:rPr>
          <w:rFonts w:cstheme="minorHAnsi"/>
        </w:rPr>
        <w:t>(“%c”, count);</w:t>
      </w:r>
    </w:p>
    <w:p w14:paraId="14DCBEF6" w14:textId="058F56E4" w:rsidR="008A7916" w:rsidRDefault="0009465A" w:rsidP="0009465A">
      <w:pPr>
        <w:ind w:left="527"/>
        <w:rPr>
          <w:rFonts w:cstheme="minorHAnsi"/>
        </w:rPr>
      </w:pPr>
      <w:r>
        <w:rPr>
          <w:rFonts w:cstheme="minorHAnsi"/>
        </w:rPr>
        <w:t>c</w:t>
      </w:r>
      <w:r w:rsidR="008A7916">
        <w:rPr>
          <w:rFonts w:cstheme="minorHAnsi"/>
        </w:rPr>
        <w:t>ount++;</w:t>
      </w:r>
    </w:p>
    <w:p w14:paraId="7396998A" w14:textId="77777777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738D297B" w14:textId="4FB3CD97" w:rsidR="008A7916" w:rsidRDefault="008A7916" w:rsidP="007647B0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09465A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(“\n”);</w:t>
      </w:r>
    </w:p>
    <w:p w14:paraId="38C2979B" w14:textId="77777777" w:rsidR="0009465A" w:rsidRDefault="008A7916" w:rsidP="0009465A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E7FF0DA" w14:textId="3011DFC7" w:rsidR="0009465A" w:rsidRDefault="0009465A" w:rsidP="0009465A">
      <w:pPr>
        <w:ind w:left="527"/>
        <w:rPr>
          <w:rFonts w:cstheme="minorHAnsi"/>
        </w:rPr>
      </w:pPr>
      <w:r>
        <w:rPr>
          <w:rFonts w:cstheme="minorHAnsi"/>
        </w:rPr>
        <w:t>r</w:t>
      </w:r>
      <w:r w:rsidR="008A7916">
        <w:rPr>
          <w:rFonts w:cstheme="minorHAnsi"/>
        </w:rPr>
        <w:t>eturn 0;</w:t>
      </w:r>
    </w:p>
    <w:p w14:paraId="2086991B" w14:textId="1E482D37" w:rsidR="008A7916" w:rsidRDefault="008A7916" w:rsidP="00321394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1FB51CC" w14:textId="317DEF81" w:rsidR="00321394" w:rsidRDefault="00321394" w:rsidP="00321394">
      <w:pPr>
        <w:ind w:left="527"/>
        <w:rPr>
          <w:rFonts w:cstheme="minorHAnsi"/>
        </w:rPr>
      </w:pPr>
    </w:p>
    <w:p w14:paraId="09C295B8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</w:p>
    <w:p w14:paraId="571AD70C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</w:t>
      </w:r>
    </w:p>
    <w:p w14:paraId="7E7BC301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ABC</w:t>
      </w:r>
    </w:p>
    <w:p w14:paraId="3A657DAC" w14:textId="77777777" w:rsid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ABCD</w:t>
      </w:r>
    </w:p>
    <w:p w14:paraId="6293032D" w14:textId="00DCAB39" w:rsidR="00DF30DA" w:rsidRPr="00DF30DA" w:rsidRDefault="00DF30DA" w:rsidP="00321394">
      <w:pPr>
        <w:ind w:left="527"/>
        <w:rPr>
          <w:rFonts w:cstheme="minorHAnsi"/>
          <w:b/>
          <w:bCs/>
        </w:rPr>
      </w:pPr>
      <w:r>
        <w:rPr>
          <w:rFonts w:cstheme="minorHAnsi"/>
          <w:b/>
          <w:bCs/>
        </w:rPr>
        <w:t>ABCDE</w:t>
      </w:r>
    </w:p>
    <w:p w14:paraId="31E0B3F5" w14:textId="54F8A522" w:rsidR="009362AE" w:rsidRDefault="009362AE" w:rsidP="00D72877">
      <w:pPr>
        <w:ind w:left="527"/>
        <w:rPr>
          <w:rFonts w:cstheme="minorHAnsi"/>
        </w:rPr>
      </w:pPr>
    </w:p>
    <w:p w14:paraId="1955EE84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0AC01EB" w14:textId="77777777" w:rsidR="000242AB" w:rsidRDefault="000242AB" w:rsidP="00D72877">
      <w:pPr>
        <w:ind w:left="527"/>
        <w:rPr>
          <w:rFonts w:cstheme="minorHAnsi"/>
        </w:rPr>
      </w:pPr>
    </w:p>
    <w:p w14:paraId="406C5D8D" w14:textId="77777777" w:rsidR="009910E3" w:rsidRDefault="009910E3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0242AB">
        <w:rPr>
          <w:rFonts w:cstheme="minorHAnsi"/>
        </w:rPr>
        <w:t>nt</w:t>
      </w:r>
      <w:proofErr w:type="spellEnd"/>
      <w:r w:rsidR="000242AB">
        <w:rPr>
          <w:rFonts w:cstheme="minorHAnsi"/>
        </w:rPr>
        <w:t xml:space="preserve"> main()</w:t>
      </w:r>
    </w:p>
    <w:p w14:paraId="31D23E2F" w14:textId="1E6FC1D9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9A8522F" w14:textId="5934285C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910E3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rows, I, j;</w:t>
      </w:r>
    </w:p>
    <w:p w14:paraId="7965CF5B" w14:textId="77777777" w:rsidR="000242AB" w:rsidRDefault="000242AB" w:rsidP="00D72877">
      <w:pPr>
        <w:ind w:left="527"/>
        <w:rPr>
          <w:rFonts w:cstheme="minorHAnsi"/>
        </w:rPr>
      </w:pPr>
    </w:p>
    <w:p w14:paraId="51D0C0AE" w14:textId="7F15AB73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</w:t>
      </w:r>
      <w:r w:rsidR="009910E3">
        <w:rPr>
          <w:rFonts w:cstheme="minorHAnsi"/>
        </w:rPr>
        <w:t>\</w:t>
      </w:r>
      <w:proofErr w:type="spellStart"/>
      <w:r w:rsidR="009910E3">
        <w:rPr>
          <w:rFonts w:cstheme="minorHAnsi"/>
        </w:rPr>
        <w:t>n</w:t>
      </w:r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the number of rows: “);</w:t>
      </w:r>
    </w:p>
    <w:p w14:paraId="507CBF55" w14:textId="47BD27C3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(“%d”, &amp;rows);</w:t>
      </w:r>
    </w:p>
    <w:p w14:paraId="5CC4FDD6" w14:textId="77777777" w:rsidR="000242AB" w:rsidRDefault="000242AB" w:rsidP="00D72877">
      <w:pPr>
        <w:ind w:left="527"/>
        <w:rPr>
          <w:rFonts w:cstheme="minorHAnsi"/>
        </w:rPr>
      </w:pPr>
    </w:p>
    <w:p w14:paraId="6E717EB3" w14:textId="77777777" w:rsidR="009910E3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0C4AF268" w14:textId="4CFBAEE6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5D6710E" w14:textId="77777777" w:rsidR="009910E3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for (j = 1; j &lt;= I; j++)</w:t>
      </w:r>
    </w:p>
    <w:p w14:paraId="32423655" w14:textId="636070DB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12B1759" w14:textId="6F937E9B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(“%c”, ‘A’ + j – 1);</w:t>
      </w:r>
    </w:p>
    <w:p w14:paraId="5D2B7B36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6822A433" w14:textId="4845B321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(“\n”);</w:t>
      </w:r>
    </w:p>
    <w:p w14:paraId="140233B6" w14:textId="77777777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33869845" w14:textId="77777777" w:rsidR="000242AB" w:rsidRDefault="000242AB" w:rsidP="00D72877">
      <w:pPr>
        <w:ind w:left="527"/>
        <w:rPr>
          <w:rFonts w:cstheme="minorHAnsi"/>
        </w:rPr>
      </w:pPr>
    </w:p>
    <w:p w14:paraId="4D8C7006" w14:textId="362EE1B3" w:rsidR="000242AB" w:rsidRDefault="000242AB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3EFE9A78" w14:textId="191F53B7" w:rsidR="003E7AA4" w:rsidRDefault="000242AB" w:rsidP="003E7AA4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61DB418F" w14:textId="45FFBDD7" w:rsidR="0089559C" w:rsidRPr="00402820" w:rsidRDefault="00F8621A" w:rsidP="003E7AA4">
      <w:pPr>
        <w:ind w:left="527"/>
        <w:rPr>
          <w:rFonts w:cstheme="minorHAnsi"/>
          <w:b/>
          <w:bCs/>
          <w:sz w:val="32"/>
          <w:szCs w:val="32"/>
        </w:rPr>
      </w:pPr>
      <w:r w:rsidRPr="00402820">
        <w:rPr>
          <w:rFonts w:cstheme="minorHAnsi"/>
          <w:b/>
          <w:bCs/>
          <w:sz w:val="32"/>
          <w:szCs w:val="32"/>
        </w:rPr>
        <w:t xml:space="preserve">      </w:t>
      </w:r>
      <w:r w:rsidR="0089559C" w:rsidRPr="00402820">
        <w:rPr>
          <w:rFonts w:cstheme="minorHAnsi"/>
          <w:b/>
          <w:bCs/>
          <w:sz w:val="32"/>
          <w:szCs w:val="32"/>
        </w:rPr>
        <w:t>*</w:t>
      </w:r>
    </w:p>
    <w:p w14:paraId="195D77CA" w14:textId="4FAEB907" w:rsidR="0089559C" w:rsidRPr="00402820" w:rsidRDefault="00F8621A" w:rsidP="003E7AA4">
      <w:pPr>
        <w:ind w:left="527"/>
        <w:rPr>
          <w:rFonts w:cstheme="minorHAnsi"/>
          <w:b/>
          <w:bCs/>
          <w:sz w:val="32"/>
          <w:szCs w:val="32"/>
        </w:rPr>
      </w:pPr>
      <w:r w:rsidRPr="00402820">
        <w:rPr>
          <w:rFonts w:cstheme="minorHAnsi"/>
          <w:b/>
          <w:bCs/>
          <w:sz w:val="32"/>
          <w:szCs w:val="32"/>
        </w:rPr>
        <w:t xml:space="preserve">    </w:t>
      </w:r>
      <w:r w:rsidR="0089559C" w:rsidRPr="00402820">
        <w:rPr>
          <w:rFonts w:cstheme="minorHAnsi"/>
          <w:b/>
          <w:bCs/>
          <w:sz w:val="32"/>
          <w:szCs w:val="32"/>
        </w:rPr>
        <w:t>* * *</w:t>
      </w:r>
    </w:p>
    <w:p w14:paraId="61F4EBE2" w14:textId="635D1817" w:rsidR="0089559C" w:rsidRPr="00402820" w:rsidRDefault="00F8621A" w:rsidP="003E7AA4">
      <w:pPr>
        <w:ind w:left="527"/>
        <w:rPr>
          <w:rFonts w:cstheme="minorHAnsi"/>
          <w:b/>
          <w:bCs/>
          <w:sz w:val="32"/>
          <w:szCs w:val="32"/>
        </w:rPr>
      </w:pPr>
      <w:r w:rsidRPr="00402820">
        <w:rPr>
          <w:rFonts w:cstheme="minorHAnsi"/>
          <w:b/>
          <w:bCs/>
          <w:sz w:val="32"/>
          <w:szCs w:val="32"/>
        </w:rPr>
        <w:t xml:space="preserve">  </w:t>
      </w:r>
      <w:r w:rsidR="0089559C" w:rsidRPr="00402820">
        <w:rPr>
          <w:rFonts w:cstheme="minorHAnsi"/>
          <w:b/>
          <w:bCs/>
          <w:sz w:val="32"/>
          <w:szCs w:val="32"/>
        </w:rPr>
        <w:t>* * * * *</w:t>
      </w:r>
    </w:p>
    <w:p w14:paraId="1F4FD3AD" w14:textId="05720AA4" w:rsidR="0089559C" w:rsidRPr="00402820" w:rsidRDefault="00F8621A" w:rsidP="003E7AA4">
      <w:pPr>
        <w:ind w:left="527"/>
        <w:rPr>
          <w:rFonts w:cstheme="minorHAnsi"/>
          <w:b/>
          <w:bCs/>
          <w:sz w:val="32"/>
          <w:szCs w:val="32"/>
        </w:rPr>
      </w:pPr>
      <w:r w:rsidRPr="00402820">
        <w:rPr>
          <w:rFonts w:cstheme="minorHAnsi"/>
          <w:b/>
          <w:bCs/>
          <w:sz w:val="32"/>
          <w:szCs w:val="32"/>
        </w:rPr>
        <w:t xml:space="preserve"> </w:t>
      </w:r>
      <w:r w:rsidR="0089559C" w:rsidRPr="00402820">
        <w:rPr>
          <w:rFonts w:cstheme="minorHAnsi"/>
          <w:b/>
          <w:bCs/>
          <w:sz w:val="32"/>
          <w:szCs w:val="32"/>
        </w:rPr>
        <w:t>* * * * * * *</w:t>
      </w:r>
    </w:p>
    <w:p w14:paraId="5C713A15" w14:textId="145BF054" w:rsidR="0089559C" w:rsidRPr="00402820" w:rsidRDefault="0089559C" w:rsidP="003E7AA4">
      <w:pPr>
        <w:ind w:left="527"/>
        <w:rPr>
          <w:rFonts w:cstheme="minorHAnsi"/>
          <w:b/>
          <w:bCs/>
          <w:sz w:val="32"/>
          <w:szCs w:val="32"/>
        </w:rPr>
      </w:pPr>
      <w:r w:rsidRPr="00402820">
        <w:rPr>
          <w:rFonts w:cstheme="minorHAnsi"/>
          <w:b/>
          <w:bCs/>
          <w:sz w:val="32"/>
          <w:szCs w:val="32"/>
        </w:rPr>
        <w:t>* * * * * * * * *</w:t>
      </w:r>
    </w:p>
    <w:p w14:paraId="54F9A02E" w14:textId="77777777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0782D663" w14:textId="77777777" w:rsidR="00402820" w:rsidRDefault="00402820" w:rsidP="003E7AA4">
      <w:pPr>
        <w:ind w:left="527"/>
        <w:rPr>
          <w:rFonts w:cstheme="minorHAnsi"/>
        </w:rPr>
      </w:pPr>
    </w:p>
    <w:p w14:paraId="416746FE" w14:textId="3A732E1B" w:rsidR="00402820" w:rsidRDefault="00402820" w:rsidP="003E7AA4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 {</w:t>
      </w:r>
    </w:p>
    <w:p w14:paraId="321B4C80" w14:textId="79FAF839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rows = 5;</w:t>
      </w:r>
    </w:p>
    <w:p w14:paraId="5C529640" w14:textId="300247AD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I, j, k;</w:t>
      </w:r>
    </w:p>
    <w:p w14:paraId="675B0797" w14:textId="77777777" w:rsidR="00402820" w:rsidRDefault="00402820" w:rsidP="003E7AA4">
      <w:pPr>
        <w:ind w:left="527"/>
        <w:rPr>
          <w:rFonts w:cstheme="minorHAnsi"/>
        </w:rPr>
      </w:pPr>
    </w:p>
    <w:p w14:paraId="2A3F0CBD" w14:textId="21BEDF2F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for (I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4FD8832E" w14:textId="1C0C3179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for (j = 1; j &lt;= rows – I; j++) {</w:t>
      </w:r>
    </w:p>
    <w:p w14:paraId="402D515B" w14:textId="1C859BA1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 “);</w:t>
      </w:r>
    </w:p>
    <w:p w14:paraId="2596DB24" w14:textId="77777777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2761A7B5" w14:textId="77777777" w:rsidR="00402820" w:rsidRDefault="00402820" w:rsidP="003E7AA4">
      <w:pPr>
        <w:ind w:left="527"/>
        <w:rPr>
          <w:rFonts w:cstheme="minorHAnsi"/>
        </w:rPr>
      </w:pPr>
    </w:p>
    <w:p w14:paraId="686B83FF" w14:textId="53634EA9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for (k = 1; k &lt;= 2 * I – 1; k++) {</w:t>
      </w:r>
    </w:p>
    <w:p w14:paraId="7FB3C525" w14:textId="2095F398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(“*”);</w:t>
      </w:r>
    </w:p>
    <w:p w14:paraId="2E9F11C8" w14:textId="77777777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2779EA5E" w14:textId="77777777" w:rsidR="00402820" w:rsidRDefault="00402820" w:rsidP="003E7AA4">
      <w:pPr>
        <w:ind w:left="527"/>
        <w:rPr>
          <w:rFonts w:cstheme="minorHAnsi"/>
        </w:rPr>
      </w:pPr>
    </w:p>
    <w:p w14:paraId="0B20E148" w14:textId="7E147B8D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(“\n”);</w:t>
      </w:r>
    </w:p>
    <w:p w14:paraId="076F456D" w14:textId="77777777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52C717E6" w14:textId="77777777" w:rsidR="00402820" w:rsidRDefault="00402820" w:rsidP="003E7AA4">
      <w:pPr>
        <w:ind w:left="527"/>
        <w:rPr>
          <w:rFonts w:cstheme="minorHAnsi"/>
        </w:rPr>
      </w:pPr>
    </w:p>
    <w:p w14:paraId="3AECC053" w14:textId="490B8632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279B0DF7" w14:textId="60A95231" w:rsidR="00402820" w:rsidRDefault="00402820" w:rsidP="003E7AA4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AC2FBA3" w14:textId="64939EB3" w:rsidR="00947D6F" w:rsidRPr="00011738" w:rsidRDefault="001A3C55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</w:t>
      </w:r>
    </w:p>
    <w:p w14:paraId="0E3C1A5D" w14:textId="1C8B28D8" w:rsidR="001A3C55" w:rsidRPr="00011738" w:rsidRDefault="001A3C55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</w:t>
      </w:r>
    </w:p>
    <w:p w14:paraId="21AA972D" w14:textId="1B4AEB2B" w:rsidR="001A3C55" w:rsidRPr="00011738" w:rsidRDefault="001A3C55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</w:t>
      </w:r>
    </w:p>
    <w:p w14:paraId="242C7E1B" w14:textId="3A4507C6" w:rsidR="001A3C55" w:rsidRPr="00011738" w:rsidRDefault="001A3C55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 *</w:t>
      </w:r>
    </w:p>
    <w:p w14:paraId="054800F6" w14:textId="5FF65FCD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 * *</w:t>
      </w:r>
    </w:p>
    <w:p w14:paraId="09C6335D" w14:textId="12E5CE54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 * * *</w:t>
      </w:r>
    </w:p>
    <w:p w14:paraId="152931E7" w14:textId="478CC421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 * *</w:t>
      </w:r>
    </w:p>
    <w:p w14:paraId="7E4D1208" w14:textId="54AFACAF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 *</w:t>
      </w:r>
    </w:p>
    <w:p w14:paraId="7280A3CA" w14:textId="0F05539D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 *</w:t>
      </w:r>
    </w:p>
    <w:p w14:paraId="5A65622F" w14:textId="2CDC31F8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 *</w:t>
      </w:r>
    </w:p>
    <w:p w14:paraId="1675C971" w14:textId="3FBDBF6E" w:rsidR="00E039C3" w:rsidRPr="00011738" w:rsidRDefault="00E039C3" w:rsidP="003E7AA4">
      <w:pPr>
        <w:ind w:left="527"/>
        <w:rPr>
          <w:rFonts w:cstheme="minorHAnsi"/>
          <w:b/>
          <w:bCs/>
          <w:sz w:val="32"/>
          <w:szCs w:val="32"/>
        </w:rPr>
      </w:pPr>
      <w:r w:rsidRPr="00011738">
        <w:rPr>
          <w:rFonts w:cstheme="minorHAnsi"/>
          <w:b/>
          <w:bCs/>
          <w:sz w:val="32"/>
          <w:szCs w:val="32"/>
        </w:rPr>
        <w:t>*</w:t>
      </w:r>
    </w:p>
    <w:p w14:paraId="188287E7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62A4684E" w14:textId="77777777" w:rsidR="00DF14DC" w:rsidRDefault="00DF14DC" w:rsidP="003E7AA4">
      <w:pPr>
        <w:ind w:left="527"/>
        <w:rPr>
          <w:rFonts w:cstheme="minorHAnsi"/>
        </w:rPr>
      </w:pPr>
    </w:p>
    <w:p w14:paraId="58426BCD" w14:textId="52247823" w:rsidR="00DF14DC" w:rsidRDefault="00EA6DDB" w:rsidP="003E7AA4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DF14DC">
        <w:rPr>
          <w:rFonts w:cstheme="minorHAnsi"/>
        </w:rPr>
        <w:t>nt</w:t>
      </w:r>
      <w:proofErr w:type="spellEnd"/>
      <w:r w:rsidR="00DF14DC">
        <w:rPr>
          <w:rFonts w:cstheme="minorHAnsi"/>
        </w:rPr>
        <w:t xml:space="preserve"> main() {</w:t>
      </w:r>
    </w:p>
    <w:p w14:paraId="072E6DCB" w14:textId="273B87D3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EA6DDB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rows = 6;</w:t>
      </w:r>
    </w:p>
    <w:p w14:paraId="1B36C1D1" w14:textId="317A0DE6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EA6DDB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I, j;</w:t>
      </w:r>
    </w:p>
    <w:p w14:paraId="1EB623D4" w14:textId="77777777" w:rsidR="00DF14DC" w:rsidRDefault="00DF14DC" w:rsidP="003E7AA4">
      <w:pPr>
        <w:ind w:left="527"/>
        <w:rPr>
          <w:rFonts w:cstheme="minorHAnsi"/>
        </w:rPr>
      </w:pPr>
    </w:p>
    <w:p w14:paraId="4C8938A2" w14:textId="6D64A023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EA6DDB">
        <w:rPr>
          <w:rFonts w:cstheme="minorHAnsi"/>
        </w:rPr>
        <w:t>f</w:t>
      </w:r>
      <w:r>
        <w:rPr>
          <w:rFonts w:cstheme="minorHAnsi"/>
        </w:rPr>
        <w:t xml:space="preserve">or (I = 1; I &lt;= rows;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474E76AB" w14:textId="5D7CEDCE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EA6DDB">
        <w:rPr>
          <w:rFonts w:cstheme="minorHAnsi"/>
        </w:rPr>
        <w:t>f</w:t>
      </w:r>
      <w:r>
        <w:rPr>
          <w:rFonts w:cstheme="minorHAnsi"/>
        </w:rPr>
        <w:t>or (j = 1; j &lt;= I; j++) {</w:t>
      </w:r>
    </w:p>
    <w:p w14:paraId="282B5377" w14:textId="589C7FB9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EA6DDB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(“* “);</w:t>
      </w:r>
    </w:p>
    <w:p w14:paraId="212DD1CD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75D66994" w14:textId="77777777" w:rsidR="00DF14DC" w:rsidRDefault="00DF14DC" w:rsidP="003E7AA4">
      <w:pPr>
        <w:ind w:left="527"/>
        <w:rPr>
          <w:rFonts w:cstheme="minorHAnsi"/>
        </w:rPr>
      </w:pPr>
    </w:p>
    <w:p w14:paraId="3D9D573D" w14:textId="10BB6794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EA6DDB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(“\n”);</w:t>
      </w:r>
    </w:p>
    <w:p w14:paraId="58289E65" w14:textId="77777777" w:rsidR="00DF14DC" w:rsidRDefault="00DF14DC" w:rsidP="003E7AA4">
      <w:pPr>
        <w:ind w:left="527"/>
        <w:rPr>
          <w:rFonts w:cstheme="minorHAnsi"/>
        </w:rPr>
      </w:pPr>
    </w:p>
    <w:p w14:paraId="29515D5D" w14:textId="39621045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C63387">
        <w:rPr>
          <w:rFonts w:cstheme="minorHAnsi"/>
        </w:rPr>
        <w:t>if</w:t>
      </w:r>
      <w:r>
        <w:rPr>
          <w:rFonts w:cstheme="minorHAnsi"/>
        </w:rPr>
        <w:t xml:space="preserve"> (I == rows) {</w:t>
      </w:r>
    </w:p>
    <w:p w14:paraId="31777601" w14:textId="786F04F6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C63387">
        <w:rPr>
          <w:rFonts w:cstheme="minorHAnsi"/>
        </w:rPr>
        <w:t>f</w:t>
      </w:r>
      <w:r>
        <w:rPr>
          <w:rFonts w:cstheme="minorHAnsi"/>
        </w:rPr>
        <w:t xml:space="preserve">or (I = rows – 1; I &gt;= 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--) {</w:t>
      </w:r>
    </w:p>
    <w:p w14:paraId="4EF6C733" w14:textId="05365439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r w:rsidR="00C63387">
        <w:rPr>
          <w:rFonts w:cstheme="minorHAnsi"/>
        </w:rPr>
        <w:t>f</w:t>
      </w:r>
      <w:r>
        <w:rPr>
          <w:rFonts w:cstheme="minorHAnsi"/>
        </w:rPr>
        <w:t>or (j = 1; j &lt;= I; j++) {</w:t>
      </w:r>
    </w:p>
    <w:p w14:paraId="6C44CA43" w14:textId="7408647B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    </w:t>
      </w:r>
      <w:proofErr w:type="spellStart"/>
      <w:r w:rsidR="00C63387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(“* “);</w:t>
      </w:r>
    </w:p>
    <w:p w14:paraId="26106B45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}</w:t>
      </w:r>
    </w:p>
    <w:p w14:paraId="5EF0045D" w14:textId="77777777" w:rsidR="00DF14DC" w:rsidRDefault="00DF14DC" w:rsidP="003E7AA4">
      <w:pPr>
        <w:ind w:left="527"/>
        <w:rPr>
          <w:rFonts w:cstheme="minorHAnsi"/>
        </w:rPr>
      </w:pPr>
    </w:p>
    <w:p w14:paraId="38E45CDF" w14:textId="6AE43376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C63387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(“\n”);</w:t>
      </w:r>
    </w:p>
    <w:p w14:paraId="2BCB9EDF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3D9A8BE8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6CF61447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3774CF32" w14:textId="77777777" w:rsidR="00DF14DC" w:rsidRDefault="00DF14DC" w:rsidP="003E7AA4">
      <w:pPr>
        <w:ind w:left="527"/>
        <w:rPr>
          <w:rFonts w:cstheme="minorHAnsi"/>
        </w:rPr>
      </w:pPr>
    </w:p>
    <w:p w14:paraId="173D7E1E" w14:textId="6E7B272D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2D1C0D48" w14:textId="77777777" w:rsidR="00DF14DC" w:rsidRDefault="00DF14DC" w:rsidP="003E7AA4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28364877" w14:textId="77777777" w:rsidR="00DF14DC" w:rsidRPr="00B22D4D" w:rsidRDefault="00DF14DC" w:rsidP="003E7AA4">
      <w:pPr>
        <w:ind w:left="527"/>
        <w:rPr>
          <w:rFonts w:cstheme="minorHAnsi"/>
        </w:rPr>
      </w:pPr>
    </w:p>
    <w:p w14:paraId="6E0F1D04" w14:textId="77777777" w:rsidR="004256FC" w:rsidRDefault="004256FC" w:rsidP="00D72877">
      <w:pPr>
        <w:ind w:left="527"/>
        <w:rPr>
          <w:rFonts w:cstheme="minorHAnsi"/>
        </w:rPr>
      </w:pPr>
    </w:p>
    <w:p w14:paraId="7290CC3A" w14:textId="37F7B5D2" w:rsidR="00787E78" w:rsidRDefault="00787E78" w:rsidP="00D72877">
      <w:pPr>
        <w:ind w:left="527"/>
        <w:rPr>
          <w:rFonts w:cstheme="minorHAnsi"/>
        </w:rPr>
      </w:pPr>
    </w:p>
    <w:p w14:paraId="3EBF947D" w14:textId="17A2F09E" w:rsidR="003E7AA4" w:rsidRDefault="003E7AA4" w:rsidP="003E7AA4">
      <w:pPr>
        <w:pBdr>
          <w:bottom w:val="dotted" w:sz="24" w:space="1" w:color="auto"/>
        </w:pBdr>
        <w:rPr>
          <w:rFonts w:asciiTheme="majorHAnsi" w:hAnsiTheme="majorHAnsi" w:cstheme="majorHAnsi"/>
          <w:sz w:val="44"/>
          <w:szCs w:val="44"/>
          <w:highlight w:val="yellow"/>
        </w:rPr>
      </w:pPr>
    </w:p>
    <w:p w14:paraId="75B30BC6" w14:textId="19F2F7F6" w:rsidR="0089559C" w:rsidRDefault="0089559C" w:rsidP="0089559C">
      <w:pPr>
        <w:rPr>
          <w:rFonts w:asciiTheme="majorHAnsi" w:hAnsiTheme="majorHAnsi" w:cstheme="majorHAnsi"/>
          <w:b/>
          <w:bCs/>
          <w:sz w:val="44"/>
          <w:szCs w:val="44"/>
          <w:highlight w:val="yellow"/>
        </w:rPr>
      </w:pPr>
    </w:p>
    <w:p w14:paraId="2B7A969F" w14:textId="09116926" w:rsidR="00787E78" w:rsidRPr="00787E78" w:rsidRDefault="00787E78" w:rsidP="00D72877">
      <w:pPr>
        <w:ind w:left="527"/>
        <w:rPr>
          <w:rFonts w:asciiTheme="majorHAnsi" w:hAnsiTheme="majorHAnsi" w:cstheme="majorHAnsi"/>
          <w:b/>
          <w:bCs/>
          <w:sz w:val="44"/>
          <w:szCs w:val="44"/>
        </w:rPr>
      </w:pPr>
      <w:r w:rsidRPr="00D234EF">
        <w:rPr>
          <w:rFonts w:asciiTheme="majorHAnsi" w:hAnsiTheme="majorHAnsi" w:cstheme="majorHAnsi"/>
          <w:b/>
          <w:bCs/>
          <w:sz w:val="44"/>
          <w:szCs w:val="44"/>
          <w:highlight w:val="yellow"/>
        </w:rPr>
        <w:t>Module – 3.3</w:t>
      </w:r>
      <w:r w:rsidRPr="00787E78">
        <w:rPr>
          <w:rFonts w:asciiTheme="majorHAnsi" w:hAnsiTheme="majorHAnsi" w:cstheme="majorHAnsi"/>
          <w:b/>
          <w:bCs/>
          <w:sz w:val="44"/>
          <w:szCs w:val="44"/>
        </w:rPr>
        <w:t xml:space="preserve">              </w:t>
      </w:r>
    </w:p>
    <w:p w14:paraId="691C65CA" w14:textId="13FE7D5F" w:rsidR="00787E78" w:rsidRPr="006D6885" w:rsidRDefault="00787E78" w:rsidP="00D234EF">
      <w:pPr>
        <w:rPr>
          <w:rFonts w:cstheme="minorHAnsi"/>
          <w:b/>
          <w:bCs/>
          <w:sz w:val="40"/>
          <w:szCs w:val="40"/>
        </w:rPr>
      </w:pPr>
      <w:r w:rsidRPr="006D6885">
        <w:rPr>
          <w:rFonts w:cstheme="minorHAnsi"/>
          <w:b/>
          <w:bCs/>
          <w:sz w:val="40"/>
          <w:szCs w:val="40"/>
        </w:rPr>
        <w:tab/>
        <w:t>1. Write a program to find out the max number from given array using function</w:t>
      </w:r>
    </w:p>
    <w:p w14:paraId="770A9128" w14:textId="77777777" w:rsidR="00787E78" w:rsidRDefault="00787E78" w:rsidP="00D234EF">
      <w:pPr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6B6FAD61" w14:textId="77777777" w:rsidR="00787E78" w:rsidRDefault="00787E78" w:rsidP="00D72877">
      <w:pPr>
        <w:ind w:left="527"/>
        <w:rPr>
          <w:rFonts w:cstheme="minorHAnsi"/>
        </w:rPr>
      </w:pPr>
    </w:p>
    <w:p w14:paraId="365B5A33" w14:textId="1A8E41BB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find_max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[],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size) {</w:t>
      </w:r>
    </w:p>
    <w:p w14:paraId="69A02905" w14:textId="77777777" w:rsidR="00787E78" w:rsidRDefault="00787E78" w:rsidP="00D72877">
      <w:pPr>
        <w:ind w:left="527"/>
        <w:rPr>
          <w:rFonts w:cstheme="minorHAnsi"/>
        </w:rPr>
      </w:pPr>
    </w:p>
    <w:p w14:paraId="4052A47F" w14:textId="64451DB8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max =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[0];</w:t>
      </w:r>
    </w:p>
    <w:p w14:paraId="3D7D6365" w14:textId="77777777" w:rsidR="00787E78" w:rsidRDefault="00787E78" w:rsidP="00D72877">
      <w:pPr>
        <w:ind w:left="527"/>
        <w:rPr>
          <w:rFonts w:cstheme="minorHAnsi"/>
        </w:rPr>
      </w:pPr>
    </w:p>
    <w:p w14:paraId="0E5AE991" w14:textId="5E2619C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1; I &lt; size;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50BF2B47" w14:textId="77777777" w:rsidR="00787E78" w:rsidRDefault="00787E78" w:rsidP="00D72877">
      <w:pPr>
        <w:ind w:left="527"/>
        <w:rPr>
          <w:rFonts w:cstheme="minorHAnsi"/>
        </w:rPr>
      </w:pPr>
    </w:p>
    <w:p w14:paraId="50EC2732" w14:textId="5DD58D0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If 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&gt; max) {</w:t>
      </w:r>
    </w:p>
    <w:p w14:paraId="0EA8924B" w14:textId="77777777" w:rsidR="00787E78" w:rsidRDefault="00787E78" w:rsidP="00D72877">
      <w:pPr>
        <w:ind w:left="527"/>
        <w:rPr>
          <w:rFonts w:cstheme="minorHAnsi"/>
        </w:rPr>
      </w:pPr>
    </w:p>
    <w:p w14:paraId="7400F4A6" w14:textId="73FD2B8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Max =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];</w:t>
      </w:r>
    </w:p>
    <w:p w14:paraId="63B6875A" w14:textId="77777777" w:rsidR="00787E78" w:rsidRDefault="00787E78" w:rsidP="00D72877">
      <w:pPr>
        <w:ind w:left="527"/>
        <w:rPr>
          <w:rFonts w:cstheme="minorHAnsi"/>
        </w:rPr>
      </w:pPr>
    </w:p>
    <w:p w14:paraId="6C737C0E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256B28A9" w14:textId="77777777" w:rsidR="00787E78" w:rsidRDefault="00787E78" w:rsidP="00D72877">
      <w:pPr>
        <w:ind w:left="527"/>
        <w:rPr>
          <w:rFonts w:cstheme="minorHAnsi"/>
        </w:rPr>
      </w:pPr>
    </w:p>
    <w:p w14:paraId="1B03B3B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7813130D" w14:textId="77777777" w:rsidR="00787E78" w:rsidRDefault="00787E78" w:rsidP="00D72877">
      <w:pPr>
        <w:ind w:left="527"/>
        <w:rPr>
          <w:rFonts w:cstheme="minorHAnsi"/>
        </w:rPr>
      </w:pPr>
    </w:p>
    <w:p w14:paraId="0ECEDF2C" w14:textId="52483E0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max;</w:t>
      </w:r>
    </w:p>
    <w:p w14:paraId="315461CB" w14:textId="77777777" w:rsidR="00787E78" w:rsidRDefault="00787E78" w:rsidP="00D72877">
      <w:pPr>
        <w:ind w:left="527"/>
        <w:rPr>
          <w:rFonts w:cstheme="minorHAnsi"/>
        </w:rPr>
      </w:pPr>
    </w:p>
    <w:p w14:paraId="0D38752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49F3FD50" w14:textId="77777777" w:rsidR="00787E78" w:rsidRDefault="00787E78" w:rsidP="00D72877">
      <w:pPr>
        <w:ind w:left="527"/>
        <w:rPr>
          <w:rFonts w:cstheme="minorHAnsi"/>
        </w:rPr>
      </w:pPr>
    </w:p>
    <w:p w14:paraId="3049C838" w14:textId="77777777" w:rsidR="00787E78" w:rsidRDefault="00787E78" w:rsidP="00D72877">
      <w:pPr>
        <w:ind w:left="527"/>
        <w:rPr>
          <w:rFonts w:cstheme="minorHAnsi"/>
        </w:rPr>
      </w:pPr>
    </w:p>
    <w:p w14:paraId="1992E43D" w14:textId="77777777" w:rsidR="00787E78" w:rsidRDefault="00787E78" w:rsidP="00D72877">
      <w:pPr>
        <w:ind w:left="527"/>
        <w:rPr>
          <w:rFonts w:cstheme="minorHAnsi"/>
        </w:rPr>
      </w:pPr>
    </w:p>
    <w:p w14:paraId="334AAE1C" w14:textId="487C17E8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5306399E" w14:textId="77777777" w:rsidR="00787E78" w:rsidRDefault="00787E78" w:rsidP="00D72877">
      <w:pPr>
        <w:ind w:left="527"/>
        <w:rPr>
          <w:rFonts w:cstheme="minorHAnsi"/>
        </w:rPr>
      </w:pPr>
    </w:p>
    <w:p w14:paraId="30DD4D3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4E9447A" w14:textId="77777777" w:rsidR="00787E78" w:rsidRDefault="00787E78" w:rsidP="00D72877">
      <w:pPr>
        <w:ind w:left="527"/>
        <w:rPr>
          <w:rFonts w:cstheme="minorHAnsi"/>
        </w:rPr>
      </w:pPr>
    </w:p>
    <w:p w14:paraId="73F4C6F2" w14:textId="3B97134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[] = {5, 9, 3, 2, 7, 1, 8, 4, 6};</w:t>
      </w:r>
    </w:p>
    <w:p w14:paraId="10812ED3" w14:textId="77777777" w:rsidR="00787E78" w:rsidRDefault="00787E78" w:rsidP="00D72877">
      <w:pPr>
        <w:ind w:left="527"/>
        <w:rPr>
          <w:rFonts w:cstheme="minorHAnsi"/>
        </w:rPr>
      </w:pPr>
    </w:p>
    <w:p w14:paraId="46EE0056" w14:textId="17C275A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size = </w:t>
      </w:r>
      <w:proofErr w:type="spellStart"/>
      <w:r>
        <w:rPr>
          <w:rFonts w:cstheme="minorHAnsi"/>
        </w:rPr>
        <w:t>sizeof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) / </w:t>
      </w:r>
      <w:proofErr w:type="spellStart"/>
      <w:r>
        <w:rPr>
          <w:rFonts w:cstheme="minorHAnsi"/>
        </w:rPr>
        <w:t>sizeof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[0]);</w:t>
      </w:r>
    </w:p>
    <w:p w14:paraId="338FB91C" w14:textId="77777777" w:rsidR="00787E78" w:rsidRDefault="00787E78" w:rsidP="00D72877">
      <w:pPr>
        <w:ind w:left="527"/>
        <w:rPr>
          <w:rFonts w:cstheme="minorHAnsi"/>
        </w:rPr>
      </w:pPr>
    </w:p>
    <w:p w14:paraId="2BBD4728" w14:textId="13AB750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max_num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find_max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, size);</w:t>
      </w:r>
    </w:p>
    <w:p w14:paraId="175F9729" w14:textId="77777777" w:rsidR="00787E78" w:rsidRDefault="00787E78" w:rsidP="00D72877">
      <w:pPr>
        <w:ind w:left="527"/>
        <w:rPr>
          <w:rFonts w:cstheme="minorHAnsi"/>
        </w:rPr>
      </w:pPr>
    </w:p>
    <w:p w14:paraId="4936BA43" w14:textId="5F18AD5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(“\n The maximum number in the array is %d”, </w:t>
      </w:r>
      <w:proofErr w:type="spellStart"/>
      <w:r>
        <w:rPr>
          <w:rFonts w:cstheme="minorHAnsi"/>
        </w:rPr>
        <w:t>max_num</w:t>
      </w:r>
      <w:proofErr w:type="spellEnd"/>
      <w:r>
        <w:rPr>
          <w:rFonts w:cstheme="minorHAnsi"/>
        </w:rPr>
        <w:t>);</w:t>
      </w:r>
    </w:p>
    <w:p w14:paraId="53948949" w14:textId="77777777" w:rsidR="00787E78" w:rsidRDefault="00787E78" w:rsidP="00D72877">
      <w:pPr>
        <w:ind w:left="527"/>
        <w:rPr>
          <w:rFonts w:cstheme="minorHAnsi"/>
        </w:rPr>
      </w:pPr>
    </w:p>
    <w:p w14:paraId="04639369" w14:textId="349FD9B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Return 0;</w:t>
      </w:r>
    </w:p>
    <w:p w14:paraId="7B1AC71B" w14:textId="77777777" w:rsidR="00787E78" w:rsidRDefault="00787E78" w:rsidP="00D72877">
      <w:pPr>
        <w:ind w:left="527"/>
        <w:rPr>
          <w:rFonts w:cstheme="minorHAnsi"/>
        </w:rPr>
      </w:pPr>
    </w:p>
    <w:p w14:paraId="4D555E3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F0BD36B" w14:textId="77777777" w:rsidR="00787E78" w:rsidRDefault="00787E78" w:rsidP="00D72877">
      <w:pPr>
        <w:ind w:left="527"/>
        <w:rPr>
          <w:rFonts w:cstheme="minorHAnsi"/>
        </w:rPr>
      </w:pPr>
    </w:p>
    <w:p w14:paraId="427FA0C6" w14:textId="251C710B" w:rsidR="00787E78" w:rsidRPr="006D6885" w:rsidRDefault="00787E78" w:rsidP="006D6885">
      <w:pPr>
        <w:rPr>
          <w:rFonts w:cstheme="minorHAnsi"/>
          <w:b/>
          <w:bCs/>
          <w:sz w:val="40"/>
          <w:szCs w:val="40"/>
        </w:rPr>
      </w:pPr>
      <w:r w:rsidRPr="006D6885">
        <w:rPr>
          <w:rFonts w:cstheme="minorHAnsi"/>
          <w:b/>
          <w:bCs/>
          <w:sz w:val="40"/>
          <w:szCs w:val="40"/>
        </w:rPr>
        <w:tab/>
        <w:t>2. WAP of Addition, Subtraction, Multiplication and Division using Switch Case.(Must Be Menu Driven)</w:t>
      </w:r>
    </w:p>
    <w:p w14:paraId="3547A52C" w14:textId="77777777" w:rsidR="00787E78" w:rsidRDefault="00787E78" w:rsidP="00D72877">
      <w:pPr>
        <w:ind w:left="527"/>
        <w:rPr>
          <w:rFonts w:cstheme="minorHAnsi"/>
        </w:rPr>
      </w:pPr>
    </w:p>
    <w:p w14:paraId="3C210122" w14:textId="77777777" w:rsidR="00787E78" w:rsidRDefault="00787E78" w:rsidP="006D6885">
      <w:pPr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935473F" w14:textId="77777777" w:rsidR="00787E78" w:rsidRDefault="00787E78" w:rsidP="00D72877">
      <w:pPr>
        <w:ind w:left="527"/>
        <w:rPr>
          <w:rFonts w:cstheme="minorHAnsi"/>
        </w:rPr>
      </w:pPr>
    </w:p>
    <w:p w14:paraId="6BFB2A2E" w14:textId="77777777" w:rsidR="00787E78" w:rsidRDefault="00787E78" w:rsidP="00D72877">
      <w:pPr>
        <w:ind w:left="527"/>
        <w:rPr>
          <w:rFonts w:cstheme="minorHAnsi"/>
        </w:rPr>
      </w:pPr>
    </w:p>
    <w:p w14:paraId="1D8E0EF0" w14:textId="77777777" w:rsidR="00787E78" w:rsidRDefault="00787E78" w:rsidP="00D72877">
      <w:pPr>
        <w:ind w:left="527"/>
        <w:rPr>
          <w:rFonts w:cstheme="minorHAnsi"/>
        </w:rPr>
      </w:pPr>
    </w:p>
    <w:p w14:paraId="6DDFDA23" w14:textId="2DC3D6C0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 {</w:t>
      </w:r>
    </w:p>
    <w:p w14:paraId="3FC05F76" w14:textId="77777777" w:rsidR="00787E78" w:rsidRDefault="00787E78" w:rsidP="00D72877">
      <w:pPr>
        <w:ind w:left="527"/>
        <w:rPr>
          <w:rFonts w:cstheme="minorHAnsi"/>
        </w:rPr>
      </w:pPr>
    </w:p>
    <w:p w14:paraId="521AF72D" w14:textId="4FFCF0C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choice, a, b, result;</w:t>
      </w:r>
    </w:p>
    <w:p w14:paraId="6F8953DC" w14:textId="77777777" w:rsidR="00787E78" w:rsidRDefault="00787E78" w:rsidP="00D72877">
      <w:pPr>
        <w:ind w:left="527"/>
        <w:rPr>
          <w:rFonts w:cstheme="minorHAnsi"/>
        </w:rPr>
      </w:pPr>
    </w:p>
    <w:p w14:paraId="026308F3" w14:textId="194AF40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nEnter</w:t>
      </w:r>
      <w:proofErr w:type="spellEnd"/>
      <w:r>
        <w:rPr>
          <w:rFonts w:cstheme="minorHAnsi"/>
        </w:rPr>
        <w:t xml:space="preserve"> two numbers: “);</w:t>
      </w:r>
    </w:p>
    <w:p w14:paraId="2C5B06A7" w14:textId="77777777" w:rsidR="00787E78" w:rsidRDefault="00787E78" w:rsidP="00D72877">
      <w:pPr>
        <w:ind w:left="527"/>
        <w:rPr>
          <w:rFonts w:cstheme="minorHAnsi"/>
        </w:rPr>
      </w:pPr>
    </w:p>
    <w:p w14:paraId="3B1B0D3C" w14:textId="2325D05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 %d”, &amp;a, &amp;b);</w:t>
      </w:r>
    </w:p>
    <w:p w14:paraId="17D79C1A" w14:textId="77777777" w:rsidR="00787E78" w:rsidRDefault="00787E78" w:rsidP="00D72877">
      <w:pPr>
        <w:ind w:left="527"/>
        <w:rPr>
          <w:rFonts w:cstheme="minorHAnsi"/>
        </w:rPr>
      </w:pPr>
    </w:p>
    <w:p w14:paraId="458C5B1A" w14:textId="0499277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nMENU</w:t>
      </w:r>
      <w:proofErr w:type="spellEnd"/>
      <w:r>
        <w:rPr>
          <w:rFonts w:cstheme="minorHAnsi"/>
        </w:rPr>
        <w:t>:\n”);</w:t>
      </w:r>
    </w:p>
    <w:p w14:paraId="348FBD20" w14:textId="77777777" w:rsidR="00787E78" w:rsidRDefault="00787E78" w:rsidP="00D72877">
      <w:pPr>
        <w:ind w:left="527"/>
        <w:rPr>
          <w:rFonts w:cstheme="minorHAnsi"/>
        </w:rPr>
      </w:pPr>
    </w:p>
    <w:p w14:paraId="095755D0" w14:textId="57A79B8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 1.Addition\n2. Subtraction.\n3 Multiplication.\n4.Division”);</w:t>
      </w:r>
    </w:p>
    <w:p w14:paraId="7683B03A" w14:textId="77777777" w:rsidR="00787E78" w:rsidRDefault="00787E78" w:rsidP="00D72877">
      <w:pPr>
        <w:ind w:left="527"/>
        <w:rPr>
          <w:rFonts w:cstheme="minorHAnsi"/>
        </w:rPr>
      </w:pPr>
    </w:p>
    <w:p w14:paraId="350C8C98" w14:textId="22A35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 Enter your choice: “);</w:t>
      </w:r>
    </w:p>
    <w:p w14:paraId="3D7A6FDF" w14:textId="77777777" w:rsidR="00787E78" w:rsidRDefault="00787E78" w:rsidP="00D72877">
      <w:pPr>
        <w:ind w:left="527"/>
        <w:rPr>
          <w:rFonts w:cstheme="minorHAnsi"/>
        </w:rPr>
      </w:pPr>
    </w:p>
    <w:p w14:paraId="1D2290E3" w14:textId="3367A03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(“%d”, &amp;choice);</w:t>
      </w:r>
    </w:p>
    <w:p w14:paraId="521D03E5" w14:textId="77777777" w:rsidR="00787E78" w:rsidRDefault="00787E78" w:rsidP="00D72877">
      <w:pPr>
        <w:ind w:left="527"/>
        <w:rPr>
          <w:rFonts w:cstheme="minorHAnsi"/>
        </w:rPr>
      </w:pPr>
    </w:p>
    <w:p w14:paraId="3E2B4135" w14:textId="77777777" w:rsidR="00787E78" w:rsidRDefault="00787E78" w:rsidP="00D72877">
      <w:pPr>
        <w:ind w:left="527"/>
        <w:rPr>
          <w:rFonts w:cstheme="minorHAnsi"/>
        </w:rPr>
      </w:pPr>
    </w:p>
    <w:p w14:paraId="1C716001" w14:textId="77777777" w:rsidR="00787E78" w:rsidRDefault="00787E78" w:rsidP="00D72877">
      <w:pPr>
        <w:ind w:left="527"/>
        <w:rPr>
          <w:rFonts w:cstheme="minorHAnsi"/>
        </w:rPr>
      </w:pPr>
    </w:p>
    <w:p w14:paraId="447CC05C" w14:textId="42D5A51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Switch(choice)</w:t>
      </w:r>
    </w:p>
    <w:p w14:paraId="00EC5388" w14:textId="77777777" w:rsidR="00787E78" w:rsidRDefault="00787E78" w:rsidP="00D72877">
      <w:pPr>
        <w:ind w:left="527"/>
        <w:rPr>
          <w:rFonts w:cstheme="minorHAnsi"/>
        </w:rPr>
      </w:pPr>
    </w:p>
    <w:p w14:paraId="054D2E2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CF11670" w14:textId="77777777" w:rsidR="00787E78" w:rsidRDefault="00787E78" w:rsidP="00D72877">
      <w:pPr>
        <w:ind w:left="527"/>
        <w:rPr>
          <w:rFonts w:cstheme="minorHAnsi"/>
        </w:rPr>
      </w:pPr>
    </w:p>
    <w:p w14:paraId="47F6C4D4" w14:textId="083687A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Case 1:</w:t>
      </w:r>
    </w:p>
    <w:p w14:paraId="60E9DE18" w14:textId="77777777" w:rsidR="00787E78" w:rsidRDefault="00787E78" w:rsidP="00D72877">
      <w:pPr>
        <w:ind w:left="527"/>
        <w:rPr>
          <w:rFonts w:cstheme="minorHAnsi"/>
        </w:rPr>
      </w:pPr>
    </w:p>
    <w:p w14:paraId="06FA19D6" w14:textId="28B44C3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Result = a + b;</w:t>
      </w:r>
    </w:p>
    <w:p w14:paraId="43BDD56C" w14:textId="77777777" w:rsidR="00787E78" w:rsidRDefault="00787E78" w:rsidP="00D72877">
      <w:pPr>
        <w:ind w:left="527"/>
        <w:rPr>
          <w:rFonts w:cstheme="minorHAnsi"/>
        </w:rPr>
      </w:pPr>
    </w:p>
    <w:p w14:paraId="64B1704A" w14:textId="056250D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n%d</w:t>
      </w:r>
      <w:proofErr w:type="spellEnd"/>
      <w:r>
        <w:rPr>
          <w:rFonts w:cstheme="minorHAnsi"/>
        </w:rPr>
        <w:t xml:space="preserve"> + %d = %d\n”, a, b, result);</w:t>
      </w:r>
    </w:p>
    <w:p w14:paraId="062DC1D8" w14:textId="77777777" w:rsidR="00787E78" w:rsidRDefault="00787E78" w:rsidP="00D72877">
      <w:pPr>
        <w:ind w:left="527"/>
        <w:rPr>
          <w:rFonts w:cstheme="minorHAnsi"/>
        </w:rPr>
      </w:pPr>
    </w:p>
    <w:p w14:paraId="247231B8" w14:textId="1C8771A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Break;</w:t>
      </w:r>
    </w:p>
    <w:p w14:paraId="4BEA26CD" w14:textId="77777777" w:rsidR="00787E78" w:rsidRDefault="00787E78" w:rsidP="00D72877">
      <w:pPr>
        <w:ind w:left="527"/>
        <w:rPr>
          <w:rFonts w:cstheme="minorHAnsi"/>
        </w:rPr>
      </w:pPr>
    </w:p>
    <w:p w14:paraId="70DF60D5" w14:textId="51539BE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Case 2:</w:t>
      </w:r>
    </w:p>
    <w:p w14:paraId="4492CDD4" w14:textId="77777777" w:rsidR="00787E78" w:rsidRDefault="00787E78" w:rsidP="00D72877">
      <w:pPr>
        <w:ind w:left="527"/>
        <w:rPr>
          <w:rFonts w:cstheme="minorHAnsi"/>
        </w:rPr>
      </w:pPr>
    </w:p>
    <w:p w14:paraId="4EEF20FF" w14:textId="6003A31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Result = a – b;</w:t>
      </w:r>
    </w:p>
    <w:p w14:paraId="46D1AE74" w14:textId="77777777" w:rsidR="00787E78" w:rsidRDefault="00787E78" w:rsidP="00D72877">
      <w:pPr>
        <w:ind w:left="527"/>
        <w:rPr>
          <w:rFonts w:cstheme="minorHAnsi"/>
        </w:rPr>
      </w:pPr>
    </w:p>
    <w:p w14:paraId="751E6D7B" w14:textId="392FCCD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n%d</w:t>
      </w:r>
      <w:proofErr w:type="spellEnd"/>
      <w:r>
        <w:rPr>
          <w:rFonts w:cstheme="minorHAnsi"/>
        </w:rPr>
        <w:t xml:space="preserve"> - %d = %d\n”, a, b, result);</w:t>
      </w:r>
    </w:p>
    <w:p w14:paraId="2B5B039E" w14:textId="77777777" w:rsidR="00787E78" w:rsidRDefault="00787E78" w:rsidP="00D72877">
      <w:pPr>
        <w:ind w:left="527"/>
        <w:rPr>
          <w:rFonts w:cstheme="minorHAnsi"/>
        </w:rPr>
      </w:pPr>
    </w:p>
    <w:p w14:paraId="5DA68882" w14:textId="0FE0271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Break;</w:t>
      </w:r>
    </w:p>
    <w:p w14:paraId="58CFC156" w14:textId="77777777" w:rsidR="00787E78" w:rsidRDefault="00787E78" w:rsidP="00D72877">
      <w:pPr>
        <w:ind w:left="527"/>
        <w:rPr>
          <w:rFonts w:cstheme="minorHAnsi"/>
        </w:rPr>
      </w:pPr>
    </w:p>
    <w:p w14:paraId="3538DF7A" w14:textId="60ED5D1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Case 3:</w:t>
      </w:r>
    </w:p>
    <w:p w14:paraId="61E21FFD" w14:textId="77777777" w:rsidR="00787E78" w:rsidRDefault="00787E78" w:rsidP="00D72877">
      <w:pPr>
        <w:ind w:left="527"/>
        <w:rPr>
          <w:rFonts w:cstheme="minorHAnsi"/>
        </w:rPr>
      </w:pPr>
    </w:p>
    <w:p w14:paraId="3AF2107E" w14:textId="12555E9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Result = a * b;</w:t>
      </w:r>
    </w:p>
    <w:p w14:paraId="736F749B" w14:textId="77777777" w:rsidR="00787E78" w:rsidRDefault="00787E78" w:rsidP="00D72877">
      <w:pPr>
        <w:ind w:left="527"/>
        <w:rPr>
          <w:rFonts w:cstheme="minorHAnsi"/>
        </w:rPr>
      </w:pPr>
    </w:p>
    <w:p w14:paraId="15D95F6A" w14:textId="70E8CDC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n%d</w:t>
      </w:r>
      <w:proofErr w:type="spellEnd"/>
      <w:r>
        <w:rPr>
          <w:rFonts w:cstheme="minorHAnsi"/>
        </w:rPr>
        <w:t xml:space="preserve"> * %d = %d\n”, a, b, result);</w:t>
      </w:r>
    </w:p>
    <w:p w14:paraId="4F2E17C9" w14:textId="77777777" w:rsidR="00787E78" w:rsidRDefault="00787E78" w:rsidP="00D72877">
      <w:pPr>
        <w:ind w:left="527"/>
        <w:rPr>
          <w:rFonts w:cstheme="minorHAnsi"/>
        </w:rPr>
      </w:pPr>
    </w:p>
    <w:p w14:paraId="36534F4A" w14:textId="65B8C77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Break;</w:t>
      </w:r>
    </w:p>
    <w:p w14:paraId="3515987C" w14:textId="77777777" w:rsidR="00787E78" w:rsidRDefault="00787E78" w:rsidP="00D72877">
      <w:pPr>
        <w:ind w:left="527"/>
        <w:rPr>
          <w:rFonts w:cstheme="minorHAnsi"/>
        </w:rPr>
      </w:pPr>
    </w:p>
    <w:p w14:paraId="18879548" w14:textId="6822A39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Case 4:</w:t>
      </w:r>
    </w:p>
    <w:p w14:paraId="2476A288" w14:textId="77777777" w:rsidR="00787E78" w:rsidRDefault="00787E78" w:rsidP="00D72877">
      <w:pPr>
        <w:ind w:left="527"/>
        <w:rPr>
          <w:rFonts w:cstheme="minorHAnsi"/>
        </w:rPr>
      </w:pPr>
    </w:p>
    <w:p w14:paraId="7645F7CC" w14:textId="594C5508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If(b == 0) {</w:t>
      </w:r>
    </w:p>
    <w:p w14:paraId="75403661" w14:textId="77777777" w:rsidR="00787E78" w:rsidRDefault="00787E78" w:rsidP="00D72877">
      <w:pPr>
        <w:ind w:left="527"/>
        <w:rPr>
          <w:rFonts w:cstheme="minorHAnsi"/>
        </w:rPr>
      </w:pPr>
    </w:p>
    <w:p w14:paraId="3B732F62" w14:textId="6C1C979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nCannot</w:t>
      </w:r>
      <w:proofErr w:type="spellEnd"/>
      <w:r>
        <w:rPr>
          <w:rFonts w:cstheme="minorHAnsi"/>
        </w:rPr>
        <w:t xml:space="preserve"> divide by zero”);</w:t>
      </w:r>
    </w:p>
    <w:p w14:paraId="4CED9E17" w14:textId="77777777" w:rsidR="00787E78" w:rsidRDefault="00787E78" w:rsidP="00D72877">
      <w:pPr>
        <w:ind w:left="527"/>
        <w:rPr>
          <w:rFonts w:cstheme="minorHAnsi"/>
        </w:rPr>
      </w:pPr>
    </w:p>
    <w:p w14:paraId="52D6A9E0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103FE832" w14:textId="77777777" w:rsidR="00787E78" w:rsidRDefault="00787E78" w:rsidP="00D72877">
      <w:pPr>
        <w:ind w:left="527"/>
        <w:rPr>
          <w:rFonts w:cstheme="minorHAnsi"/>
        </w:rPr>
      </w:pPr>
    </w:p>
    <w:p w14:paraId="7EBB7644" w14:textId="109C477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Else</w:t>
      </w:r>
    </w:p>
    <w:p w14:paraId="78B50011" w14:textId="77777777" w:rsidR="00787E78" w:rsidRDefault="00787E78" w:rsidP="00D72877">
      <w:pPr>
        <w:ind w:left="527"/>
        <w:rPr>
          <w:rFonts w:cstheme="minorHAnsi"/>
        </w:rPr>
      </w:pPr>
    </w:p>
    <w:p w14:paraId="52D085A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4A382A0" w14:textId="77777777" w:rsidR="00787E78" w:rsidRDefault="00787E78" w:rsidP="00D72877">
      <w:pPr>
        <w:ind w:left="527"/>
        <w:rPr>
          <w:rFonts w:cstheme="minorHAnsi"/>
        </w:rPr>
      </w:pPr>
    </w:p>
    <w:p w14:paraId="2FD707BF" w14:textId="0420AA3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Result = a / b;</w:t>
      </w:r>
    </w:p>
    <w:p w14:paraId="6750F922" w14:textId="77777777" w:rsidR="00787E78" w:rsidRDefault="00787E78" w:rsidP="00D72877">
      <w:pPr>
        <w:ind w:left="527"/>
        <w:rPr>
          <w:rFonts w:cstheme="minorHAnsi"/>
        </w:rPr>
      </w:pPr>
    </w:p>
    <w:p w14:paraId="287289E2" w14:textId="5CC1E67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n%d</w:t>
      </w:r>
      <w:proofErr w:type="spellEnd"/>
      <w:r>
        <w:rPr>
          <w:rFonts w:cstheme="minorHAnsi"/>
        </w:rPr>
        <w:t xml:space="preserve"> / %d = %d\n”, a, b, result);</w:t>
      </w:r>
    </w:p>
    <w:p w14:paraId="4D207898" w14:textId="77777777" w:rsidR="00787E78" w:rsidRDefault="00787E78" w:rsidP="00D72877">
      <w:pPr>
        <w:ind w:left="527"/>
        <w:rPr>
          <w:rFonts w:cstheme="minorHAnsi"/>
        </w:rPr>
      </w:pPr>
    </w:p>
    <w:p w14:paraId="71BF42B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516F9570" w14:textId="77777777" w:rsidR="00787E78" w:rsidRDefault="00787E78" w:rsidP="00D72877">
      <w:pPr>
        <w:ind w:left="527"/>
        <w:rPr>
          <w:rFonts w:cstheme="minorHAnsi"/>
        </w:rPr>
      </w:pPr>
    </w:p>
    <w:p w14:paraId="40C4C89F" w14:textId="06EFF46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Break;</w:t>
      </w:r>
    </w:p>
    <w:p w14:paraId="58515AEB" w14:textId="77777777" w:rsidR="00787E78" w:rsidRDefault="00787E78" w:rsidP="00D72877">
      <w:pPr>
        <w:ind w:left="527"/>
        <w:rPr>
          <w:rFonts w:cstheme="minorHAnsi"/>
        </w:rPr>
      </w:pPr>
    </w:p>
    <w:p w14:paraId="4419DD6F" w14:textId="212704B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Default:</w:t>
      </w:r>
    </w:p>
    <w:p w14:paraId="2F50D307" w14:textId="77777777" w:rsidR="00787E78" w:rsidRDefault="00787E78" w:rsidP="00D72877">
      <w:pPr>
        <w:ind w:left="527"/>
        <w:rPr>
          <w:rFonts w:cstheme="minorHAnsi"/>
        </w:rPr>
      </w:pPr>
    </w:p>
    <w:p w14:paraId="4ABC7601" w14:textId="22363AC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nInvalid</w:t>
      </w:r>
      <w:proofErr w:type="spellEnd"/>
      <w:r>
        <w:rPr>
          <w:rFonts w:cstheme="minorHAnsi"/>
        </w:rPr>
        <w:t xml:space="preserve"> choice\n”);</w:t>
      </w:r>
    </w:p>
    <w:p w14:paraId="3B07E2A0" w14:textId="77777777" w:rsidR="00787E78" w:rsidRDefault="00787E78" w:rsidP="00D72877">
      <w:pPr>
        <w:ind w:left="527"/>
        <w:rPr>
          <w:rFonts w:cstheme="minorHAnsi"/>
        </w:rPr>
      </w:pPr>
    </w:p>
    <w:p w14:paraId="388DDAEF" w14:textId="5230804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Break;</w:t>
      </w:r>
    </w:p>
    <w:p w14:paraId="3514CF41" w14:textId="77777777" w:rsidR="00787E78" w:rsidRDefault="00787E78" w:rsidP="00D72877">
      <w:pPr>
        <w:ind w:left="527"/>
        <w:rPr>
          <w:rFonts w:cstheme="minorHAnsi"/>
        </w:rPr>
      </w:pPr>
    </w:p>
    <w:p w14:paraId="7A5FAE9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43B945EC" w14:textId="77777777" w:rsidR="00787E78" w:rsidRDefault="00787E78" w:rsidP="00D72877">
      <w:pPr>
        <w:ind w:left="527"/>
        <w:rPr>
          <w:rFonts w:cstheme="minorHAnsi"/>
        </w:rPr>
      </w:pPr>
    </w:p>
    <w:p w14:paraId="35BC46A0" w14:textId="6BF1CA5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Return 0;</w:t>
      </w:r>
    </w:p>
    <w:p w14:paraId="12EE4471" w14:textId="77777777" w:rsidR="00787E78" w:rsidRDefault="00787E78" w:rsidP="00D72877">
      <w:pPr>
        <w:ind w:left="527"/>
        <w:rPr>
          <w:rFonts w:cstheme="minorHAnsi"/>
        </w:rPr>
      </w:pPr>
    </w:p>
    <w:p w14:paraId="59C44E2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7A14CDB2" w14:textId="77777777" w:rsidR="006D6885" w:rsidRDefault="006D6885" w:rsidP="006D6885">
      <w:pPr>
        <w:rPr>
          <w:rFonts w:cstheme="minorHAnsi"/>
        </w:rPr>
      </w:pPr>
    </w:p>
    <w:p w14:paraId="37C8D41E" w14:textId="0C7831A2" w:rsidR="00787E78" w:rsidRPr="006D6885" w:rsidRDefault="00787E78" w:rsidP="006D6885">
      <w:pPr>
        <w:rPr>
          <w:rFonts w:cstheme="minorHAnsi"/>
          <w:b/>
          <w:bCs/>
          <w:sz w:val="40"/>
          <w:szCs w:val="40"/>
        </w:rPr>
      </w:pPr>
      <w:r w:rsidRPr="006D6885">
        <w:rPr>
          <w:rFonts w:cstheme="minorHAnsi"/>
          <w:b/>
          <w:bCs/>
          <w:sz w:val="40"/>
          <w:szCs w:val="40"/>
        </w:rPr>
        <w:t>3. WAP to find reverse of string using recursion</w:t>
      </w:r>
    </w:p>
    <w:p w14:paraId="255C1A2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9634817" w14:textId="77777777" w:rsidR="00787E78" w:rsidRDefault="00787E78" w:rsidP="00D72877">
      <w:pPr>
        <w:ind w:left="527"/>
        <w:rPr>
          <w:rFonts w:cstheme="minorHAnsi"/>
        </w:rPr>
      </w:pPr>
    </w:p>
    <w:p w14:paraId="50D18DF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string.h</w:t>
      </w:r>
      <w:proofErr w:type="spellEnd"/>
      <w:r>
        <w:rPr>
          <w:rFonts w:cstheme="minorHAnsi"/>
        </w:rPr>
        <w:t>&gt;</w:t>
      </w:r>
    </w:p>
    <w:p w14:paraId="1240475A" w14:textId="77777777" w:rsidR="00787E78" w:rsidRDefault="00787E78" w:rsidP="00D72877">
      <w:pPr>
        <w:ind w:left="527"/>
        <w:rPr>
          <w:rFonts w:cstheme="minorHAnsi"/>
        </w:rPr>
      </w:pPr>
    </w:p>
    <w:p w14:paraId="46FDFC85" w14:textId="77777777" w:rsidR="00787E78" w:rsidRDefault="00787E78" w:rsidP="00D72877">
      <w:pPr>
        <w:ind w:left="527"/>
        <w:rPr>
          <w:rFonts w:cstheme="minorHAnsi"/>
        </w:rPr>
      </w:pPr>
    </w:p>
    <w:p w14:paraId="18CD5655" w14:textId="77777777" w:rsidR="00787E78" w:rsidRDefault="00787E78" w:rsidP="00D72877">
      <w:pPr>
        <w:ind w:left="527"/>
        <w:rPr>
          <w:rFonts w:cstheme="minorHAnsi"/>
        </w:rPr>
      </w:pPr>
    </w:p>
    <w:p w14:paraId="1875B075" w14:textId="39BFB06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Void reverse(char *);</w:t>
      </w:r>
    </w:p>
    <w:p w14:paraId="75FF271B" w14:textId="77777777" w:rsidR="00787E78" w:rsidRDefault="00787E78" w:rsidP="00D72877">
      <w:pPr>
        <w:ind w:left="527"/>
        <w:rPr>
          <w:rFonts w:cstheme="minorHAnsi"/>
        </w:rPr>
      </w:pPr>
    </w:p>
    <w:p w14:paraId="588C3643" w14:textId="77777777" w:rsidR="00787E78" w:rsidRDefault="00787E78" w:rsidP="00D72877">
      <w:pPr>
        <w:ind w:left="527"/>
        <w:rPr>
          <w:rFonts w:cstheme="minorHAnsi"/>
        </w:rPr>
      </w:pPr>
    </w:p>
    <w:p w14:paraId="160A8122" w14:textId="77777777" w:rsidR="00787E78" w:rsidRDefault="00787E78" w:rsidP="00D72877">
      <w:pPr>
        <w:ind w:left="527"/>
        <w:rPr>
          <w:rFonts w:cstheme="minorHAnsi"/>
        </w:rPr>
      </w:pPr>
    </w:p>
    <w:p w14:paraId="2C08B232" w14:textId="020CB426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64A8EE85" w14:textId="77777777" w:rsidR="00787E78" w:rsidRDefault="00787E78" w:rsidP="00D72877">
      <w:pPr>
        <w:ind w:left="527"/>
        <w:rPr>
          <w:rFonts w:cstheme="minorHAnsi"/>
        </w:rPr>
      </w:pPr>
    </w:p>
    <w:p w14:paraId="3FD353A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93D5117" w14:textId="77777777" w:rsidR="00787E78" w:rsidRDefault="00787E78" w:rsidP="00D72877">
      <w:pPr>
        <w:ind w:left="527"/>
        <w:rPr>
          <w:rFonts w:cstheme="minorHAnsi"/>
        </w:rPr>
      </w:pPr>
    </w:p>
    <w:p w14:paraId="305C98E7" w14:textId="74B5BFE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[100];</w:t>
      </w:r>
    </w:p>
    <w:p w14:paraId="6B629C93" w14:textId="77777777" w:rsidR="00787E78" w:rsidRDefault="00787E78" w:rsidP="00D72877">
      <w:pPr>
        <w:ind w:left="527"/>
        <w:rPr>
          <w:rFonts w:cstheme="minorHAnsi"/>
        </w:rPr>
      </w:pPr>
    </w:p>
    <w:p w14:paraId="411D9842" w14:textId="77777777" w:rsidR="00787E78" w:rsidRDefault="00787E78" w:rsidP="00D72877">
      <w:pPr>
        <w:ind w:left="527"/>
        <w:rPr>
          <w:rFonts w:cstheme="minorHAnsi"/>
        </w:rPr>
      </w:pPr>
    </w:p>
    <w:p w14:paraId="2766E230" w14:textId="77777777" w:rsidR="00787E78" w:rsidRDefault="00787E78" w:rsidP="00D72877">
      <w:pPr>
        <w:ind w:left="527"/>
        <w:rPr>
          <w:rFonts w:cstheme="minorHAnsi"/>
        </w:rPr>
      </w:pPr>
    </w:p>
    <w:p w14:paraId="3100067B" w14:textId="7A5513C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nEnter</w:t>
      </w:r>
      <w:proofErr w:type="spellEnd"/>
      <w:r>
        <w:rPr>
          <w:rFonts w:cstheme="minorHAnsi"/>
        </w:rPr>
        <w:t xml:space="preserve"> a string: “);</w:t>
      </w:r>
    </w:p>
    <w:p w14:paraId="69057B9E" w14:textId="77777777" w:rsidR="00787E78" w:rsidRDefault="00787E78" w:rsidP="00D72877">
      <w:pPr>
        <w:ind w:left="527"/>
        <w:rPr>
          <w:rFonts w:cstheme="minorHAnsi"/>
        </w:rPr>
      </w:pPr>
    </w:p>
    <w:p w14:paraId="12643B8F" w14:textId="75CB791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Gets(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);</w:t>
      </w:r>
    </w:p>
    <w:p w14:paraId="2A4DAAA7" w14:textId="77777777" w:rsidR="00787E78" w:rsidRDefault="00787E78" w:rsidP="00D72877">
      <w:pPr>
        <w:ind w:left="527"/>
        <w:rPr>
          <w:rFonts w:cstheme="minorHAnsi"/>
        </w:rPr>
      </w:pPr>
    </w:p>
    <w:p w14:paraId="00988A02" w14:textId="77777777" w:rsidR="00787E78" w:rsidRDefault="00787E78" w:rsidP="00D72877">
      <w:pPr>
        <w:ind w:left="527"/>
        <w:rPr>
          <w:rFonts w:cstheme="minorHAnsi"/>
        </w:rPr>
      </w:pPr>
    </w:p>
    <w:p w14:paraId="76F3312F" w14:textId="77777777" w:rsidR="00787E78" w:rsidRDefault="00787E78" w:rsidP="00D72877">
      <w:pPr>
        <w:ind w:left="527"/>
        <w:rPr>
          <w:rFonts w:cstheme="minorHAnsi"/>
        </w:rPr>
      </w:pPr>
    </w:p>
    <w:p w14:paraId="6AB2DCB2" w14:textId="59D4708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Reverse(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);</w:t>
      </w:r>
    </w:p>
    <w:p w14:paraId="6AC9915F" w14:textId="77777777" w:rsidR="00787E78" w:rsidRDefault="00787E78" w:rsidP="00D72877">
      <w:pPr>
        <w:ind w:left="527"/>
        <w:rPr>
          <w:rFonts w:cstheme="minorHAnsi"/>
        </w:rPr>
      </w:pPr>
    </w:p>
    <w:p w14:paraId="51DADB41" w14:textId="77777777" w:rsidR="00787E78" w:rsidRDefault="00787E78" w:rsidP="00D72877">
      <w:pPr>
        <w:ind w:left="527"/>
        <w:rPr>
          <w:rFonts w:cstheme="minorHAnsi"/>
        </w:rPr>
      </w:pPr>
    </w:p>
    <w:p w14:paraId="541A1C1C" w14:textId="77777777" w:rsidR="00787E78" w:rsidRDefault="00787E78" w:rsidP="00D72877">
      <w:pPr>
        <w:ind w:left="527"/>
        <w:rPr>
          <w:rFonts w:cstheme="minorHAnsi"/>
        </w:rPr>
      </w:pPr>
    </w:p>
    <w:p w14:paraId="08B553AA" w14:textId="39512DF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nReversed</w:t>
      </w:r>
      <w:proofErr w:type="spellEnd"/>
      <w:r>
        <w:rPr>
          <w:rFonts w:cstheme="minorHAnsi"/>
        </w:rPr>
        <w:t xml:space="preserve"> string is: %s”,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);</w:t>
      </w:r>
    </w:p>
    <w:p w14:paraId="2F574D0B" w14:textId="77777777" w:rsidR="00787E78" w:rsidRDefault="00787E78" w:rsidP="00D72877">
      <w:pPr>
        <w:ind w:left="527"/>
        <w:rPr>
          <w:rFonts w:cstheme="minorHAnsi"/>
        </w:rPr>
      </w:pPr>
    </w:p>
    <w:p w14:paraId="43335FE2" w14:textId="77777777" w:rsidR="00787E78" w:rsidRDefault="00787E78" w:rsidP="00D72877">
      <w:pPr>
        <w:ind w:left="527"/>
        <w:rPr>
          <w:rFonts w:cstheme="minorHAnsi"/>
        </w:rPr>
      </w:pPr>
    </w:p>
    <w:p w14:paraId="24F2467B" w14:textId="77777777" w:rsidR="00787E78" w:rsidRDefault="00787E78" w:rsidP="00D72877">
      <w:pPr>
        <w:ind w:left="527"/>
        <w:rPr>
          <w:rFonts w:cstheme="minorHAnsi"/>
        </w:rPr>
      </w:pPr>
    </w:p>
    <w:p w14:paraId="7D86AD4E" w14:textId="7F0D44C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32B37442" w14:textId="77777777" w:rsidR="00787E78" w:rsidRDefault="00787E78" w:rsidP="00D72877">
      <w:pPr>
        <w:ind w:left="527"/>
        <w:rPr>
          <w:rFonts w:cstheme="minorHAnsi"/>
        </w:rPr>
      </w:pPr>
    </w:p>
    <w:p w14:paraId="297FE99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2B31D326" w14:textId="77777777" w:rsidR="00787E78" w:rsidRDefault="00787E78" w:rsidP="00D72877">
      <w:pPr>
        <w:ind w:left="527"/>
        <w:rPr>
          <w:rFonts w:cstheme="minorHAnsi"/>
        </w:rPr>
      </w:pPr>
    </w:p>
    <w:p w14:paraId="317E2B9A" w14:textId="77777777" w:rsidR="00787E78" w:rsidRDefault="00787E78" w:rsidP="00D72877">
      <w:pPr>
        <w:ind w:left="527"/>
        <w:rPr>
          <w:rFonts w:cstheme="minorHAnsi"/>
        </w:rPr>
      </w:pPr>
    </w:p>
    <w:p w14:paraId="505B81C5" w14:textId="77777777" w:rsidR="00787E78" w:rsidRDefault="00787E78" w:rsidP="00D72877">
      <w:pPr>
        <w:ind w:left="527"/>
        <w:rPr>
          <w:rFonts w:cstheme="minorHAnsi"/>
        </w:rPr>
      </w:pPr>
    </w:p>
    <w:p w14:paraId="618E3FB3" w14:textId="3F44C29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Void reverse(char *s)</w:t>
      </w:r>
    </w:p>
    <w:p w14:paraId="292EADC4" w14:textId="77777777" w:rsidR="00787E78" w:rsidRDefault="00787E78" w:rsidP="00D72877">
      <w:pPr>
        <w:ind w:left="527"/>
        <w:rPr>
          <w:rFonts w:cstheme="minorHAnsi"/>
        </w:rPr>
      </w:pPr>
    </w:p>
    <w:p w14:paraId="7ECCF5B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17FB728E" w14:textId="77777777" w:rsidR="00787E78" w:rsidRDefault="00787E78" w:rsidP="00D72877">
      <w:pPr>
        <w:ind w:left="527"/>
        <w:rPr>
          <w:rFonts w:cstheme="minorHAnsi"/>
        </w:rPr>
      </w:pPr>
    </w:p>
    <w:p w14:paraId="24667BD8" w14:textId="0AE1804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Static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 = 0, j = 0;</w:t>
      </w:r>
    </w:p>
    <w:p w14:paraId="0AA9C12C" w14:textId="77777777" w:rsidR="00787E78" w:rsidRDefault="00787E78" w:rsidP="00D72877">
      <w:pPr>
        <w:ind w:left="527"/>
        <w:rPr>
          <w:rFonts w:cstheme="minorHAnsi"/>
        </w:rPr>
      </w:pPr>
    </w:p>
    <w:p w14:paraId="2D647533" w14:textId="77777777" w:rsidR="00787E78" w:rsidRDefault="00787E78" w:rsidP="00D72877">
      <w:pPr>
        <w:ind w:left="527"/>
        <w:rPr>
          <w:rFonts w:cstheme="minorHAnsi"/>
        </w:rPr>
      </w:pPr>
    </w:p>
    <w:p w14:paraId="01F0F28F" w14:textId="77777777" w:rsidR="00787E78" w:rsidRDefault="00787E78" w:rsidP="00D72877">
      <w:pPr>
        <w:ind w:left="527"/>
        <w:rPr>
          <w:rFonts w:cstheme="minorHAnsi"/>
        </w:rPr>
      </w:pPr>
    </w:p>
    <w:p w14:paraId="139600F0" w14:textId="1473405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If (*s)</w:t>
      </w:r>
    </w:p>
    <w:p w14:paraId="7CAEB860" w14:textId="77777777" w:rsidR="00787E78" w:rsidRDefault="00787E78" w:rsidP="00D72877">
      <w:pPr>
        <w:ind w:left="527"/>
        <w:rPr>
          <w:rFonts w:cstheme="minorHAnsi"/>
        </w:rPr>
      </w:pPr>
    </w:p>
    <w:p w14:paraId="55E42CC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{</w:t>
      </w:r>
    </w:p>
    <w:p w14:paraId="2D9638A4" w14:textId="77777777" w:rsidR="00787E78" w:rsidRDefault="00787E78" w:rsidP="00D72877">
      <w:pPr>
        <w:ind w:left="527"/>
        <w:rPr>
          <w:rFonts w:cstheme="minorHAnsi"/>
        </w:rPr>
      </w:pPr>
    </w:p>
    <w:p w14:paraId="7707B275" w14:textId="2804598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J++;</w:t>
      </w:r>
    </w:p>
    <w:p w14:paraId="7D562C42" w14:textId="77777777" w:rsidR="00787E78" w:rsidRDefault="00787E78" w:rsidP="00D72877">
      <w:pPr>
        <w:ind w:left="527"/>
        <w:rPr>
          <w:rFonts w:cstheme="minorHAnsi"/>
        </w:rPr>
      </w:pPr>
    </w:p>
    <w:p w14:paraId="6DECE69F" w14:textId="5B6B7D78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Reverse(s + 1);</w:t>
      </w:r>
    </w:p>
    <w:p w14:paraId="34584B56" w14:textId="77777777" w:rsidR="00787E78" w:rsidRDefault="00787E78" w:rsidP="00D72877">
      <w:pPr>
        <w:ind w:left="527"/>
        <w:rPr>
          <w:rFonts w:cstheme="minorHAnsi"/>
        </w:rPr>
      </w:pPr>
    </w:p>
    <w:p w14:paraId="3A4EF98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2C7C7B4" w14:textId="77777777" w:rsidR="00787E78" w:rsidRDefault="00787E78" w:rsidP="00D72877">
      <w:pPr>
        <w:ind w:left="527"/>
        <w:rPr>
          <w:rFonts w:cstheme="minorHAnsi"/>
        </w:rPr>
      </w:pPr>
    </w:p>
    <w:p w14:paraId="4544EA14" w14:textId="71ADB6B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Else</w:t>
      </w:r>
    </w:p>
    <w:p w14:paraId="7FD4E91D" w14:textId="77777777" w:rsidR="00787E78" w:rsidRDefault="00787E78" w:rsidP="00D72877">
      <w:pPr>
        <w:ind w:left="527"/>
        <w:rPr>
          <w:rFonts w:cstheme="minorHAnsi"/>
        </w:rPr>
      </w:pPr>
    </w:p>
    <w:p w14:paraId="26000B4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{</w:t>
      </w:r>
    </w:p>
    <w:p w14:paraId="6ABE55EC" w14:textId="77777777" w:rsidR="00787E78" w:rsidRDefault="00787E78" w:rsidP="00D72877">
      <w:pPr>
        <w:ind w:left="527"/>
        <w:rPr>
          <w:rFonts w:cstheme="minorHAnsi"/>
        </w:rPr>
      </w:pPr>
    </w:p>
    <w:p w14:paraId="22F32D7B" w14:textId="1970B32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Char rev[j + 1];</w:t>
      </w:r>
    </w:p>
    <w:p w14:paraId="66248CFE" w14:textId="77777777" w:rsidR="00787E78" w:rsidRDefault="00787E78" w:rsidP="00D72877">
      <w:pPr>
        <w:ind w:left="527"/>
        <w:rPr>
          <w:rFonts w:cstheme="minorHAnsi"/>
        </w:rPr>
      </w:pPr>
    </w:p>
    <w:p w14:paraId="2341C6CA" w14:textId="77777777" w:rsidR="00787E78" w:rsidRDefault="00787E78" w:rsidP="00D72877">
      <w:pPr>
        <w:ind w:left="527"/>
        <w:rPr>
          <w:rFonts w:cstheme="minorHAnsi"/>
        </w:rPr>
      </w:pPr>
    </w:p>
    <w:p w14:paraId="2D73F70B" w14:textId="77777777" w:rsidR="00787E78" w:rsidRDefault="00787E78" w:rsidP="00D72877">
      <w:pPr>
        <w:ind w:left="527"/>
        <w:rPr>
          <w:rFonts w:cstheme="minorHAnsi"/>
        </w:rPr>
      </w:pPr>
    </w:p>
    <w:p w14:paraId="54D93BA9" w14:textId="47339F3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Rev[j] = ‘\0’;</w:t>
      </w:r>
    </w:p>
    <w:p w14:paraId="2CD293FE" w14:textId="77777777" w:rsidR="00787E78" w:rsidRDefault="00787E78" w:rsidP="00D72877">
      <w:pPr>
        <w:ind w:left="527"/>
        <w:rPr>
          <w:rFonts w:cstheme="minorHAnsi"/>
        </w:rPr>
      </w:pPr>
    </w:p>
    <w:p w14:paraId="258449B2" w14:textId="77777777" w:rsidR="00787E78" w:rsidRDefault="00787E78" w:rsidP="00D72877">
      <w:pPr>
        <w:ind w:left="527"/>
        <w:rPr>
          <w:rFonts w:cstheme="minorHAnsi"/>
        </w:rPr>
      </w:pPr>
    </w:p>
    <w:p w14:paraId="5F0C0402" w14:textId="77777777" w:rsidR="00787E78" w:rsidRDefault="00787E78" w:rsidP="00D72877">
      <w:pPr>
        <w:ind w:left="527"/>
        <w:rPr>
          <w:rFonts w:cstheme="minorHAnsi"/>
        </w:rPr>
      </w:pPr>
    </w:p>
    <w:p w14:paraId="6B02B277" w14:textId="469DF58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For (I = 0; I &lt; j;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61857517" w14:textId="77777777" w:rsidR="00787E78" w:rsidRDefault="00787E78" w:rsidP="00D72877">
      <w:pPr>
        <w:ind w:left="527"/>
        <w:rPr>
          <w:rFonts w:cstheme="minorHAnsi"/>
        </w:rPr>
      </w:pPr>
    </w:p>
    <w:p w14:paraId="57E9E8E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{</w:t>
      </w:r>
    </w:p>
    <w:p w14:paraId="439958FC" w14:textId="77777777" w:rsidR="00787E78" w:rsidRDefault="00787E78" w:rsidP="00D72877">
      <w:pPr>
        <w:ind w:left="527"/>
        <w:rPr>
          <w:rFonts w:cstheme="minorHAnsi"/>
        </w:rPr>
      </w:pPr>
    </w:p>
    <w:p w14:paraId="6CF79EAD" w14:textId="2D0DC6A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Rev[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= *(s – 1);</w:t>
      </w:r>
    </w:p>
    <w:p w14:paraId="728F3899" w14:textId="77777777" w:rsidR="00787E78" w:rsidRDefault="00787E78" w:rsidP="00D72877">
      <w:pPr>
        <w:ind w:left="527"/>
        <w:rPr>
          <w:rFonts w:cstheme="minorHAnsi"/>
        </w:rPr>
      </w:pPr>
    </w:p>
    <w:p w14:paraId="7B7B390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s--;</w:t>
      </w:r>
    </w:p>
    <w:p w14:paraId="414857C0" w14:textId="77777777" w:rsidR="00787E78" w:rsidRDefault="00787E78" w:rsidP="00D72877">
      <w:pPr>
        <w:ind w:left="527"/>
        <w:rPr>
          <w:rFonts w:cstheme="minorHAnsi"/>
        </w:rPr>
      </w:pPr>
    </w:p>
    <w:p w14:paraId="0F5B4B3A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3C61A7D1" w14:textId="77777777" w:rsidR="00787E78" w:rsidRDefault="00787E78" w:rsidP="00D72877">
      <w:pPr>
        <w:ind w:left="527"/>
        <w:rPr>
          <w:rFonts w:cstheme="minorHAnsi"/>
        </w:rPr>
      </w:pPr>
    </w:p>
    <w:p w14:paraId="096FDC2A" w14:textId="77777777" w:rsidR="00787E78" w:rsidRDefault="00787E78" w:rsidP="00D72877">
      <w:pPr>
        <w:ind w:left="527"/>
        <w:rPr>
          <w:rFonts w:cstheme="minorHAnsi"/>
        </w:rPr>
      </w:pPr>
    </w:p>
    <w:p w14:paraId="235DE591" w14:textId="77777777" w:rsidR="00787E78" w:rsidRDefault="00787E78" w:rsidP="00D72877">
      <w:pPr>
        <w:ind w:left="527"/>
        <w:rPr>
          <w:rFonts w:cstheme="minorHAnsi"/>
        </w:rPr>
      </w:pPr>
    </w:p>
    <w:p w14:paraId="643CA8E4" w14:textId="6A721E0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Strcpy</w:t>
      </w:r>
      <w:proofErr w:type="spellEnd"/>
      <w:r>
        <w:rPr>
          <w:rFonts w:cstheme="minorHAnsi"/>
        </w:rPr>
        <w:t>(s, rev);</w:t>
      </w:r>
    </w:p>
    <w:p w14:paraId="06281C08" w14:textId="77777777" w:rsidR="00787E78" w:rsidRDefault="00787E78" w:rsidP="00D72877">
      <w:pPr>
        <w:ind w:left="527"/>
        <w:rPr>
          <w:rFonts w:cstheme="minorHAnsi"/>
        </w:rPr>
      </w:pPr>
    </w:p>
    <w:p w14:paraId="4BC8134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559889B8" w14:textId="77777777" w:rsidR="00787E78" w:rsidRDefault="00787E78" w:rsidP="00D72877">
      <w:pPr>
        <w:ind w:left="527"/>
        <w:rPr>
          <w:rFonts w:cstheme="minorHAnsi"/>
        </w:rPr>
      </w:pPr>
    </w:p>
    <w:p w14:paraId="57E84C8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4CCDC9A1" w14:textId="03CD56D3" w:rsidR="00787E78" w:rsidRPr="006D6885" w:rsidRDefault="00787E78" w:rsidP="006D6885">
      <w:pPr>
        <w:rPr>
          <w:rFonts w:cstheme="minorHAnsi"/>
          <w:b/>
          <w:bCs/>
          <w:sz w:val="40"/>
          <w:szCs w:val="40"/>
        </w:rPr>
      </w:pPr>
      <w:r w:rsidRPr="006D6885">
        <w:rPr>
          <w:rFonts w:cstheme="minorHAnsi"/>
          <w:b/>
          <w:bCs/>
          <w:sz w:val="40"/>
          <w:szCs w:val="40"/>
        </w:rPr>
        <w:t>4.WAP to find factorial using recursion</w:t>
      </w:r>
    </w:p>
    <w:p w14:paraId="3CBF40D0" w14:textId="77777777" w:rsidR="00787E78" w:rsidRDefault="00787E78" w:rsidP="006D6885">
      <w:pPr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3C9DD10C" w14:textId="187246AB" w:rsidR="00787E78" w:rsidRDefault="00787E78" w:rsidP="006D6885">
      <w:pPr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factorial(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n)</w:t>
      </w:r>
    </w:p>
    <w:p w14:paraId="0D698138" w14:textId="77777777" w:rsidR="00787E78" w:rsidRDefault="00787E78" w:rsidP="00D72877">
      <w:pPr>
        <w:ind w:left="527"/>
        <w:rPr>
          <w:rFonts w:cstheme="minorHAnsi"/>
        </w:rPr>
      </w:pPr>
    </w:p>
    <w:p w14:paraId="238EFC3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F6F8128" w14:textId="77777777" w:rsidR="00787E78" w:rsidRDefault="00787E78" w:rsidP="00D72877">
      <w:pPr>
        <w:ind w:left="527"/>
        <w:rPr>
          <w:rFonts w:cstheme="minorHAnsi"/>
        </w:rPr>
      </w:pPr>
    </w:p>
    <w:p w14:paraId="33BAC2EF" w14:textId="752FD51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If(n == 1 || n == 0)</w:t>
      </w:r>
    </w:p>
    <w:p w14:paraId="1ED517C7" w14:textId="77777777" w:rsidR="00787E78" w:rsidRDefault="00787E78" w:rsidP="00D72877">
      <w:pPr>
        <w:ind w:left="527"/>
        <w:rPr>
          <w:rFonts w:cstheme="minorHAnsi"/>
        </w:rPr>
      </w:pPr>
    </w:p>
    <w:p w14:paraId="6FFDF5AC" w14:textId="792258F8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Return 1;</w:t>
      </w:r>
    </w:p>
    <w:p w14:paraId="7CC6B327" w14:textId="77777777" w:rsidR="00787E78" w:rsidRDefault="00787E78" w:rsidP="00D72877">
      <w:pPr>
        <w:ind w:left="527"/>
        <w:rPr>
          <w:rFonts w:cstheme="minorHAnsi"/>
        </w:rPr>
      </w:pPr>
    </w:p>
    <w:p w14:paraId="6DD3E01E" w14:textId="0CDE766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Else</w:t>
      </w:r>
    </w:p>
    <w:p w14:paraId="7449CFF6" w14:textId="77777777" w:rsidR="00787E78" w:rsidRDefault="00787E78" w:rsidP="00D72877">
      <w:pPr>
        <w:ind w:left="527"/>
        <w:rPr>
          <w:rFonts w:cstheme="minorHAnsi"/>
        </w:rPr>
      </w:pPr>
    </w:p>
    <w:p w14:paraId="4EBC1451" w14:textId="7CE40BE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Return n * factorial(n-1);</w:t>
      </w:r>
    </w:p>
    <w:p w14:paraId="20643C52" w14:textId="77777777" w:rsidR="00787E78" w:rsidRDefault="00787E78" w:rsidP="00D72877">
      <w:pPr>
        <w:ind w:left="527"/>
        <w:rPr>
          <w:rFonts w:cstheme="minorHAnsi"/>
        </w:rPr>
      </w:pPr>
    </w:p>
    <w:p w14:paraId="406AE7E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604FB27B" w14:textId="77777777" w:rsidR="00787E78" w:rsidRDefault="00787E78" w:rsidP="00D72877">
      <w:pPr>
        <w:ind w:left="527"/>
        <w:rPr>
          <w:rFonts w:cstheme="minorHAnsi"/>
        </w:rPr>
      </w:pPr>
    </w:p>
    <w:p w14:paraId="6C7EF48B" w14:textId="53672582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5D786CDC" w14:textId="77777777" w:rsidR="00787E78" w:rsidRDefault="00787E78" w:rsidP="00D72877">
      <w:pPr>
        <w:ind w:left="527"/>
        <w:rPr>
          <w:rFonts w:cstheme="minorHAnsi"/>
        </w:rPr>
      </w:pPr>
    </w:p>
    <w:p w14:paraId="6FF5113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7A1FD91" w14:textId="77777777" w:rsidR="00787E78" w:rsidRDefault="00787E78" w:rsidP="00D72877">
      <w:pPr>
        <w:ind w:left="527"/>
        <w:rPr>
          <w:rFonts w:cstheme="minorHAnsi"/>
        </w:rPr>
      </w:pPr>
    </w:p>
    <w:p w14:paraId="0C8958F4" w14:textId="02964AE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;</w:t>
      </w:r>
    </w:p>
    <w:p w14:paraId="0C2641BD" w14:textId="77777777" w:rsidR="00787E78" w:rsidRDefault="00787E78" w:rsidP="00D72877">
      <w:pPr>
        <w:ind w:left="527"/>
        <w:rPr>
          <w:rFonts w:cstheme="minorHAnsi"/>
        </w:rPr>
      </w:pPr>
    </w:p>
    <w:p w14:paraId="32B4B2DF" w14:textId="096345A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(“Enter a number: “);</w:t>
      </w:r>
    </w:p>
    <w:p w14:paraId="593EEC3A" w14:textId="77777777" w:rsidR="00787E78" w:rsidRDefault="00787E78" w:rsidP="00D72877">
      <w:pPr>
        <w:ind w:left="527"/>
        <w:rPr>
          <w:rFonts w:cstheme="minorHAnsi"/>
        </w:rPr>
      </w:pPr>
    </w:p>
    <w:p w14:paraId="5DF95764" w14:textId="28C2EC2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419A8DDD" w14:textId="77777777" w:rsidR="00787E78" w:rsidRDefault="00787E78" w:rsidP="00D72877">
      <w:pPr>
        <w:ind w:left="527"/>
        <w:rPr>
          <w:rFonts w:cstheme="minorHAnsi"/>
        </w:rPr>
      </w:pPr>
    </w:p>
    <w:p w14:paraId="61413EC2" w14:textId="608F197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nFactorial</w:t>
      </w:r>
      <w:proofErr w:type="spellEnd"/>
      <w:r>
        <w:rPr>
          <w:rFonts w:cstheme="minorHAnsi"/>
        </w:rPr>
        <w:t xml:space="preserve"> of %d is %d”,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, factorial(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));</w:t>
      </w:r>
    </w:p>
    <w:p w14:paraId="1F1192C3" w14:textId="77777777" w:rsidR="00787E78" w:rsidRDefault="00787E78" w:rsidP="00D72877">
      <w:pPr>
        <w:ind w:left="527"/>
        <w:rPr>
          <w:rFonts w:cstheme="minorHAnsi"/>
        </w:rPr>
      </w:pPr>
    </w:p>
    <w:p w14:paraId="0038071B" w14:textId="7CE50C7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00753622" w14:textId="77777777" w:rsidR="00787E78" w:rsidRDefault="00787E78" w:rsidP="00D72877">
      <w:pPr>
        <w:ind w:left="527"/>
        <w:rPr>
          <w:rFonts w:cstheme="minorHAnsi"/>
        </w:rPr>
      </w:pPr>
    </w:p>
    <w:p w14:paraId="2BAA66F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433D8EFA" w14:textId="77777777" w:rsidR="00787E78" w:rsidRDefault="00787E78" w:rsidP="00D72877">
      <w:pPr>
        <w:ind w:left="527"/>
        <w:rPr>
          <w:rFonts w:cstheme="minorHAnsi"/>
        </w:rPr>
      </w:pPr>
    </w:p>
    <w:p w14:paraId="2BA2DEF1" w14:textId="77777777" w:rsidR="00787E78" w:rsidRDefault="00787E78" w:rsidP="00D72877">
      <w:pPr>
        <w:ind w:left="527"/>
        <w:rPr>
          <w:rFonts w:cstheme="minorHAnsi"/>
        </w:rPr>
      </w:pPr>
    </w:p>
    <w:p w14:paraId="63C8D1D3" w14:textId="7D394341" w:rsidR="00787E78" w:rsidRPr="005B3063" w:rsidRDefault="00787E78" w:rsidP="005B3063">
      <w:pPr>
        <w:rPr>
          <w:rFonts w:cstheme="minorHAnsi"/>
          <w:b/>
          <w:bCs/>
          <w:sz w:val="40"/>
          <w:szCs w:val="40"/>
        </w:rPr>
      </w:pPr>
      <w:r w:rsidRPr="005B3063">
        <w:rPr>
          <w:rFonts w:cstheme="minorHAnsi"/>
          <w:b/>
          <w:bCs/>
          <w:sz w:val="40"/>
          <w:szCs w:val="40"/>
        </w:rPr>
        <w:tab/>
        <w:t>5. WAP to take two Array input from user and sort them in ascending or Descending order as per user’s choice</w:t>
      </w:r>
    </w:p>
    <w:p w14:paraId="46988ED7" w14:textId="77777777" w:rsidR="00787E78" w:rsidRDefault="00787E78" w:rsidP="005B3063">
      <w:pPr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65ACAD30" w14:textId="77777777" w:rsidR="00787E78" w:rsidRDefault="00787E78" w:rsidP="00D72877">
      <w:pPr>
        <w:ind w:left="527"/>
        <w:rPr>
          <w:rFonts w:cstheme="minorHAnsi"/>
        </w:rPr>
      </w:pPr>
    </w:p>
    <w:p w14:paraId="2C7CF789" w14:textId="64B06CB6" w:rsidR="00787E78" w:rsidRDefault="005B3063" w:rsidP="00D72877">
      <w:pPr>
        <w:ind w:left="527"/>
        <w:rPr>
          <w:rFonts w:cstheme="minorHAnsi"/>
        </w:rPr>
      </w:pPr>
      <w:r>
        <w:rPr>
          <w:rFonts w:cstheme="minorHAnsi"/>
        </w:rPr>
        <w:t>v</w:t>
      </w:r>
      <w:r w:rsidR="00787E78">
        <w:rPr>
          <w:rFonts w:cstheme="minorHAnsi"/>
        </w:rPr>
        <w:t xml:space="preserve">oid </w:t>
      </w:r>
      <w:proofErr w:type="spellStart"/>
      <w:r w:rsidR="00787E78">
        <w:rPr>
          <w:rFonts w:cstheme="minorHAnsi"/>
        </w:rPr>
        <w:t>ascendingSort</w:t>
      </w:r>
      <w:proofErr w:type="spellEnd"/>
      <w:r w:rsidR="00787E78">
        <w:rPr>
          <w:rFonts w:cstheme="minorHAnsi"/>
        </w:rPr>
        <w:t>(</w:t>
      </w:r>
      <w:proofErr w:type="spellStart"/>
      <w:r w:rsidR="00787E78">
        <w:rPr>
          <w:rFonts w:cstheme="minorHAnsi"/>
        </w:rPr>
        <w:t>int</w:t>
      </w:r>
      <w:proofErr w:type="spellEnd"/>
      <w:r w:rsidR="00787E78">
        <w:rPr>
          <w:rFonts w:cstheme="minorHAnsi"/>
        </w:rPr>
        <w:t xml:space="preserve"> </w:t>
      </w:r>
      <w:proofErr w:type="spellStart"/>
      <w:r w:rsidR="00787E78">
        <w:rPr>
          <w:rFonts w:cstheme="minorHAnsi"/>
        </w:rPr>
        <w:t>arr</w:t>
      </w:r>
      <w:proofErr w:type="spellEnd"/>
      <w:r w:rsidR="00787E78">
        <w:rPr>
          <w:rFonts w:cstheme="minorHAnsi"/>
        </w:rPr>
        <w:t xml:space="preserve">[], </w:t>
      </w:r>
      <w:proofErr w:type="spellStart"/>
      <w:r w:rsidR="00787E78">
        <w:rPr>
          <w:rFonts w:cstheme="minorHAnsi"/>
        </w:rPr>
        <w:t>int</w:t>
      </w:r>
      <w:proofErr w:type="spellEnd"/>
      <w:r w:rsidR="00787E78">
        <w:rPr>
          <w:rFonts w:cstheme="minorHAnsi"/>
        </w:rPr>
        <w:t xml:space="preserve"> n)</w:t>
      </w:r>
    </w:p>
    <w:p w14:paraId="5131083A" w14:textId="77777777" w:rsidR="00787E78" w:rsidRDefault="00787E78" w:rsidP="00D72877">
      <w:pPr>
        <w:ind w:left="527"/>
        <w:rPr>
          <w:rFonts w:cstheme="minorHAnsi"/>
        </w:rPr>
      </w:pPr>
    </w:p>
    <w:p w14:paraId="6115818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1116AD1A" w14:textId="77777777" w:rsidR="00787E78" w:rsidRDefault="00787E78" w:rsidP="00D72877">
      <w:pPr>
        <w:ind w:left="527"/>
        <w:rPr>
          <w:rFonts w:cstheme="minorHAnsi"/>
        </w:rPr>
      </w:pPr>
    </w:p>
    <w:p w14:paraId="2DFB737F" w14:textId="5454017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B3063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I, j, temp;</w:t>
      </w:r>
    </w:p>
    <w:p w14:paraId="228A99B1" w14:textId="77777777" w:rsidR="00787E78" w:rsidRDefault="00787E78" w:rsidP="00D72877">
      <w:pPr>
        <w:ind w:left="527"/>
        <w:rPr>
          <w:rFonts w:cstheme="minorHAnsi"/>
        </w:rPr>
      </w:pPr>
    </w:p>
    <w:p w14:paraId="3A36EAE0" w14:textId="69C193E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</w:t>
      </w:r>
      <w:r w:rsidR="005B3063">
        <w:rPr>
          <w:rFonts w:cstheme="minorHAnsi"/>
        </w:rPr>
        <w:t>f</w:t>
      </w:r>
      <w:r>
        <w:rPr>
          <w:rFonts w:cstheme="minorHAnsi"/>
        </w:rPr>
        <w:t xml:space="preserve">or (I = 0; I &lt; n – 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67DD6977" w14:textId="77777777" w:rsidR="00787E78" w:rsidRDefault="00787E78" w:rsidP="00D72877">
      <w:pPr>
        <w:ind w:left="527"/>
        <w:rPr>
          <w:rFonts w:cstheme="minorHAnsi"/>
        </w:rPr>
      </w:pPr>
    </w:p>
    <w:p w14:paraId="3423EF1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1993986" w14:textId="77777777" w:rsidR="00787E78" w:rsidRDefault="00787E78" w:rsidP="00D72877">
      <w:pPr>
        <w:ind w:left="527"/>
        <w:rPr>
          <w:rFonts w:cstheme="minorHAnsi"/>
        </w:rPr>
      </w:pPr>
    </w:p>
    <w:p w14:paraId="4E40AB89" w14:textId="27DDD4B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5B3063">
        <w:rPr>
          <w:rFonts w:cstheme="minorHAnsi"/>
        </w:rPr>
        <w:t>fo</w:t>
      </w:r>
      <w:r>
        <w:rPr>
          <w:rFonts w:cstheme="minorHAnsi"/>
        </w:rPr>
        <w:t>r (j = I + 1; j &lt; n; j++)</w:t>
      </w:r>
    </w:p>
    <w:p w14:paraId="22018927" w14:textId="77777777" w:rsidR="00787E78" w:rsidRDefault="00787E78" w:rsidP="00D72877">
      <w:pPr>
        <w:ind w:left="527"/>
        <w:rPr>
          <w:rFonts w:cstheme="minorHAnsi"/>
        </w:rPr>
      </w:pPr>
    </w:p>
    <w:p w14:paraId="2FF7639A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40B4DAE5" w14:textId="77777777" w:rsidR="00787E78" w:rsidRDefault="00787E78" w:rsidP="00D72877">
      <w:pPr>
        <w:ind w:left="527"/>
        <w:rPr>
          <w:rFonts w:cstheme="minorHAnsi"/>
        </w:rPr>
      </w:pPr>
    </w:p>
    <w:p w14:paraId="753E55C2" w14:textId="167C581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5B3063">
        <w:rPr>
          <w:rFonts w:cstheme="minorHAnsi"/>
        </w:rPr>
        <w:t>i</w:t>
      </w:r>
      <w:r>
        <w:rPr>
          <w:rFonts w:cstheme="minorHAnsi"/>
        </w:rPr>
        <w:t>f 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&gt;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[j])</w:t>
      </w:r>
    </w:p>
    <w:p w14:paraId="736CFA1F" w14:textId="77777777" w:rsidR="00787E78" w:rsidRDefault="00787E78" w:rsidP="00D72877">
      <w:pPr>
        <w:ind w:left="527"/>
        <w:rPr>
          <w:rFonts w:cstheme="minorHAnsi"/>
        </w:rPr>
      </w:pPr>
    </w:p>
    <w:p w14:paraId="36C460D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6C3C909" w14:textId="77777777" w:rsidR="00787E78" w:rsidRDefault="00787E78" w:rsidP="00D72877">
      <w:pPr>
        <w:ind w:left="527"/>
        <w:rPr>
          <w:rFonts w:cstheme="minorHAnsi"/>
        </w:rPr>
      </w:pPr>
    </w:p>
    <w:p w14:paraId="40042933" w14:textId="169C81E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r w:rsidR="005B3063">
        <w:rPr>
          <w:rFonts w:cstheme="minorHAnsi"/>
        </w:rPr>
        <w:t>t</w:t>
      </w:r>
      <w:r>
        <w:rPr>
          <w:rFonts w:cstheme="minorHAnsi"/>
        </w:rPr>
        <w:t xml:space="preserve">emp =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];</w:t>
      </w:r>
    </w:p>
    <w:p w14:paraId="7AAD5594" w14:textId="77777777" w:rsidR="00787E78" w:rsidRDefault="00787E78" w:rsidP="00D72877">
      <w:pPr>
        <w:ind w:left="527"/>
        <w:rPr>
          <w:rFonts w:cstheme="minorHAnsi"/>
        </w:rPr>
      </w:pPr>
    </w:p>
    <w:p w14:paraId="66B8F69D" w14:textId="5E592238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5B3063">
        <w:rPr>
          <w:rFonts w:cstheme="minorHAnsi"/>
        </w:rPr>
        <w:t>a</w:t>
      </w:r>
      <w:r>
        <w:rPr>
          <w:rFonts w:cstheme="minorHAnsi"/>
        </w:rPr>
        <w:t>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=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[j];</w:t>
      </w:r>
    </w:p>
    <w:p w14:paraId="60D9DBCB" w14:textId="77777777" w:rsidR="00787E78" w:rsidRDefault="00787E78" w:rsidP="00D72877">
      <w:pPr>
        <w:ind w:left="527"/>
        <w:rPr>
          <w:rFonts w:cstheme="minorHAnsi"/>
        </w:rPr>
      </w:pPr>
    </w:p>
    <w:p w14:paraId="20D1F721" w14:textId="24CC597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3971B5">
        <w:rPr>
          <w:rFonts w:cstheme="minorHAnsi"/>
        </w:rPr>
        <w:t>a</w:t>
      </w:r>
      <w:r>
        <w:rPr>
          <w:rFonts w:cstheme="minorHAnsi"/>
        </w:rPr>
        <w:t>rr</w:t>
      </w:r>
      <w:proofErr w:type="spellEnd"/>
      <w:r>
        <w:rPr>
          <w:rFonts w:cstheme="minorHAnsi"/>
        </w:rPr>
        <w:t>[j] = temp;</w:t>
      </w:r>
    </w:p>
    <w:p w14:paraId="3202748C" w14:textId="77777777" w:rsidR="00787E78" w:rsidRDefault="00787E78" w:rsidP="00D72877">
      <w:pPr>
        <w:ind w:left="527"/>
        <w:rPr>
          <w:rFonts w:cstheme="minorHAnsi"/>
        </w:rPr>
      </w:pPr>
    </w:p>
    <w:p w14:paraId="233DE43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186A0002" w14:textId="77777777" w:rsidR="00787E78" w:rsidRDefault="00787E78" w:rsidP="00D72877">
      <w:pPr>
        <w:ind w:left="527"/>
        <w:rPr>
          <w:rFonts w:cstheme="minorHAnsi"/>
        </w:rPr>
      </w:pPr>
    </w:p>
    <w:p w14:paraId="358F0C4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4BD667BE" w14:textId="77777777" w:rsidR="00787E78" w:rsidRDefault="00787E78" w:rsidP="00D72877">
      <w:pPr>
        <w:ind w:left="527"/>
        <w:rPr>
          <w:rFonts w:cstheme="minorHAnsi"/>
        </w:rPr>
      </w:pPr>
    </w:p>
    <w:p w14:paraId="7B56B21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47FB4D43" w14:textId="77777777" w:rsidR="00787E78" w:rsidRDefault="00787E78" w:rsidP="00D72877">
      <w:pPr>
        <w:ind w:left="527"/>
        <w:rPr>
          <w:rFonts w:cstheme="minorHAnsi"/>
        </w:rPr>
      </w:pPr>
    </w:p>
    <w:p w14:paraId="0ECFD7A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569048F4" w14:textId="77777777" w:rsidR="00787E78" w:rsidRDefault="00787E78" w:rsidP="00D72877">
      <w:pPr>
        <w:ind w:left="527"/>
        <w:rPr>
          <w:rFonts w:cstheme="minorHAnsi"/>
        </w:rPr>
      </w:pPr>
    </w:p>
    <w:p w14:paraId="784B9014" w14:textId="03A7ACC3" w:rsidR="00787E78" w:rsidRDefault="003971B5" w:rsidP="00D72877">
      <w:pPr>
        <w:ind w:left="527"/>
        <w:rPr>
          <w:rFonts w:cstheme="minorHAnsi"/>
        </w:rPr>
      </w:pPr>
      <w:r>
        <w:rPr>
          <w:rFonts w:cstheme="minorHAnsi"/>
        </w:rPr>
        <w:t>v</w:t>
      </w:r>
      <w:r w:rsidR="00787E78">
        <w:rPr>
          <w:rFonts w:cstheme="minorHAnsi"/>
        </w:rPr>
        <w:t xml:space="preserve">oid </w:t>
      </w:r>
      <w:proofErr w:type="spellStart"/>
      <w:r w:rsidR="00787E78">
        <w:rPr>
          <w:rFonts w:cstheme="minorHAnsi"/>
        </w:rPr>
        <w:t>descendingSort</w:t>
      </w:r>
      <w:proofErr w:type="spellEnd"/>
      <w:r w:rsidR="00787E78">
        <w:rPr>
          <w:rFonts w:cstheme="minorHAnsi"/>
        </w:rPr>
        <w:t>(</w:t>
      </w:r>
      <w:proofErr w:type="spellStart"/>
      <w:r w:rsidR="00787E78">
        <w:rPr>
          <w:rFonts w:cstheme="minorHAnsi"/>
        </w:rPr>
        <w:t>int</w:t>
      </w:r>
      <w:proofErr w:type="spellEnd"/>
      <w:r w:rsidR="00787E78">
        <w:rPr>
          <w:rFonts w:cstheme="minorHAnsi"/>
        </w:rPr>
        <w:t xml:space="preserve"> </w:t>
      </w:r>
      <w:proofErr w:type="spellStart"/>
      <w:r w:rsidR="00787E78">
        <w:rPr>
          <w:rFonts w:cstheme="minorHAnsi"/>
        </w:rPr>
        <w:t>arr</w:t>
      </w:r>
      <w:proofErr w:type="spellEnd"/>
      <w:r w:rsidR="00787E78">
        <w:rPr>
          <w:rFonts w:cstheme="minorHAnsi"/>
        </w:rPr>
        <w:t xml:space="preserve">[], </w:t>
      </w:r>
      <w:proofErr w:type="spellStart"/>
      <w:r w:rsidR="00787E78">
        <w:rPr>
          <w:rFonts w:cstheme="minorHAnsi"/>
        </w:rPr>
        <w:t>int</w:t>
      </w:r>
      <w:proofErr w:type="spellEnd"/>
      <w:r w:rsidR="00787E78">
        <w:rPr>
          <w:rFonts w:cstheme="minorHAnsi"/>
        </w:rPr>
        <w:t xml:space="preserve"> n)</w:t>
      </w:r>
    </w:p>
    <w:p w14:paraId="05E34E7F" w14:textId="77777777" w:rsidR="00787E78" w:rsidRDefault="00787E78" w:rsidP="00D72877">
      <w:pPr>
        <w:ind w:left="527"/>
        <w:rPr>
          <w:rFonts w:cstheme="minorHAnsi"/>
        </w:rPr>
      </w:pPr>
    </w:p>
    <w:p w14:paraId="7C4721F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4FEE2983" w14:textId="77777777" w:rsidR="00787E78" w:rsidRDefault="00787E78" w:rsidP="00D72877">
      <w:pPr>
        <w:ind w:left="527"/>
        <w:rPr>
          <w:rFonts w:cstheme="minorHAnsi"/>
        </w:rPr>
      </w:pPr>
    </w:p>
    <w:p w14:paraId="7EBB764E" w14:textId="2C3ECC7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3971B5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I, j, temp;</w:t>
      </w:r>
    </w:p>
    <w:p w14:paraId="78B687DE" w14:textId="77777777" w:rsidR="00787E78" w:rsidRDefault="00787E78" w:rsidP="00D72877">
      <w:pPr>
        <w:ind w:left="527"/>
        <w:rPr>
          <w:rFonts w:cstheme="minorHAnsi"/>
        </w:rPr>
      </w:pPr>
    </w:p>
    <w:p w14:paraId="0D874151" w14:textId="65F3330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3971B5">
        <w:rPr>
          <w:rFonts w:cstheme="minorHAnsi"/>
        </w:rPr>
        <w:t>f</w:t>
      </w:r>
      <w:r>
        <w:rPr>
          <w:rFonts w:cstheme="minorHAnsi"/>
        </w:rPr>
        <w:t xml:space="preserve">or (I = 0; I &lt; n – 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18E18909" w14:textId="77777777" w:rsidR="00787E78" w:rsidRDefault="00787E78" w:rsidP="00D72877">
      <w:pPr>
        <w:ind w:left="527"/>
        <w:rPr>
          <w:rFonts w:cstheme="minorHAnsi"/>
        </w:rPr>
      </w:pPr>
    </w:p>
    <w:p w14:paraId="1F52D21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4753BD69" w14:textId="77777777" w:rsidR="00787E78" w:rsidRDefault="00787E78" w:rsidP="00D72877">
      <w:pPr>
        <w:ind w:left="527"/>
        <w:rPr>
          <w:rFonts w:cstheme="minorHAnsi"/>
        </w:rPr>
      </w:pPr>
    </w:p>
    <w:p w14:paraId="7296504A" w14:textId="4A4D19E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3971B5">
        <w:rPr>
          <w:rFonts w:cstheme="minorHAnsi"/>
        </w:rPr>
        <w:t>f</w:t>
      </w:r>
      <w:r>
        <w:rPr>
          <w:rFonts w:cstheme="minorHAnsi"/>
        </w:rPr>
        <w:t>or (j = I + 1; j &lt; n; j++)</w:t>
      </w:r>
    </w:p>
    <w:p w14:paraId="0B931D59" w14:textId="77777777" w:rsidR="00787E78" w:rsidRDefault="00787E78" w:rsidP="00D72877">
      <w:pPr>
        <w:ind w:left="527"/>
        <w:rPr>
          <w:rFonts w:cstheme="minorHAnsi"/>
        </w:rPr>
      </w:pPr>
    </w:p>
    <w:p w14:paraId="25D9998E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7E4953C" w14:textId="77777777" w:rsidR="00787E78" w:rsidRDefault="00787E78" w:rsidP="00D72877">
      <w:pPr>
        <w:ind w:left="527"/>
        <w:rPr>
          <w:rFonts w:cstheme="minorHAnsi"/>
        </w:rPr>
      </w:pPr>
    </w:p>
    <w:p w14:paraId="073DDE91" w14:textId="277048E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3971B5">
        <w:rPr>
          <w:rFonts w:cstheme="minorHAnsi"/>
        </w:rPr>
        <w:t>i</w:t>
      </w:r>
      <w:r>
        <w:rPr>
          <w:rFonts w:cstheme="minorHAnsi"/>
        </w:rPr>
        <w:t>f 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&lt;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[j])</w:t>
      </w:r>
    </w:p>
    <w:p w14:paraId="6B9003E4" w14:textId="77777777" w:rsidR="00787E78" w:rsidRDefault="00787E78" w:rsidP="00D72877">
      <w:pPr>
        <w:ind w:left="527"/>
        <w:rPr>
          <w:rFonts w:cstheme="minorHAnsi"/>
        </w:rPr>
      </w:pPr>
    </w:p>
    <w:p w14:paraId="0EF229E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B3E684B" w14:textId="77777777" w:rsidR="00787E78" w:rsidRDefault="00787E78" w:rsidP="00D72877">
      <w:pPr>
        <w:ind w:left="527"/>
        <w:rPr>
          <w:rFonts w:cstheme="minorHAnsi"/>
        </w:rPr>
      </w:pPr>
    </w:p>
    <w:p w14:paraId="2433FC3C" w14:textId="47AE88F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</w:t>
      </w:r>
      <w:r w:rsidR="003971B5">
        <w:rPr>
          <w:rFonts w:cstheme="minorHAnsi"/>
        </w:rPr>
        <w:t>t</w:t>
      </w:r>
      <w:r>
        <w:rPr>
          <w:rFonts w:cstheme="minorHAnsi"/>
        </w:rPr>
        <w:t xml:space="preserve">emp =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];</w:t>
      </w:r>
    </w:p>
    <w:p w14:paraId="79604E5A" w14:textId="77777777" w:rsidR="00787E78" w:rsidRDefault="00787E78" w:rsidP="00D72877">
      <w:pPr>
        <w:ind w:left="527"/>
        <w:rPr>
          <w:rFonts w:cstheme="minorHAnsi"/>
        </w:rPr>
      </w:pPr>
    </w:p>
    <w:p w14:paraId="7EAADA9D" w14:textId="45F03D8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695A55">
        <w:rPr>
          <w:rFonts w:cstheme="minorHAnsi"/>
        </w:rPr>
        <w:t>ar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=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[j];</w:t>
      </w:r>
    </w:p>
    <w:p w14:paraId="7B91A5E7" w14:textId="77777777" w:rsidR="00787E78" w:rsidRDefault="00787E78" w:rsidP="00D72877">
      <w:pPr>
        <w:ind w:left="527"/>
        <w:rPr>
          <w:rFonts w:cstheme="minorHAnsi"/>
        </w:rPr>
      </w:pPr>
    </w:p>
    <w:p w14:paraId="1D968C47" w14:textId="185A24A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695A55">
        <w:rPr>
          <w:rFonts w:cstheme="minorHAnsi"/>
        </w:rPr>
        <w:t>a</w:t>
      </w:r>
      <w:r>
        <w:rPr>
          <w:rFonts w:cstheme="minorHAnsi"/>
        </w:rPr>
        <w:t>rr</w:t>
      </w:r>
      <w:proofErr w:type="spellEnd"/>
      <w:r>
        <w:rPr>
          <w:rFonts w:cstheme="minorHAnsi"/>
        </w:rPr>
        <w:t>[j] = temp;</w:t>
      </w:r>
    </w:p>
    <w:p w14:paraId="33902EED" w14:textId="77777777" w:rsidR="00787E78" w:rsidRDefault="00787E78" w:rsidP="00D72877">
      <w:pPr>
        <w:ind w:left="527"/>
        <w:rPr>
          <w:rFonts w:cstheme="minorHAnsi"/>
        </w:rPr>
      </w:pPr>
    </w:p>
    <w:p w14:paraId="3D64F73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656DC164" w14:textId="77777777" w:rsidR="00787E78" w:rsidRDefault="00787E78" w:rsidP="00D72877">
      <w:pPr>
        <w:ind w:left="527"/>
        <w:rPr>
          <w:rFonts w:cstheme="minorHAnsi"/>
        </w:rPr>
      </w:pPr>
    </w:p>
    <w:p w14:paraId="3EA0F830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405E21A1" w14:textId="77777777" w:rsidR="00787E78" w:rsidRDefault="00787E78" w:rsidP="00D72877">
      <w:pPr>
        <w:ind w:left="527"/>
        <w:rPr>
          <w:rFonts w:cstheme="minorHAnsi"/>
        </w:rPr>
      </w:pPr>
    </w:p>
    <w:p w14:paraId="763CEF4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AB59107" w14:textId="77777777" w:rsidR="00787E78" w:rsidRDefault="00787E78" w:rsidP="00D72877">
      <w:pPr>
        <w:ind w:left="527"/>
        <w:rPr>
          <w:rFonts w:cstheme="minorHAnsi"/>
        </w:rPr>
      </w:pPr>
    </w:p>
    <w:p w14:paraId="42897F9A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2FF10A6B" w14:textId="77777777" w:rsidR="00787E78" w:rsidRDefault="00787E78" w:rsidP="00D72877">
      <w:pPr>
        <w:ind w:left="527"/>
        <w:rPr>
          <w:rFonts w:cstheme="minorHAnsi"/>
        </w:rPr>
      </w:pPr>
    </w:p>
    <w:p w14:paraId="4D296BAF" w14:textId="77777777" w:rsidR="00787E78" w:rsidRDefault="00787E78" w:rsidP="00D72877">
      <w:pPr>
        <w:ind w:left="527"/>
        <w:rPr>
          <w:rFonts w:cstheme="minorHAnsi"/>
        </w:rPr>
      </w:pPr>
    </w:p>
    <w:p w14:paraId="4914F6FC" w14:textId="77777777" w:rsidR="00787E78" w:rsidRDefault="00787E78" w:rsidP="00D72877">
      <w:pPr>
        <w:ind w:left="527"/>
        <w:rPr>
          <w:rFonts w:cstheme="minorHAnsi"/>
        </w:rPr>
      </w:pPr>
    </w:p>
    <w:p w14:paraId="4453F64A" w14:textId="1CBFC9F8" w:rsidR="00787E78" w:rsidRDefault="00695A55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 w:rsidR="00787E78">
        <w:rPr>
          <w:rFonts w:cstheme="minorHAnsi"/>
        </w:rPr>
        <w:t xml:space="preserve"> main() {</w:t>
      </w:r>
    </w:p>
    <w:p w14:paraId="641C5F6E" w14:textId="77777777" w:rsidR="00787E78" w:rsidRDefault="00787E78" w:rsidP="00D72877">
      <w:pPr>
        <w:ind w:left="527"/>
        <w:rPr>
          <w:rFonts w:cstheme="minorHAnsi"/>
        </w:rPr>
      </w:pPr>
    </w:p>
    <w:p w14:paraId="2F85E40A" w14:textId="509F24F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95A55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arr1[100], arr2[100], n1, n2, I, choice;</w:t>
      </w:r>
    </w:p>
    <w:p w14:paraId="3E8A2EBF" w14:textId="77777777" w:rsidR="00787E78" w:rsidRDefault="00787E78" w:rsidP="00D72877">
      <w:pPr>
        <w:ind w:left="527"/>
        <w:rPr>
          <w:rFonts w:cstheme="minorHAnsi"/>
        </w:rPr>
      </w:pPr>
    </w:p>
    <w:p w14:paraId="56302A6E" w14:textId="3252999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</w:t>
      </w:r>
      <w:proofErr w:type="spellStart"/>
      <w:r w:rsidR="00695A55">
        <w:rPr>
          <w:rFonts w:cstheme="minorHAnsi"/>
        </w:rPr>
        <w:t>printf</w:t>
      </w:r>
      <w:proofErr w:type="spellEnd"/>
      <w:r>
        <w:rPr>
          <w:rFonts w:cstheme="minorHAnsi"/>
        </w:rPr>
        <w:t>(“\n Enter the number of elements in the first array: “);</w:t>
      </w:r>
    </w:p>
    <w:p w14:paraId="10D89E06" w14:textId="77777777" w:rsidR="00787E78" w:rsidRDefault="00787E78" w:rsidP="00D72877">
      <w:pPr>
        <w:ind w:left="527"/>
        <w:rPr>
          <w:rFonts w:cstheme="minorHAnsi"/>
        </w:rPr>
      </w:pPr>
    </w:p>
    <w:p w14:paraId="6132FA69" w14:textId="3E0531D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95A55">
        <w:rPr>
          <w:rFonts w:cstheme="minorHAnsi"/>
        </w:rPr>
        <w:t>scanf</w:t>
      </w:r>
      <w:proofErr w:type="spellEnd"/>
      <w:r>
        <w:rPr>
          <w:rFonts w:cstheme="minorHAnsi"/>
        </w:rPr>
        <w:t>(“%d”, &amp;n1);</w:t>
      </w:r>
    </w:p>
    <w:p w14:paraId="7BBD6AC1" w14:textId="77777777" w:rsidR="00787E78" w:rsidRDefault="00787E78" w:rsidP="00D72877">
      <w:pPr>
        <w:ind w:left="527"/>
        <w:rPr>
          <w:rFonts w:cstheme="minorHAnsi"/>
        </w:rPr>
      </w:pPr>
    </w:p>
    <w:p w14:paraId="2CB55B6F" w14:textId="5BE389A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0B499F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 Enter %d elements for the first array: “, n1);</w:t>
      </w:r>
    </w:p>
    <w:p w14:paraId="44818BC3" w14:textId="77777777" w:rsidR="00787E78" w:rsidRDefault="00787E78" w:rsidP="00D72877">
      <w:pPr>
        <w:ind w:left="527"/>
        <w:rPr>
          <w:rFonts w:cstheme="minorHAnsi"/>
        </w:rPr>
      </w:pPr>
    </w:p>
    <w:p w14:paraId="38DB9AE5" w14:textId="5DF14D1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0B499F">
        <w:rPr>
          <w:rFonts w:cstheme="minorHAnsi"/>
        </w:rPr>
        <w:t>f</w:t>
      </w:r>
      <w:r>
        <w:rPr>
          <w:rFonts w:cstheme="minorHAnsi"/>
        </w:rPr>
        <w:t xml:space="preserve">or (I = 0; I &lt; n1;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5BD221F9" w14:textId="77777777" w:rsidR="00787E78" w:rsidRDefault="00787E78" w:rsidP="00D72877">
      <w:pPr>
        <w:ind w:left="527"/>
        <w:rPr>
          <w:rFonts w:cstheme="minorHAnsi"/>
        </w:rPr>
      </w:pPr>
    </w:p>
    <w:p w14:paraId="276E450B" w14:textId="6041F63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0B499F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&amp;arr1[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]);</w:t>
      </w:r>
    </w:p>
    <w:p w14:paraId="4C5B8CF0" w14:textId="77777777" w:rsidR="00787E78" w:rsidRDefault="00787E78" w:rsidP="00D72877">
      <w:pPr>
        <w:ind w:left="527"/>
        <w:rPr>
          <w:rFonts w:cstheme="minorHAnsi"/>
        </w:rPr>
      </w:pPr>
    </w:p>
    <w:p w14:paraId="6F3ABA2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3B03C095" w14:textId="77777777" w:rsidR="00787E78" w:rsidRDefault="00787E78" w:rsidP="00D72877">
      <w:pPr>
        <w:ind w:left="527"/>
        <w:rPr>
          <w:rFonts w:cstheme="minorHAnsi"/>
        </w:rPr>
      </w:pPr>
    </w:p>
    <w:p w14:paraId="19FFF550" w14:textId="03E8C38C" w:rsidR="00787E78" w:rsidRDefault="000B499F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787E78">
        <w:rPr>
          <w:rFonts w:cstheme="minorHAnsi"/>
        </w:rPr>
        <w:t>rintf</w:t>
      </w:r>
      <w:proofErr w:type="spellEnd"/>
      <w:r w:rsidR="00787E78">
        <w:rPr>
          <w:rFonts w:cstheme="minorHAnsi"/>
        </w:rPr>
        <w:t>(“\n Enter the number of elements in the second array: “);</w:t>
      </w:r>
    </w:p>
    <w:p w14:paraId="0B72C818" w14:textId="77777777" w:rsidR="00787E78" w:rsidRDefault="00787E78" w:rsidP="00D72877">
      <w:pPr>
        <w:ind w:left="527"/>
        <w:rPr>
          <w:rFonts w:cstheme="minorHAnsi"/>
        </w:rPr>
      </w:pPr>
    </w:p>
    <w:p w14:paraId="4D7305E1" w14:textId="35F236F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0B499F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&amp;n2);</w:t>
      </w:r>
    </w:p>
    <w:p w14:paraId="50B55550" w14:textId="77777777" w:rsidR="00787E78" w:rsidRDefault="00787E78" w:rsidP="00D72877">
      <w:pPr>
        <w:ind w:left="527"/>
        <w:rPr>
          <w:rFonts w:cstheme="minorHAnsi"/>
        </w:rPr>
      </w:pPr>
    </w:p>
    <w:p w14:paraId="5796D054" w14:textId="6D1CC50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0B499F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 Enter %d elements for the second array: “, n2);</w:t>
      </w:r>
    </w:p>
    <w:p w14:paraId="4FC3006E" w14:textId="77777777" w:rsidR="00787E78" w:rsidRDefault="00787E78" w:rsidP="00D72877">
      <w:pPr>
        <w:ind w:left="527"/>
        <w:rPr>
          <w:rFonts w:cstheme="minorHAnsi"/>
        </w:rPr>
      </w:pPr>
    </w:p>
    <w:p w14:paraId="06F4549B" w14:textId="42E631D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0B499F">
        <w:rPr>
          <w:rFonts w:cstheme="minorHAnsi"/>
        </w:rPr>
        <w:t>f</w:t>
      </w:r>
      <w:r>
        <w:rPr>
          <w:rFonts w:cstheme="minorHAnsi"/>
        </w:rPr>
        <w:t xml:space="preserve">or (I = 0; I &lt; n2;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665E6D36" w14:textId="77777777" w:rsidR="00787E78" w:rsidRDefault="00787E78" w:rsidP="00D72877">
      <w:pPr>
        <w:ind w:left="527"/>
        <w:rPr>
          <w:rFonts w:cstheme="minorHAnsi"/>
        </w:rPr>
      </w:pPr>
    </w:p>
    <w:p w14:paraId="4F90A59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B2D0D5B" w14:textId="77777777" w:rsidR="00787E78" w:rsidRDefault="00787E78" w:rsidP="00D72877">
      <w:pPr>
        <w:ind w:left="527"/>
        <w:rPr>
          <w:rFonts w:cstheme="minorHAnsi"/>
        </w:rPr>
      </w:pPr>
    </w:p>
    <w:p w14:paraId="0A666029" w14:textId="3CE3804D" w:rsidR="00787E78" w:rsidRDefault="000B499F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787E78">
        <w:rPr>
          <w:rFonts w:cstheme="minorHAnsi"/>
        </w:rPr>
        <w:t>canf</w:t>
      </w:r>
      <w:proofErr w:type="spellEnd"/>
      <w:r w:rsidR="00787E78">
        <w:rPr>
          <w:rFonts w:cstheme="minorHAnsi"/>
        </w:rPr>
        <w:t>(“%d”, &amp;arr2[</w:t>
      </w:r>
      <w:proofErr w:type="spellStart"/>
      <w:r w:rsidR="00787E78">
        <w:rPr>
          <w:rFonts w:cstheme="minorHAnsi"/>
        </w:rPr>
        <w:t>i</w:t>
      </w:r>
      <w:proofErr w:type="spellEnd"/>
      <w:r w:rsidR="00787E78">
        <w:rPr>
          <w:rFonts w:cstheme="minorHAnsi"/>
        </w:rPr>
        <w:t>]);</w:t>
      </w:r>
    </w:p>
    <w:p w14:paraId="1483C15D" w14:textId="77777777" w:rsidR="00787E78" w:rsidRDefault="00787E78" w:rsidP="00D72877">
      <w:pPr>
        <w:ind w:left="527"/>
        <w:rPr>
          <w:rFonts w:cstheme="minorHAnsi"/>
        </w:rPr>
      </w:pPr>
    </w:p>
    <w:p w14:paraId="1D9DD6A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4B411558" w14:textId="77777777" w:rsidR="00787E78" w:rsidRDefault="00787E78" w:rsidP="00D72877">
      <w:pPr>
        <w:ind w:left="527"/>
        <w:rPr>
          <w:rFonts w:cstheme="minorHAnsi"/>
        </w:rPr>
      </w:pPr>
    </w:p>
    <w:p w14:paraId="1ADCA5CA" w14:textId="787DE6D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3A237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 Enter your choice for sorting order (1 for ascending, 2 for descending): “);</w:t>
      </w:r>
    </w:p>
    <w:p w14:paraId="1DD1018A" w14:textId="77777777" w:rsidR="00787E78" w:rsidRDefault="00787E78" w:rsidP="00D72877">
      <w:pPr>
        <w:ind w:left="527"/>
        <w:rPr>
          <w:rFonts w:cstheme="minorHAnsi"/>
        </w:rPr>
      </w:pPr>
    </w:p>
    <w:p w14:paraId="7634C5B9" w14:textId="53F41C0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3A2374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&amp;choice);</w:t>
      </w:r>
    </w:p>
    <w:p w14:paraId="61924C0E" w14:textId="77777777" w:rsidR="00787E78" w:rsidRDefault="00787E78" w:rsidP="00D72877">
      <w:pPr>
        <w:ind w:left="527"/>
        <w:rPr>
          <w:rFonts w:cstheme="minorHAnsi"/>
        </w:rPr>
      </w:pPr>
    </w:p>
    <w:p w14:paraId="447CAD0C" w14:textId="538C279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3A2374">
        <w:rPr>
          <w:rFonts w:cstheme="minorHAnsi"/>
        </w:rPr>
        <w:t>if</w:t>
      </w:r>
      <w:r>
        <w:rPr>
          <w:rFonts w:cstheme="minorHAnsi"/>
        </w:rPr>
        <w:t xml:space="preserve"> (choice == 1) {</w:t>
      </w:r>
    </w:p>
    <w:p w14:paraId="7E0777C7" w14:textId="77777777" w:rsidR="00787E78" w:rsidRDefault="00787E78" w:rsidP="00D72877">
      <w:pPr>
        <w:ind w:left="527"/>
        <w:rPr>
          <w:rFonts w:cstheme="minorHAnsi"/>
        </w:rPr>
      </w:pPr>
    </w:p>
    <w:p w14:paraId="7F8B0600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ascendingSort</w:t>
      </w:r>
      <w:proofErr w:type="spellEnd"/>
      <w:r>
        <w:rPr>
          <w:rFonts w:cstheme="minorHAnsi"/>
        </w:rPr>
        <w:t>(arr1, n1);</w:t>
      </w:r>
    </w:p>
    <w:p w14:paraId="13721FD2" w14:textId="77777777" w:rsidR="00787E78" w:rsidRDefault="00787E78" w:rsidP="00D72877">
      <w:pPr>
        <w:ind w:left="527"/>
        <w:rPr>
          <w:rFonts w:cstheme="minorHAnsi"/>
        </w:rPr>
      </w:pPr>
    </w:p>
    <w:p w14:paraId="1C3B6B7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ascendingSort</w:t>
      </w:r>
      <w:proofErr w:type="spellEnd"/>
      <w:r>
        <w:rPr>
          <w:rFonts w:cstheme="minorHAnsi"/>
        </w:rPr>
        <w:t>(arr2, n2);</w:t>
      </w:r>
    </w:p>
    <w:p w14:paraId="2E96AC91" w14:textId="77777777" w:rsidR="00787E78" w:rsidRDefault="00787E78" w:rsidP="00D72877">
      <w:pPr>
        <w:ind w:left="527"/>
        <w:rPr>
          <w:rFonts w:cstheme="minorHAnsi"/>
        </w:rPr>
      </w:pPr>
    </w:p>
    <w:p w14:paraId="6567059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 else if (choice == 2) {</w:t>
      </w:r>
    </w:p>
    <w:p w14:paraId="3C4DBC82" w14:textId="77777777" w:rsidR="00787E78" w:rsidRDefault="00787E78" w:rsidP="00D72877">
      <w:pPr>
        <w:ind w:left="527"/>
        <w:rPr>
          <w:rFonts w:cstheme="minorHAnsi"/>
        </w:rPr>
      </w:pPr>
    </w:p>
    <w:p w14:paraId="0D45947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descendingSort</w:t>
      </w:r>
      <w:proofErr w:type="spellEnd"/>
      <w:r>
        <w:rPr>
          <w:rFonts w:cstheme="minorHAnsi"/>
        </w:rPr>
        <w:t>(arr1, n1);</w:t>
      </w:r>
    </w:p>
    <w:p w14:paraId="415DF093" w14:textId="77777777" w:rsidR="00787E78" w:rsidRDefault="00787E78" w:rsidP="00D72877">
      <w:pPr>
        <w:ind w:left="527"/>
        <w:rPr>
          <w:rFonts w:cstheme="minorHAnsi"/>
        </w:rPr>
      </w:pPr>
    </w:p>
    <w:p w14:paraId="4BE3129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descendingSort</w:t>
      </w:r>
      <w:proofErr w:type="spellEnd"/>
      <w:r>
        <w:rPr>
          <w:rFonts w:cstheme="minorHAnsi"/>
        </w:rPr>
        <w:t>(arr2, n2);</w:t>
      </w:r>
    </w:p>
    <w:p w14:paraId="614D06DE" w14:textId="77777777" w:rsidR="00787E78" w:rsidRDefault="00787E78" w:rsidP="00D72877">
      <w:pPr>
        <w:ind w:left="527"/>
        <w:rPr>
          <w:rFonts w:cstheme="minorHAnsi"/>
        </w:rPr>
      </w:pPr>
    </w:p>
    <w:p w14:paraId="630D4E9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 else</w:t>
      </w:r>
    </w:p>
    <w:p w14:paraId="108CA577" w14:textId="77777777" w:rsidR="00787E78" w:rsidRDefault="00787E78" w:rsidP="00D72877">
      <w:pPr>
        <w:ind w:left="527"/>
        <w:rPr>
          <w:rFonts w:cstheme="minorHAnsi"/>
        </w:rPr>
      </w:pPr>
    </w:p>
    <w:p w14:paraId="7EB478F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6C9127B7" w14:textId="77777777" w:rsidR="00787E78" w:rsidRDefault="00787E78" w:rsidP="00D72877">
      <w:pPr>
        <w:ind w:left="527"/>
        <w:rPr>
          <w:rFonts w:cstheme="minorHAnsi"/>
        </w:rPr>
      </w:pPr>
    </w:p>
    <w:p w14:paraId="17AD9A15" w14:textId="422B65E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3A237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 Invalid choice!”);</w:t>
      </w:r>
    </w:p>
    <w:p w14:paraId="79FCE22E" w14:textId="77777777" w:rsidR="00787E78" w:rsidRDefault="00787E78" w:rsidP="00D72877">
      <w:pPr>
        <w:ind w:left="527"/>
        <w:rPr>
          <w:rFonts w:cstheme="minorHAnsi"/>
        </w:rPr>
      </w:pPr>
    </w:p>
    <w:p w14:paraId="757DF4A5" w14:textId="5D3748D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3A2374">
        <w:rPr>
          <w:rFonts w:cstheme="minorHAnsi"/>
        </w:rPr>
        <w:t>r</w:t>
      </w:r>
      <w:r>
        <w:rPr>
          <w:rFonts w:cstheme="minorHAnsi"/>
        </w:rPr>
        <w:t>eturn 0;</w:t>
      </w:r>
    </w:p>
    <w:p w14:paraId="7C1F5A65" w14:textId="77777777" w:rsidR="00787E78" w:rsidRDefault="00787E78" w:rsidP="00D72877">
      <w:pPr>
        <w:ind w:left="527"/>
        <w:rPr>
          <w:rFonts w:cstheme="minorHAnsi"/>
        </w:rPr>
      </w:pPr>
    </w:p>
    <w:p w14:paraId="59DBC9A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5FD3FA56" w14:textId="77777777" w:rsidR="00787E78" w:rsidRDefault="00787E78" w:rsidP="00D72877">
      <w:pPr>
        <w:ind w:left="527"/>
        <w:rPr>
          <w:rFonts w:cstheme="minorHAnsi"/>
        </w:rPr>
      </w:pPr>
    </w:p>
    <w:p w14:paraId="623799F2" w14:textId="75C8D2B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03EA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 Sorted arrays:”);</w:t>
      </w:r>
    </w:p>
    <w:p w14:paraId="0A19B78D" w14:textId="77777777" w:rsidR="00787E78" w:rsidRDefault="00787E78" w:rsidP="00D72877">
      <w:pPr>
        <w:ind w:left="527"/>
        <w:rPr>
          <w:rFonts w:cstheme="minorHAnsi"/>
        </w:rPr>
      </w:pPr>
    </w:p>
    <w:p w14:paraId="17A35F83" w14:textId="4126EAC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03EA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(“First array: “);</w:t>
      </w:r>
    </w:p>
    <w:p w14:paraId="7193DC69" w14:textId="77777777" w:rsidR="00787E78" w:rsidRDefault="00787E78" w:rsidP="00D72877">
      <w:pPr>
        <w:ind w:left="527"/>
        <w:rPr>
          <w:rFonts w:cstheme="minorHAnsi"/>
        </w:rPr>
      </w:pPr>
    </w:p>
    <w:p w14:paraId="507B8E59" w14:textId="5B35DC0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03EA4">
        <w:rPr>
          <w:rFonts w:cstheme="minorHAnsi"/>
        </w:rPr>
        <w:t>f</w:t>
      </w:r>
      <w:r>
        <w:rPr>
          <w:rFonts w:cstheme="minorHAnsi"/>
        </w:rPr>
        <w:t xml:space="preserve">or (I = 0; I &lt; n1;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2F10BCE2" w14:textId="77777777" w:rsidR="00787E78" w:rsidRDefault="00787E78" w:rsidP="00D72877">
      <w:pPr>
        <w:ind w:left="527"/>
        <w:rPr>
          <w:rFonts w:cstheme="minorHAnsi"/>
        </w:rPr>
      </w:pPr>
    </w:p>
    <w:p w14:paraId="302AE7B2" w14:textId="208DE68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103EA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(“%d “, arr1[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]);</w:t>
      </w:r>
    </w:p>
    <w:p w14:paraId="790756FA" w14:textId="77777777" w:rsidR="00787E78" w:rsidRDefault="00787E78" w:rsidP="00D72877">
      <w:pPr>
        <w:ind w:left="527"/>
        <w:rPr>
          <w:rFonts w:cstheme="minorHAnsi"/>
        </w:rPr>
      </w:pPr>
    </w:p>
    <w:p w14:paraId="29A0A151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2597ADE" w14:textId="77777777" w:rsidR="00787E78" w:rsidRDefault="00787E78" w:rsidP="00D72877">
      <w:pPr>
        <w:ind w:left="527"/>
        <w:rPr>
          <w:rFonts w:cstheme="minorHAnsi"/>
        </w:rPr>
      </w:pPr>
    </w:p>
    <w:p w14:paraId="0DCB5358" w14:textId="64E6954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</w:t>
      </w:r>
      <w:proofErr w:type="spellStart"/>
      <w:r w:rsidR="00103EA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nSecond</w:t>
      </w:r>
      <w:proofErr w:type="spellEnd"/>
      <w:r>
        <w:rPr>
          <w:rFonts w:cstheme="minorHAnsi"/>
        </w:rPr>
        <w:t xml:space="preserve"> array: “);</w:t>
      </w:r>
    </w:p>
    <w:p w14:paraId="4C490F64" w14:textId="77777777" w:rsidR="00787E78" w:rsidRDefault="00787E78" w:rsidP="00D72877">
      <w:pPr>
        <w:ind w:left="527"/>
        <w:rPr>
          <w:rFonts w:cstheme="minorHAnsi"/>
        </w:rPr>
      </w:pPr>
    </w:p>
    <w:p w14:paraId="29E0408D" w14:textId="2BBB76D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03EA4">
        <w:rPr>
          <w:rFonts w:cstheme="minorHAnsi"/>
        </w:rPr>
        <w:t>f</w:t>
      </w:r>
      <w:r>
        <w:rPr>
          <w:rFonts w:cstheme="minorHAnsi"/>
        </w:rPr>
        <w:t xml:space="preserve">or (I = 0; I &lt; n2;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1B19372B" w14:textId="77777777" w:rsidR="00787E78" w:rsidRDefault="00787E78" w:rsidP="00D72877">
      <w:pPr>
        <w:ind w:left="527"/>
        <w:rPr>
          <w:rFonts w:cstheme="minorHAnsi"/>
        </w:rPr>
      </w:pPr>
    </w:p>
    <w:p w14:paraId="31662D36" w14:textId="60EB3F3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F77C9D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(“%d “, arr2[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]);</w:t>
      </w:r>
    </w:p>
    <w:p w14:paraId="37E13A1F" w14:textId="77777777" w:rsidR="00787E78" w:rsidRDefault="00787E78" w:rsidP="00D72877">
      <w:pPr>
        <w:ind w:left="527"/>
        <w:rPr>
          <w:rFonts w:cstheme="minorHAnsi"/>
        </w:rPr>
      </w:pPr>
    </w:p>
    <w:p w14:paraId="567F985E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78053792" w14:textId="77777777" w:rsidR="00787E78" w:rsidRDefault="00787E78" w:rsidP="00D72877">
      <w:pPr>
        <w:ind w:left="527"/>
        <w:rPr>
          <w:rFonts w:cstheme="minorHAnsi"/>
        </w:rPr>
      </w:pPr>
    </w:p>
    <w:p w14:paraId="7B31CBAE" w14:textId="77777777" w:rsidR="00787E78" w:rsidRDefault="00787E78" w:rsidP="00D72877">
      <w:pPr>
        <w:ind w:left="527"/>
        <w:rPr>
          <w:rFonts w:cstheme="minorHAnsi"/>
        </w:rPr>
      </w:pPr>
    </w:p>
    <w:p w14:paraId="405FC4C7" w14:textId="77777777" w:rsidR="00787E78" w:rsidRDefault="00787E78" w:rsidP="00D72877">
      <w:pPr>
        <w:ind w:left="527"/>
        <w:rPr>
          <w:rFonts w:cstheme="minorHAnsi"/>
        </w:rPr>
      </w:pPr>
    </w:p>
    <w:p w14:paraId="350CD5CB" w14:textId="55EDD03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F77C9D">
        <w:rPr>
          <w:rFonts w:cstheme="minorHAnsi"/>
        </w:rPr>
        <w:t>r</w:t>
      </w:r>
      <w:r>
        <w:rPr>
          <w:rFonts w:cstheme="minorHAnsi"/>
        </w:rPr>
        <w:t>eturn 0;</w:t>
      </w:r>
    </w:p>
    <w:p w14:paraId="48729BDF" w14:textId="77777777" w:rsidR="00787E78" w:rsidRDefault="00787E78" w:rsidP="00D72877">
      <w:pPr>
        <w:ind w:left="527"/>
        <w:rPr>
          <w:rFonts w:cstheme="minorHAnsi"/>
        </w:rPr>
      </w:pPr>
    </w:p>
    <w:p w14:paraId="6FD28CA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7B6AF047" w14:textId="77777777" w:rsidR="00787E78" w:rsidRDefault="00787E78" w:rsidP="00D72877">
      <w:pPr>
        <w:ind w:left="527"/>
        <w:rPr>
          <w:rFonts w:cstheme="minorHAnsi"/>
        </w:rPr>
      </w:pPr>
    </w:p>
    <w:p w14:paraId="00ADD620" w14:textId="44419FC9" w:rsidR="00787E78" w:rsidRPr="00F77C9D" w:rsidRDefault="00787E78" w:rsidP="00F77C9D">
      <w:pPr>
        <w:rPr>
          <w:rFonts w:cstheme="minorHAnsi"/>
          <w:b/>
          <w:bCs/>
          <w:sz w:val="40"/>
          <w:szCs w:val="40"/>
        </w:rPr>
      </w:pPr>
      <w:r w:rsidRPr="00F77C9D">
        <w:rPr>
          <w:rFonts w:cstheme="minorHAnsi"/>
          <w:b/>
          <w:bCs/>
          <w:sz w:val="40"/>
          <w:szCs w:val="40"/>
        </w:rPr>
        <w:t>6. WAP to make addition, Subtraction and multiplication of two matrix using 2-D Array</w:t>
      </w:r>
    </w:p>
    <w:p w14:paraId="27FC40B3" w14:textId="77777777" w:rsidR="00787E78" w:rsidRPr="00F77C9D" w:rsidRDefault="00787E78" w:rsidP="00D72877">
      <w:pPr>
        <w:ind w:left="527"/>
        <w:rPr>
          <w:rFonts w:cstheme="minorHAnsi"/>
          <w:b/>
          <w:bCs/>
          <w:sz w:val="40"/>
          <w:szCs w:val="40"/>
        </w:rPr>
      </w:pPr>
    </w:p>
    <w:p w14:paraId="134AD9EA" w14:textId="77777777" w:rsidR="00787E78" w:rsidRPr="00F77C9D" w:rsidRDefault="00787E78" w:rsidP="00D72877">
      <w:pPr>
        <w:ind w:left="527"/>
        <w:rPr>
          <w:rFonts w:cstheme="minorHAnsi"/>
          <w:b/>
          <w:bCs/>
          <w:sz w:val="40"/>
          <w:szCs w:val="40"/>
        </w:rPr>
      </w:pPr>
    </w:p>
    <w:p w14:paraId="39969E8B" w14:textId="77777777" w:rsidR="00787E78" w:rsidRDefault="00787E78" w:rsidP="00D72877">
      <w:pPr>
        <w:ind w:left="527"/>
        <w:rPr>
          <w:rFonts w:cstheme="minorHAnsi"/>
        </w:rPr>
      </w:pPr>
    </w:p>
    <w:p w14:paraId="624D02F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3F7886E4" w14:textId="77777777" w:rsidR="00787E78" w:rsidRDefault="00787E78" w:rsidP="00D72877">
      <w:pPr>
        <w:ind w:left="527"/>
        <w:rPr>
          <w:rFonts w:cstheme="minorHAnsi"/>
        </w:rPr>
      </w:pPr>
    </w:p>
    <w:p w14:paraId="0DDBB0A6" w14:textId="5ADE3599" w:rsidR="00787E78" w:rsidRDefault="00F77C9D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 w:rsidR="00787E78">
        <w:rPr>
          <w:rFonts w:cstheme="minorHAnsi"/>
        </w:rPr>
        <w:t xml:space="preserve"> main()</w:t>
      </w:r>
    </w:p>
    <w:p w14:paraId="40147F49" w14:textId="77777777" w:rsidR="00787E78" w:rsidRDefault="00787E78" w:rsidP="00D72877">
      <w:pPr>
        <w:ind w:left="527"/>
        <w:rPr>
          <w:rFonts w:cstheme="minorHAnsi"/>
        </w:rPr>
      </w:pPr>
    </w:p>
    <w:p w14:paraId="6D63E91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CF1DB77" w14:textId="77777777" w:rsidR="00787E78" w:rsidRDefault="00787E78" w:rsidP="00D72877">
      <w:pPr>
        <w:ind w:left="527"/>
        <w:rPr>
          <w:rFonts w:cstheme="minorHAnsi"/>
        </w:rPr>
      </w:pPr>
    </w:p>
    <w:p w14:paraId="557D426A" w14:textId="01482D0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77C9D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I, j, k, rows1, cols1, rows2, cols2;</w:t>
      </w:r>
    </w:p>
    <w:p w14:paraId="4B3E04CB" w14:textId="260D86BF" w:rsidR="00787E78" w:rsidRDefault="005141B3" w:rsidP="00F77C9D">
      <w:pPr>
        <w:rPr>
          <w:rFonts w:cstheme="minorHAnsi"/>
        </w:rPr>
      </w:pPr>
      <w:r>
        <w:rPr>
          <w:rFonts w:cstheme="minorHAnsi"/>
        </w:rPr>
        <w:t xml:space="preserve"> </w:t>
      </w:r>
      <w:r w:rsidR="00787E78">
        <w:rPr>
          <w:rFonts w:cstheme="minorHAnsi"/>
        </w:rPr>
        <w:t>// Taking input for the dimensions of the first matrix</w:t>
      </w:r>
    </w:p>
    <w:p w14:paraId="254ACC3F" w14:textId="77777777" w:rsidR="00787E78" w:rsidRDefault="00787E78" w:rsidP="00D72877">
      <w:pPr>
        <w:ind w:left="527"/>
        <w:rPr>
          <w:rFonts w:cstheme="minorHAnsi"/>
        </w:rPr>
      </w:pPr>
    </w:p>
    <w:p w14:paraId="418A40F6" w14:textId="1CD944E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141B3">
        <w:rPr>
          <w:rFonts w:cstheme="minorHAnsi"/>
        </w:rPr>
        <w:t>pr</w:t>
      </w:r>
      <w:r>
        <w:rPr>
          <w:rFonts w:cstheme="minorHAnsi"/>
        </w:rPr>
        <w:t>intf</w:t>
      </w:r>
      <w:proofErr w:type="spellEnd"/>
      <w:r>
        <w:rPr>
          <w:rFonts w:cstheme="minorHAnsi"/>
        </w:rPr>
        <w:t>(“Enter the number of rows and columns of the first matrix: “);</w:t>
      </w:r>
    </w:p>
    <w:p w14:paraId="6FEB006B" w14:textId="77777777" w:rsidR="00787E78" w:rsidRDefault="00787E78" w:rsidP="00D72877">
      <w:pPr>
        <w:ind w:left="527"/>
        <w:rPr>
          <w:rFonts w:cstheme="minorHAnsi"/>
        </w:rPr>
      </w:pPr>
    </w:p>
    <w:p w14:paraId="4EE232C4" w14:textId="25D72F5B" w:rsidR="00787E78" w:rsidRDefault="00787E78" w:rsidP="009F135B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141B3">
        <w:rPr>
          <w:rFonts w:cstheme="minorHAnsi"/>
        </w:rPr>
        <w:t>scanf</w:t>
      </w:r>
      <w:proofErr w:type="spellEnd"/>
      <w:r>
        <w:rPr>
          <w:rFonts w:cstheme="minorHAnsi"/>
        </w:rPr>
        <w:t>(“%d %d”, &amp;rows1, &amp;cols1);</w:t>
      </w:r>
    </w:p>
    <w:p w14:paraId="56C266CA" w14:textId="77777777" w:rsidR="00787E78" w:rsidRDefault="00787E78" w:rsidP="00D72877">
      <w:pPr>
        <w:ind w:left="527"/>
        <w:rPr>
          <w:rFonts w:cstheme="minorHAnsi"/>
        </w:rPr>
      </w:pPr>
    </w:p>
    <w:p w14:paraId="7AEE2833" w14:textId="67F73B7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F135B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mat1[rows1][cols1];</w:t>
      </w:r>
    </w:p>
    <w:p w14:paraId="1D891E0C" w14:textId="77777777" w:rsidR="00787E78" w:rsidRDefault="00787E78" w:rsidP="00D72877">
      <w:pPr>
        <w:ind w:left="527"/>
        <w:rPr>
          <w:rFonts w:cstheme="minorHAnsi"/>
        </w:rPr>
      </w:pPr>
    </w:p>
    <w:p w14:paraId="30526D08" w14:textId="52C6A6E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F135B">
        <w:rPr>
          <w:rFonts w:cstheme="minorHAnsi"/>
        </w:rPr>
        <w:t>printf</w:t>
      </w:r>
      <w:proofErr w:type="spellEnd"/>
      <w:r>
        <w:rPr>
          <w:rFonts w:cstheme="minorHAnsi"/>
        </w:rPr>
        <w:t>(“Enter the elements of the first matrix:\n”);</w:t>
      </w:r>
    </w:p>
    <w:p w14:paraId="652D87FF" w14:textId="77777777" w:rsidR="00787E78" w:rsidRDefault="00787E78" w:rsidP="00D72877">
      <w:pPr>
        <w:ind w:left="527"/>
        <w:rPr>
          <w:rFonts w:cstheme="minorHAnsi"/>
        </w:rPr>
      </w:pPr>
    </w:p>
    <w:p w14:paraId="1EC73567" w14:textId="22C4BC2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9F135B">
        <w:rPr>
          <w:rFonts w:cstheme="minorHAnsi"/>
        </w:rPr>
        <w:t>f</w:t>
      </w:r>
      <w:r>
        <w:rPr>
          <w:rFonts w:cstheme="minorHAnsi"/>
        </w:rPr>
        <w:t xml:space="preserve">or (I = 0; I &lt; rows1;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5B587C3E" w14:textId="77777777" w:rsidR="00787E78" w:rsidRDefault="00787E78" w:rsidP="00D72877">
      <w:pPr>
        <w:ind w:left="527"/>
        <w:rPr>
          <w:rFonts w:cstheme="minorHAnsi"/>
        </w:rPr>
      </w:pPr>
    </w:p>
    <w:p w14:paraId="6CA34FD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03A7B24" w14:textId="77777777" w:rsidR="00787E78" w:rsidRDefault="00787E78" w:rsidP="00D72877">
      <w:pPr>
        <w:ind w:left="527"/>
        <w:rPr>
          <w:rFonts w:cstheme="minorHAnsi"/>
        </w:rPr>
      </w:pPr>
    </w:p>
    <w:p w14:paraId="6E92E8F8" w14:textId="2EEDD31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9F135B">
        <w:rPr>
          <w:rFonts w:cstheme="minorHAnsi"/>
        </w:rPr>
        <w:t>f</w:t>
      </w:r>
      <w:r>
        <w:rPr>
          <w:rFonts w:cstheme="minorHAnsi"/>
        </w:rPr>
        <w:t>or (j = 0; j &lt; cols1; j++)</w:t>
      </w:r>
    </w:p>
    <w:p w14:paraId="15006A95" w14:textId="77777777" w:rsidR="00787E78" w:rsidRDefault="00787E78" w:rsidP="00D72877">
      <w:pPr>
        <w:ind w:left="527"/>
        <w:rPr>
          <w:rFonts w:cstheme="minorHAnsi"/>
        </w:rPr>
      </w:pPr>
    </w:p>
    <w:p w14:paraId="4C058C9A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BEFCBD0" w14:textId="77777777" w:rsidR="00787E78" w:rsidRDefault="00787E78" w:rsidP="00D72877">
      <w:pPr>
        <w:ind w:left="527"/>
        <w:rPr>
          <w:rFonts w:cstheme="minorHAnsi"/>
        </w:rPr>
      </w:pPr>
    </w:p>
    <w:p w14:paraId="096A9234" w14:textId="1EF6EE3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9F135B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&amp;mat1[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][j]);</w:t>
      </w:r>
    </w:p>
    <w:p w14:paraId="58778BBD" w14:textId="77777777" w:rsidR="00787E78" w:rsidRDefault="00787E78" w:rsidP="00D72877">
      <w:pPr>
        <w:ind w:left="527"/>
        <w:rPr>
          <w:rFonts w:cstheme="minorHAnsi"/>
        </w:rPr>
      </w:pPr>
    </w:p>
    <w:p w14:paraId="7D38A9F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01DEA1C3" w14:textId="77777777" w:rsidR="00787E78" w:rsidRDefault="00787E78" w:rsidP="00D72877">
      <w:pPr>
        <w:ind w:left="527"/>
        <w:rPr>
          <w:rFonts w:cstheme="minorHAnsi"/>
        </w:rPr>
      </w:pPr>
    </w:p>
    <w:p w14:paraId="2C05C117" w14:textId="591202E5" w:rsidR="00787E78" w:rsidRDefault="00787E78" w:rsidP="009F135B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73CD6AB1" w14:textId="77777777" w:rsidR="00787E78" w:rsidRDefault="00787E78" w:rsidP="00D72877">
      <w:pPr>
        <w:ind w:left="527"/>
        <w:rPr>
          <w:rFonts w:cstheme="minorHAnsi"/>
        </w:rPr>
      </w:pPr>
    </w:p>
    <w:p w14:paraId="2A82F240" w14:textId="35DF792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F135B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nEnter</w:t>
      </w:r>
      <w:proofErr w:type="spellEnd"/>
      <w:r>
        <w:rPr>
          <w:rFonts w:cstheme="minorHAnsi"/>
        </w:rPr>
        <w:t xml:space="preserve"> the number of rows and columns of the second matrix: “);</w:t>
      </w:r>
    </w:p>
    <w:p w14:paraId="7C9454F1" w14:textId="77777777" w:rsidR="00787E78" w:rsidRDefault="00787E78" w:rsidP="00D72877">
      <w:pPr>
        <w:ind w:left="527"/>
        <w:rPr>
          <w:rFonts w:cstheme="minorHAnsi"/>
        </w:rPr>
      </w:pPr>
    </w:p>
    <w:p w14:paraId="618B9DA1" w14:textId="304057A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F135B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 %d”, &amp;rows2, &amp;cols2);</w:t>
      </w:r>
    </w:p>
    <w:p w14:paraId="442B21E6" w14:textId="77777777" w:rsidR="00787E78" w:rsidRDefault="00787E78" w:rsidP="00D72877">
      <w:pPr>
        <w:ind w:left="527"/>
        <w:rPr>
          <w:rFonts w:cstheme="minorHAnsi"/>
        </w:rPr>
      </w:pPr>
    </w:p>
    <w:p w14:paraId="45C04A6C" w14:textId="33D8EC6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9F135B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mat2[rows2][cols2];</w:t>
      </w:r>
    </w:p>
    <w:p w14:paraId="7CF3F137" w14:textId="77777777" w:rsidR="00787E78" w:rsidRDefault="00787E78" w:rsidP="00D72877">
      <w:pPr>
        <w:ind w:left="527"/>
        <w:rPr>
          <w:rFonts w:cstheme="minorHAnsi"/>
        </w:rPr>
      </w:pPr>
    </w:p>
    <w:p w14:paraId="3579BEF8" w14:textId="1DF1E65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1461E6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nEnter</w:t>
      </w:r>
      <w:proofErr w:type="spellEnd"/>
      <w:r>
        <w:rPr>
          <w:rFonts w:cstheme="minorHAnsi"/>
        </w:rPr>
        <w:t xml:space="preserve"> the elements of the second matrix:”);</w:t>
      </w:r>
    </w:p>
    <w:p w14:paraId="1AA010D4" w14:textId="77777777" w:rsidR="00787E78" w:rsidRDefault="00787E78" w:rsidP="00D72877">
      <w:pPr>
        <w:ind w:left="527"/>
        <w:rPr>
          <w:rFonts w:cstheme="minorHAnsi"/>
        </w:rPr>
      </w:pPr>
    </w:p>
    <w:p w14:paraId="09B25B9A" w14:textId="3F58B5C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9F135B">
        <w:rPr>
          <w:rFonts w:cstheme="minorHAnsi"/>
        </w:rPr>
        <w:t>f</w:t>
      </w:r>
      <w:r>
        <w:rPr>
          <w:rFonts w:cstheme="minorHAnsi"/>
        </w:rPr>
        <w:t xml:space="preserve">or (I = 0; I &lt; rows2;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1A70DA78" w14:textId="77777777" w:rsidR="00787E78" w:rsidRDefault="00787E78" w:rsidP="00D72877">
      <w:pPr>
        <w:ind w:left="527"/>
        <w:rPr>
          <w:rFonts w:cstheme="minorHAnsi"/>
        </w:rPr>
      </w:pPr>
    </w:p>
    <w:p w14:paraId="7679F7E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4028F9C4" w14:textId="77777777" w:rsidR="00787E78" w:rsidRDefault="00787E78" w:rsidP="00D72877">
      <w:pPr>
        <w:ind w:left="527"/>
        <w:rPr>
          <w:rFonts w:cstheme="minorHAnsi"/>
        </w:rPr>
      </w:pPr>
    </w:p>
    <w:p w14:paraId="7F02B6BB" w14:textId="19CEBEB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1461E6">
        <w:rPr>
          <w:rFonts w:cstheme="minorHAnsi"/>
        </w:rPr>
        <w:t>f</w:t>
      </w:r>
      <w:r>
        <w:rPr>
          <w:rFonts w:cstheme="minorHAnsi"/>
        </w:rPr>
        <w:t>or (j = 0; j &lt; cols2; j++)</w:t>
      </w:r>
    </w:p>
    <w:p w14:paraId="26291EAB" w14:textId="77777777" w:rsidR="00787E78" w:rsidRDefault="00787E78" w:rsidP="00D72877">
      <w:pPr>
        <w:ind w:left="527"/>
        <w:rPr>
          <w:rFonts w:cstheme="minorHAnsi"/>
        </w:rPr>
      </w:pPr>
    </w:p>
    <w:p w14:paraId="128A4DD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ED89156" w14:textId="77777777" w:rsidR="00787E78" w:rsidRDefault="00787E78" w:rsidP="00D72877">
      <w:pPr>
        <w:ind w:left="527"/>
        <w:rPr>
          <w:rFonts w:cstheme="minorHAnsi"/>
        </w:rPr>
      </w:pPr>
    </w:p>
    <w:p w14:paraId="354C697C" w14:textId="71D7DBB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1461E6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&amp;mat2[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][j]);</w:t>
      </w:r>
    </w:p>
    <w:p w14:paraId="4F777A56" w14:textId="77777777" w:rsidR="00787E78" w:rsidRDefault="00787E78" w:rsidP="00D72877">
      <w:pPr>
        <w:ind w:left="527"/>
        <w:rPr>
          <w:rFonts w:cstheme="minorHAnsi"/>
        </w:rPr>
      </w:pPr>
    </w:p>
    <w:p w14:paraId="359D093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64783463" w14:textId="77777777" w:rsidR="00787E78" w:rsidRDefault="00787E78" w:rsidP="00D72877">
      <w:pPr>
        <w:ind w:left="527"/>
        <w:rPr>
          <w:rFonts w:cstheme="minorHAnsi"/>
        </w:rPr>
      </w:pPr>
    </w:p>
    <w:p w14:paraId="727EA1E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7F157F31" w14:textId="77777777" w:rsidR="00787E78" w:rsidRDefault="00787E78" w:rsidP="00D72877">
      <w:pPr>
        <w:ind w:left="527"/>
        <w:rPr>
          <w:rFonts w:cstheme="minorHAnsi"/>
        </w:rPr>
      </w:pPr>
    </w:p>
    <w:p w14:paraId="76BD730F" w14:textId="4AE969E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1461E6">
        <w:rPr>
          <w:rFonts w:cstheme="minorHAnsi"/>
        </w:rPr>
        <w:t>i</w:t>
      </w:r>
      <w:r>
        <w:rPr>
          <w:rFonts w:cstheme="minorHAnsi"/>
        </w:rPr>
        <w:t>f (rows1 == rows2 &amp;&amp; cols1 == cols2)</w:t>
      </w:r>
    </w:p>
    <w:p w14:paraId="5CF3F4D1" w14:textId="77777777" w:rsidR="00787E78" w:rsidRDefault="00787E78" w:rsidP="00D72877">
      <w:pPr>
        <w:ind w:left="527"/>
        <w:rPr>
          <w:rFonts w:cstheme="minorHAnsi"/>
        </w:rPr>
      </w:pPr>
    </w:p>
    <w:p w14:paraId="1603E53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E7C7EE4" w14:textId="77777777" w:rsidR="00787E78" w:rsidRDefault="00787E78" w:rsidP="00D72877">
      <w:pPr>
        <w:ind w:left="527"/>
        <w:rPr>
          <w:rFonts w:cstheme="minorHAnsi"/>
        </w:rPr>
      </w:pPr>
    </w:p>
    <w:p w14:paraId="791CAE7E" w14:textId="348498E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1461E6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sum[rows1][cols1];</w:t>
      </w:r>
    </w:p>
    <w:p w14:paraId="5C5F046B" w14:textId="77777777" w:rsidR="00787E78" w:rsidRDefault="00787E78" w:rsidP="00D72877">
      <w:pPr>
        <w:ind w:left="527"/>
        <w:rPr>
          <w:rFonts w:cstheme="minorHAnsi"/>
        </w:rPr>
      </w:pPr>
    </w:p>
    <w:p w14:paraId="4439653F" w14:textId="6043B32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1461E6">
        <w:rPr>
          <w:rFonts w:cstheme="minorHAnsi"/>
        </w:rPr>
        <w:t>printf</w:t>
      </w:r>
      <w:proofErr w:type="spellEnd"/>
      <w:r>
        <w:rPr>
          <w:rFonts w:cstheme="minorHAnsi"/>
        </w:rPr>
        <w:t>(“Addition of the two matrices:\n”);</w:t>
      </w:r>
    </w:p>
    <w:p w14:paraId="68EDFCB3" w14:textId="77777777" w:rsidR="00787E78" w:rsidRDefault="00787E78" w:rsidP="00D72877">
      <w:pPr>
        <w:ind w:left="527"/>
        <w:rPr>
          <w:rFonts w:cstheme="minorHAnsi"/>
        </w:rPr>
      </w:pPr>
    </w:p>
    <w:p w14:paraId="0D043E90" w14:textId="4139923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1461E6">
        <w:rPr>
          <w:rFonts w:cstheme="minorHAnsi"/>
        </w:rPr>
        <w:t>f</w:t>
      </w:r>
      <w:r>
        <w:rPr>
          <w:rFonts w:cstheme="minorHAnsi"/>
        </w:rPr>
        <w:t xml:space="preserve">or (I = 0; I &lt; rows1;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76E0E47D" w14:textId="77777777" w:rsidR="00787E78" w:rsidRDefault="00787E78" w:rsidP="00D72877">
      <w:pPr>
        <w:ind w:left="527"/>
        <w:rPr>
          <w:rFonts w:cstheme="minorHAnsi"/>
        </w:rPr>
      </w:pPr>
    </w:p>
    <w:p w14:paraId="2CAA88D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551976C" w14:textId="77777777" w:rsidR="00787E78" w:rsidRDefault="00787E78" w:rsidP="00D72877">
      <w:pPr>
        <w:ind w:left="527"/>
        <w:rPr>
          <w:rFonts w:cstheme="minorHAnsi"/>
        </w:rPr>
      </w:pPr>
    </w:p>
    <w:p w14:paraId="462ADDDB" w14:textId="49EC9B4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1461E6">
        <w:rPr>
          <w:rFonts w:cstheme="minorHAnsi"/>
        </w:rPr>
        <w:t>f</w:t>
      </w:r>
      <w:r>
        <w:rPr>
          <w:rFonts w:cstheme="minorHAnsi"/>
        </w:rPr>
        <w:t>or (j = 0; j &lt; cols1; j++)</w:t>
      </w:r>
    </w:p>
    <w:p w14:paraId="758DE94E" w14:textId="77777777" w:rsidR="00787E78" w:rsidRDefault="00787E78" w:rsidP="00D72877">
      <w:pPr>
        <w:ind w:left="527"/>
        <w:rPr>
          <w:rFonts w:cstheme="minorHAnsi"/>
        </w:rPr>
      </w:pPr>
    </w:p>
    <w:p w14:paraId="603C51D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51D8725" w14:textId="77777777" w:rsidR="00787E78" w:rsidRDefault="00787E78" w:rsidP="00D72877">
      <w:pPr>
        <w:ind w:left="527"/>
        <w:rPr>
          <w:rFonts w:cstheme="minorHAnsi"/>
        </w:rPr>
      </w:pPr>
    </w:p>
    <w:p w14:paraId="58D65395" w14:textId="4688640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r w:rsidR="001461E6">
        <w:rPr>
          <w:rFonts w:cstheme="minorHAnsi"/>
        </w:rPr>
        <w:t>s</w:t>
      </w:r>
      <w:r>
        <w:rPr>
          <w:rFonts w:cstheme="minorHAnsi"/>
        </w:rPr>
        <w:t>um[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= mat1[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+ mat2[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][j];</w:t>
      </w:r>
    </w:p>
    <w:p w14:paraId="31515D5C" w14:textId="77777777" w:rsidR="00787E78" w:rsidRDefault="00787E78" w:rsidP="00D72877">
      <w:pPr>
        <w:ind w:left="527"/>
        <w:rPr>
          <w:rFonts w:cstheme="minorHAnsi"/>
        </w:rPr>
      </w:pPr>
    </w:p>
    <w:p w14:paraId="19777149" w14:textId="0BC4B7E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8501E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(“%d “, sum[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][j]);</w:t>
      </w:r>
    </w:p>
    <w:p w14:paraId="1641AF5A" w14:textId="77777777" w:rsidR="00787E78" w:rsidRDefault="00787E78" w:rsidP="00D72877">
      <w:pPr>
        <w:ind w:left="527"/>
        <w:rPr>
          <w:rFonts w:cstheme="minorHAnsi"/>
        </w:rPr>
      </w:pPr>
    </w:p>
    <w:p w14:paraId="70F0BB2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5E48AE7E" w14:textId="77777777" w:rsidR="00787E78" w:rsidRDefault="00787E78" w:rsidP="00D72877">
      <w:pPr>
        <w:ind w:left="527"/>
        <w:rPr>
          <w:rFonts w:cstheme="minorHAnsi"/>
        </w:rPr>
      </w:pPr>
    </w:p>
    <w:p w14:paraId="255B0432" w14:textId="2DBD02B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8501E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(“\n”);</w:t>
      </w:r>
    </w:p>
    <w:p w14:paraId="2FBCC5A3" w14:textId="77777777" w:rsidR="00787E78" w:rsidRDefault="00787E78" w:rsidP="00D72877">
      <w:pPr>
        <w:ind w:left="527"/>
        <w:rPr>
          <w:rFonts w:cstheme="minorHAnsi"/>
        </w:rPr>
      </w:pPr>
    </w:p>
    <w:p w14:paraId="77F6BF0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500B4DF4" w14:textId="77777777" w:rsidR="00787E78" w:rsidRDefault="00787E78" w:rsidP="00D72877">
      <w:pPr>
        <w:ind w:left="527"/>
        <w:rPr>
          <w:rFonts w:cstheme="minorHAnsi"/>
        </w:rPr>
      </w:pPr>
    </w:p>
    <w:p w14:paraId="5CBA5E6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 else</w:t>
      </w:r>
    </w:p>
    <w:p w14:paraId="74C3C026" w14:textId="77777777" w:rsidR="00787E78" w:rsidRDefault="00787E78" w:rsidP="00D72877">
      <w:pPr>
        <w:ind w:left="527"/>
        <w:rPr>
          <w:rFonts w:cstheme="minorHAnsi"/>
        </w:rPr>
      </w:pPr>
    </w:p>
    <w:p w14:paraId="14AF56E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5A4F74B" w14:textId="77777777" w:rsidR="00787E78" w:rsidRDefault="00787E78" w:rsidP="00D72877">
      <w:pPr>
        <w:ind w:left="527"/>
        <w:rPr>
          <w:rFonts w:cstheme="minorHAnsi"/>
        </w:rPr>
      </w:pPr>
    </w:p>
    <w:p w14:paraId="44AFADE5" w14:textId="4A37F06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8501E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nAddition</w:t>
      </w:r>
      <w:proofErr w:type="spellEnd"/>
      <w:r>
        <w:rPr>
          <w:rFonts w:cstheme="minorHAnsi"/>
        </w:rPr>
        <w:t xml:space="preserve"> of two matrices not possible!”);</w:t>
      </w:r>
    </w:p>
    <w:p w14:paraId="22AF0621" w14:textId="77777777" w:rsidR="00787E78" w:rsidRDefault="00787E78" w:rsidP="00D72877">
      <w:pPr>
        <w:ind w:left="527"/>
        <w:rPr>
          <w:rFonts w:cstheme="minorHAnsi"/>
        </w:rPr>
      </w:pPr>
    </w:p>
    <w:p w14:paraId="2F8AF4F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0E43419" w14:textId="77777777" w:rsidR="00787E78" w:rsidRDefault="00787E78" w:rsidP="00D72877">
      <w:pPr>
        <w:ind w:left="527"/>
        <w:rPr>
          <w:rFonts w:cstheme="minorHAnsi"/>
        </w:rPr>
      </w:pPr>
    </w:p>
    <w:p w14:paraId="4DAF556F" w14:textId="70BE40F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8501EE">
        <w:rPr>
          <w:rFonts w:cstheme="minorHAnsi"/>
        </w:rPr>
        <w:t>if</w:t>
      </w:r>
      <w:r>
        <w:rPr>
          <w:rFonts w:cstheme="minorHAnsi"/>
        </w:rPr>
        <w:t xml:space="preserve"> (rows1 == rows2 &amp;&amp; cols1 == cols2)</w:t>
      </w:r>
    </w:p>
    <w:p w14:paraId="5A6D5F90" w14:textId="77777777" w:rsidR="00787E78" w:rsidRDefault="00787E78" w:rsidP="00D72877">
      <w:pPr>
        <w:ind w:left="527"/>
        <w:rPr>
          <w:rFonts w:cstheme="minorHAnsi"/>
        </w:rPr>
      </w:pPr>
    </w:p>
    <w:p w14:paraId="30F7ED42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3255BD91" w14:textId="77777777" w:rsidR="00787E78" w:rsidRDefault="00787E78" w:rsidP="00D72877">
      <w:pPr>
        <w:ind w:left="527"/>
        <w:rPr>
          <w:rFonts w:cstheme="minorHAnsi"/>
        </w:rPr>
      </w:pPr>
    </w:p>
    <w:p w14:paraId="1E562D2F" w14:textId="6EE0229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8501EE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diff[rows1][cols1];</w:t>
      </w:r>
    </w:p>
    <w:p w14:paraId="6B101ED1" w14:textId="77777777" w:rsidR="00787E78" w:rsidRDefault="00787E78" w:rsidP="00D72877">
      <w:pPr>
        <w:ind w:left="527"/>
        <w:rPr>
          <w:rFonts w:cstheme="minorHAnsi"/>
        </w:rPr>
      </w:pPr>
    </w:p>
    <w:p w14:paraId="647B2159" w14:textId="312192E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8501EE">
        <w:rPr>
          <w:rFonts w:cstheme="minorHAnsi"/>
        </w:rPr>
        <w:t>printf</w:t>
      </w:r>
      <w:proofErr w:type="spellEnd"/>
      <w:r>
        <w:rPr>
          <w:rFonts w:cstheme="minorHAnsi"/>
        </w:rPr>
        <w:t>(“\n Subtraction of the two matrices:”);</w:t>
      </w:r>
    </w:p>
    <w:p w14:paraId="62BB430C" w14:textId="77777777" w:rsidR="00787E78" w:rsidRDefault="00787E78" w:rsidP="00D72877">
      <w:pPr>
        <w:ind w:left="527"/>
        <w:rPr>
          <w:rFonts w:cstheme="minorHAnsi"/>
        </w:rPr>
      </w:pPr>
    </w:p>
    <w:p w14:paraId="45081CE5" w14:textId="36F9ECE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r w:rsidR="008501EE">
        <w:rPr>
          <w:rFonts w:cstheme="minorHAnsi"/>
        </w:rPr>
        <w:t>fo</w:t>
      </w:r>
      <w:r>
        <w:rPr>
          <w:rFonts w:cstheme="minorHAnsi"/>
        </w:rPr>
        <w:t xml:space="preserve">r (I = 0; I &lt; rows1;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6349487E" w14:textId="77777777" w:rsidR="00787E78" w:rsidRDefault="00787E78" w:rsidP="00D72877">
      <w:pPr>
        <w:ind w:left="527"/>
        <w:rPr>
          <w:rFonts w:cstheme="minorHAnsi"/>
        </w:rPr>
      </w:pPr>
    </w:p>
    <w:p w14:paraId="0D6EF8A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5468B5D" w14:textId="77777777" w:rsidR="00787E78" w:rsidRDefault="00787E78" w:rsidP="00D72877">
      <w:pPr>
        <w:ind w:left="527"/>
        <w:rPr>
          <w:rFonts w:cstheme="minorHAnsi"/>
        </w:rPr>
      </w:pPr>
    </w:p>
    <w:p w14:paraId="2E5D676C" w14:textId="610B70D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r w:rsidR="008501EE">
        <w:rPr>
          <w:rFonts w:cstheme="minorHAnsi"/>
        </w:rPr>
        <w:t>f</w:t>
      </w:r>
      <w:r>
        <w:rPr>
          <w:rFonts w:cstheme="minorHAnsi"/>
        </w:rPr>
        <w:t>or (j = 0; j &lt; cols1; j++)</w:t>
      </w:r>
    </w:p>
    <w:p w14:paraId="50555EA5" w14:textId="77777777" w:rsidR="00787E78" w:rsidRDefault="00787E78" w:rsidP="00D72877">
      <w:pPr>
        <w:ind w:left="527"/>
        <w:rPr>
          <w:rFonts w:cstheme="minorHAnsi"/>
        </w:rPr>
      </w:pPr>
    </w:p>
    <w:p w14:paraId="761CB38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46216A10" w14:textId="77777777" w:rsidR="00787E78" w:rsidRDefault="00787E78" w:rsidP="00D72877">
      <w:pPr>
        <w:ind w:left="527"/>
        <w:rPr>
          <w:rFonts w:cstheme="minorHAnsi"/>
        </w:rPr>
      </w:pPr>
    </w:p>
    <w:p w14:paraId="0AEEBE0F" w14:textId="504DB90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r w:rsidR="008501EE">
        <w:rPr>
          <w:rFonts w:cstheme="minorHAnsi"/>
        </w:rPr>
        <w:t>d</w:t>
      </w:r>
      <w:r>
        <w:rPr>
          <w:rFonts w:cstheme="minorHAnsi"/>
        </w:rPr>
        <w:t>iff[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= mat1[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– mat2[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][j];</w:t>
      </w:r>
    </w:p>
    <w:p w14:paraId="03FDFB8D" w14:textId="77777777" w:rsidR="00787E78" w:rsidRDefault="00787E78" w:rsidP="00D72877">
      <w:pPr>
        <w:ind w:left="527"/>
        <w:rPr>
          <w:rFonts w:cstheme="minorHAnsi"/>
        </w:rPr>
      </w:pPr>
    </w:p>
    <w:p w14:paraId="41A8093E" w14:textId="3EC2DD7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 w:rsidR="008501E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(“%d “, diff[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][j]);</w:t>
      </w:r>
    </w:p>
    <w:p w14:paraId="66777221" w14:textId="77777777" w:rsidR="00787E78" w:rsidRDefault="00787E78" w:rsidP="00D72877">
      <w:pPr>
        <w:ind w:left="527"/>
        <w:rPr>
          <w:rFonts w:cstheme="minorHAnsi"/>
        </w:rPr>
      </w:pPr>
    </w:p>
    <w:p w14:paraId="0F62375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45F1551A" w14:textId="77777777" w:rsidR="00787E78" w:rsidRDefault="00787E78" w:rsidP="00D72877">
      <w:pPr>
        <w:ind w:left="527"/>
        <w:rPr>
          <w:rFonts w:cstheme="minorHAnsi"/>
        </w:rPr>
      </w:pPr>
    </w:p>
    <w:p w14:paraId="565A9A24" w14:textId="047D4E0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 w:rsidR="000036C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(“\n”);</w:t>
      </w:r>
    </w:p>
    <w:p w14:paraId="6CD82CCB" w14:textId="77777777" w:rsidR="00787E78" w:rsidRDefault="00787E78" w:rsidP="00D72877">
      <w:pPr>
        <w:ind w:left="527"/>
        <w:rPr>
          <w:rFonts w:cstheme="minorHAnsi"/>
        </w:rPr>
      </w:pPr>
    </w:p>
    <w:p w14:paraId="3C3B602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4CE4B479" w14:textId="77777777" w:rsidR="00787E78" w:rsidRDefault="00787E78" w:rsidP="00D72877">
      <w:pPr>
        <w:ind w:left="527"/>
        <w:rPr>
          <w:rFonts w:cstheme="minorHAnsi"/>
        </w:rPr>
      </w:pPr>
    </w:p>
    <w:p w14:paraId="7CEC6CE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 else {</w:t>
      </w:r>
    </w:p>
    <w:p w14:paraId="151AF027" w14:textId="77777777" w:rsidR="00787E78" w:rsidRDefault="00787E78" w:rsidP="00D72877">
      <w:pPr>
        <w:ind w:left="527"/>
        <w:rPr>
          <w:rFonts w:cstheme="minorHAnsi"/>
        </w:rPr>
      </w:pPr>
    </w:p>
    <w:p w14:paraId="457BC2FD" w14:textId="0AAD85A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 w:rsidR="000036C4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(“Subtraction of two matrices not possible!\n”);</w:t>
      </w:r>
    </w:p>
    <w:p w14:paraId="37F42DF1" w14:textId="77777777" w:rsidR="00787E78" w:rsidRDefault="00787E78" w:rsidP="00D72877">
      <w:pPr>
        <w:ind w:left="527"/>
        <w:rPr>
          <w:rFonts w:cstheme="minorHAnsi"/>
        </w:rPr>
      </w:pPr>
    </w:p>
    <w:p w14:paraId="2D933BB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46681B3" w14:textId="77777777" w:rsidR="00787E78" w:rsidRDefault="00787E78" w:rsidP="00D72877">
      <w:pPr>
        <w:ind w:left="527"/>
        <w:rPr>
          <w:rFonts w:cstheme="minorHAnsi"/>
        </w:rPr>
      </w:pPr>
    </w:p>
    <w:p w14:paraId="6B8A5590" w14:textId="61CC7278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If (cols1 == rows2) {</w:t>
      </w:r>
    </w:p>
    <w:p w14:paraId="35017597" w14:textId="77777777" w:rsidR="00787E78" w:rsidRDefault="00787E78" w:rsidP="00D72877">
      <w:pPr>
        <w:ind w:left="527"/>
        <w:rPr>
          <w:rFonts w:cstheme="minorHAnsi"/>
        </w:rPr>
      </w:pPr>
    </w:p>
    <w:p w14:paraId="1408FA80" w14:textId="550DC3E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prod[rows1][cols2];</w:t>
      </w:r>
    </w:p>
    <w:p w14:paraId="377EAF68" w14:textId="77777777" w:rsidR="00787E78" w:rsidRDefault="00787E78" w:rsidP="00D72877">
      <w:pPr>
        <w:ind w:left="527"/>
        <w:rPr>
          <w:rFonts w:cstheme="minorHAnsi"/>
        </w:rPr>
      </w:pPr>
    </w:p>
    <w:p w14:paraId="121BF762" w14:textId="038CD0B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(“Multiplication of the two matrices:\n”);</w:t>
      </w:r>
    </w:p>
    <w:p w14:paraId="55EE32D5" w14:textId="77777777" w:rsidR="00787E78" w:rsidRDefault="00787E78" w:rsidP="00D72877">
      <w:pPr>
        <w:ind w:left="527"/>
        <w:rPr>
          <w:rFonts w:cstheme="minorHAnsi"/>
        </w:rPr>
      </w:pPr>
    </w:p>
    <w:p w14:paraId="2E20F31E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For (I = 0; I &lt; rows1;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411B824A" w14:textId="77777777" w:rsidR="00787E78" w:rsidRDefault="00787E78" w:rsidP="00D72877">
      <w:pPr>
        <w:ind w:left="527"/>
        <w:rPr>
          <w:rFonts w:cstheme="minorHAnsi"/>
        </w:rPr>
      </w:pPr>
    </w:p>
    <w:p w14:paraId="57623A2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For (j = 0; j &lt; cols2; j++) {</w:t>
      </w:r>
    </w:p>
    <w:p w14:paraId="6E5DF23C" w14:textId="77777777" w:rsidR="00787E78" w:rsidRDefault="00787E78" w:rsidP="00D72877">
      <w:pPr>
        <w:ind w:left="527"/>
        <w:rPr>
          <w:rFonts w:cstheme="minorHAnsi"/>
        </w:rPr>
      </w:pPr>
    </w:p>
    <w:p w14:paraId="2522E29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Prod[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= 0;</w:t>
      </w:r>
    </w:p>
    <w:p w14:paraId="465C230F" w14:textId="77777777" w:rsidR="00787E78" w:rsidRDefault="00787E78" w:rsidP="00D72877">
      <w:pPr>
        <w:ind w:left="527"/>
        <w:rPr>
          <w:rFonts w:cstheme="minorHAnsi"/>
        </w:rPr>
      </w:pPr>
    </w:p>
    <w:p w14:paraId="57B9CC9E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For (k = 0; k &lt; cols1; k++) {</w:t>
      </w:r>
    </w:p>
    <w:p w14:paraId="0DEB9EE5" w14:textId="77777777" w:rsidR="00787E78" w:rsidRDefault="00787E78" w:rsidP="00D72877">
      <w:pPr>
        <w:ind w:left="527"/>
        <w:rPr>
          <w:rFonts w:cstheme="minorHAnsi"/>
        </w:rPr>
      </w:pPr>
    </w:p>
    <w:p w14:paraId="233B745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    Prod[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+= mat1[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][k] * mat2[k][j];</w:t>
      </w:r>
    </w:p>
    <w:p w14:paraId="3AEAC31C" w14:textId="77777777" w:rsidR="00787E78" w:rsidRDefault="00787E78" w:rsidP="00D72877">
      <w:pPr>
        <w:ind w:left="527"/>
        <w:rPr>
          <w:rFonts w:cstheme="minorHAnsi"/>
        </w:rPr>
      </w:pPr>
    </w:p>
    <w:p w14:paraId="5B4BE80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}</w:t>
      </w:r>
    </w:p>
    <w:p w14:paraId="0A11531A" w14:textId="77777777" w:rsidR="00787E78" w:rsidRDefault="00787E78" w:rsidP="00D72877">
      <w:pPr>
        <w:ind w:left="527"/>
        <w:rPr>
          <w:rFonts w:cstheme="minorHAnsi"/>
        </w:rPr>
      </w:pPr>
    </w:p>
    <w:p w14:paraId="55ADB7E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(“%d “, prod[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][j]);</w:t>
      </w:r>
    </w:p>
    <w:p w14:paraId="0475003F" w14:textId="77777777" w:rsidR="00787E78" w:rsidRDefault="00787E78" w:rsidP="00D72877">
      <w:pPr>
        <w:ind w:left="527"/>
        <w:rPr>
          <w:rFonts w:cstheme="minorHAnsi"/>
        </w:rPr>
      </w:pPr>
    </w:p>
    <w:p w14:paraId="179736D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}</w:t>
      </w:r>
    </w:p>
    <w:p w14:paraId="1F20D584" w14:textId="77777777" w:rsidR="00787E78" w:rsidRDefault="00787E78" w:rsidP="00D72877">
      <w:pPr>
        <w:ind w:left="527"/>
        <w:rPr>
          <w:rFonts w:cstheme="minorHAnsi"/>
        </w:rPr>
      </w:pPr>
    </w:p>
    <w:p w14:paraId="49ABEDE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(“\n”);</w:t>
      </w:r>
    </w:p>
    <w:p w14:paraId="63D1FB7F" w14:textId="77777777" w:rsidR="00787E78" w:rsidRDefault="00787E78" w:rsidP="00D72877">
      <w:pPr>
        <w:ind w:left="527"/>
        <w:rPr>
          <w:rFonts w:cstheme="minorHAnsi"/>
        </w:rPr>
      </w:pPr>
    </w:p>
    <w:p w14:paraId="09AA35C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61DD78FE" w14:textId="77777777" w:rsidR="00787E78" w:rsidRDefault="00787E78" w:rsidP="00D72877">
      <w:pPr>
        <w:ind w:left="527"/>
        <w:rPr>
          <w:rFonts w:cstheme="minorHAnsi"/>
        </w:rPr>
      </w:pPr>
    </w:p>
    <w:p w14:paraId="08778B7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 else {</w:t>
      </w:r>
    </w:p>
    <w:p w14:paraId="6D2EB40A" w14:textId="77777777" w:rsidR="00787E78" w:rsidRDefault="00787E78" w:rsidP="00D72877">
      <w:pPr>
        <w:ind w:left="527"/>
        <w:rPr>
          <w:rFonts w:cstheme="minorHAnsi"/>
        </w:rPr>
      </w:pPr>
    </w:p>
    <w:p w14:paraId="33BDD2FA" w14:textId="7AC3BF0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(“Multiplication of two matrices not possible!\n”);</w:t>
      </w:r>
    </w:p>
    <w:p w14:paraId="14539784" w14:textId="77777777" w:rsidR="00787E78" w:rsidRDefault="00787E78" w:rsidP="00D72877">
      <w:pPr>
        <w:ind w:left="527"/>
        <w:rPr>
          <w:rFonts w:cstheme="minorHAnsi"/>
        </w:rPr>
      </w:pPr>
    </w:p>
    <w:p w14:paraId="65E85C7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E316129" w14:textId="77777777" w:rsidR="00787E78" w:rsidRDefault="00787E78" w:rsidP="00D72877">
      <w:pPr>
        <w:ind w:left="527"/>
        <w:rPr>
          <w:rFonts w:cstheme="minorHAnsi"/>
        </w:rPr>
      </w:pPr>
    </w:p>
    <w:p w14:paraId="67692062" w14:textId="77777777" w:rsidR="00787E78" w:rsidRDefault="00787E78" w:rsidP="00D72877">
      <w:pPr>
        <w:ind w:left="527"/>
        <w:rPr>
          <w:rFonts w:cstheme="minorHAnsi"/>
        </w:rPr>
      </w:pPr>
    </w:p>
    <w:p w14:paraId="470C3C2C" w14:textId="77777777" w:rsidR="00787E78" w:rsidRDefault="00787E78" w:rsidP="00D72877">
      <w:pPr>
        <w:ind w:left="527"/>
        <w:rPr>
          <w:rFonts w:cstheme="minorHAnsi"/>
        </w:rPr>
      </w:pPr>
    </w:p>
    <w:p w14:paraId="3B6D4564" w14:textId="532EB61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6A0BEC43" w14:textId="77777777" w:rsidR="00787E78" w:rsidRDefault="00787E78" w:rsidP="00D72877">
      <w:pPr>
        <w:ind w:left="527"/>
        <w:rPr>
          <w:rFonts w:cstheme="minorHAnsi"/>
        </w:rPr>
      </w:pPr>
    </w:p>
    <w:p w14:paraId="6673A57F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7DA0ED32" w14:textId="77777777" w:rsidR="00787E78" w:rsidRDefault="00787E78" w:rsidP="00D72877">
      <w:pPr>
        <w:ind w:left="527"/>
        <w:rPr>
          <w:rFonts w:cstheme="minorHAnsi"/>
        </w:rPr>
      </w:pPr>
    </w:p>
    <w:p w14:paraId="21B8A53B" w14:textId="77777777" w:rsidR="00787E78" w:rsidRDefault="00787E78" w:rsidP="00D72877">
      <w:pPr>
        <w:ind w:left="527"/>
        <w:rPr>
          <w:rFonts w:cstheme="minorHAnsi"/>
        </w:rPr>
      </w:pPr>
    </w:p>
    <w:p w14:paraId="43A78AE5" w14:textId="77777777" w:rsidR="00787E78" w:rsidRDefault="00787E78" w:rsidP="00D72877">
      <w:pPr>
        <w:ind w:left="527"/>
        <w:rPr>
          <w:rFonts w:cstheme="minorHAnsi"/>
        </w:rPr>
      </w:pPr>
    </w:p>
    <w:p w14:paraId="0D885174" w14:textId="77777777" w:rsidR="00787E78" w:rsidRPr="00D377C4" w:rsidRDefault="00787E78" w:rsidP="00D72877">
      <w:pPr>
        <w:ind w:left="527"/>
        <w:rPr>
          <w:rFonts w:cstheme="minorHAnsi"/>
          <w:b/>
          <w:bCs/>
          <w:sz w:val="40"/>
          <w:szCs w:val="40"/>
        </w:rPr>
      </w:pPr>
      <w:r w:rsidRPr="00D377C4">
        <w:rPr>
          <w:rFonts w:cstheme="minorHAnsi"/>
          <w:b/>
          <w:bCs/>
          <w:sz w:val="40"/>
          <w:szCs w:val="40"/>
        </w:rPr>
        <w:t></w:t>
      </w:r>
      <w:r w:rsidRPr="00D377C4">
        <w:rPr>
          <w:rFonts w:cstheme="minorHAnsi"/>
          <w:b/>
          <w:bCs/>
          <w:sz w:val="40"/>
          <w:szCs w:val="40"/>
        </w:rPr>
        <w:tab/>
        <w:t>7. WAP Find out length of string without using inbuilt function.</w:t>
      </w:r>
    </w:p>
    <w:p w14:paraId="79C0C2D5" w14:textId="77777777" w:rsidR="00D377C4" w:rsidRDefault="00D377C4" w:rsidP="00D377C4">
      <w:pPr>
        <w:rPr>
          <w:rFonts w:cstheme="minorHAnsi"/>
        </w:rPr>
      </w:pPr>
    </w:p>
    <w:p w14:paraId="6FAB0CFF" w14:textId="5AF81169" w:rsidR="00787E78" w:rsidRDefault="00787E78" w:rsidP="00D377C4">
      <w:pPr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101E90E5" w14:textId="77777777" w:rsidR="00787E78" w:rsidRDefault="00787E78" w:rsidP="00D72877">
      <w:pPr>
        <w:ind w:left="527"/>
        <w:rPr>
          <w:rFonts w:cstheme="minorHAnsi"/>
        </w:rPr>
      </w:pPr>
    </w:p>
    <w:p w14:paraId="7FA95736" w14:textId="77777777" w:rsidR="00787E78" w:rsidRDefault="00787E78" w:rsidP="00D72877">
      <w:pPr>
        <w:ind w:left="527"/>
        <w:rPr>
          <w:rFonts w:cstheme="minorHAnsi"/>
        </w:rPr>
      </w:pPr>
    </w:p>
    <w:p w14:paraId="1E83B166" w14:textId="77777777" w:rsidR="00787E78" w:rsidRDefault="00787E78" w:rsidP="00D72877">
      <w:pPr>
        <w:ind w:left="527"/>
        <w:rPr>
          <w:rFonts w:cstheme="minorHAnsi"/>
        </w:rPr>
      </w:pPr>
    </w:p>
    <w:p w14:paraId="3D39566B" w14:textId="1B76CC7A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 {</w:t>
      </w:r>
    </w:p>
    <w:p w14:paraId="5BB521D5" w14:textId="77777777" w:rsidR="00787E78" w:rsidRDefault="00787E78" w:rsidP="00D72877">
      <w:pPr>
        <w:ind w:left="527"/>
        <w:rPr>
          <w:rFonts w:cstheme="minorHAnsi"/>
        </w:rPr>
      </w:pPr>
    </w:p>
    <w:p w14:paraId="4EDFD5D9" w14:textId="0C5C279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[100];</w:t>
      </w:r>
    </w:p>
    <w:p w14:paraId="7C1BCE21" w14:textId="77777777" w:rsidR="00787E78" w:rsidRDefault="00787E78" w:rsidP="00D72877">
      <w:pPr>
        <w:ind w:left="527"/>
        <w:rPr>
          <w:rFonts w:cstheme="minorHAnsi"/>
        </w:rPr>
      </w:pPr>
    </w:p>
    <w:p w14:paraId="51BFC232" w14:textId="63FDD92A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length = 0;</w:t>
      </w:r>
    </w:p>
    <w:p w14:paraId="4489DBE5" w14:textId="77777777" w:rsidR="00787E78" w:rsidRDefault="00787E78" w:rsidP="00D72877">
      <w:pPr>
        <w:ind w:left="527"/>
        <w:rPr>
          <w:rFonts w:cstheme="minorHAnsi"/>
        </w:rPr>
      </w:pPr>
    </w:p>
    <w:p w14:paraId="77C5B0F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7622C639" w14:textId="77777777" w:rsidR="00787E78" w:rsidRDefault="00787E78" w:rsidP="00D72877">
      <w:pPr>
        <w:ind w:left="527"/>
        <w:rPr>
          <w:rFonts w:cstheme="minorHAnsi"/>
        </w:rPr>
      </w:pPr>
    </w:p>
    <w:p w14:paraId="2F1B7876" w14:textId="1D8865E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nEnter</w:t>
      </w:r>
      <w:proofErr w:type="spellEnd"/>
      <w:r>
        <w:rPr>
          <w:rFonts w:cstheme="minorHAnsi"/>
        </w:rPr>
        <w:t xml:space="preserve"> a string: “);</w:t>
      </w:r>
    </w:p>
    <w:p w14:paraId="4BE9152B" w14:textId="77777777" w:rsidR="00787E78" w:rsidRDefault="00787E78" w:rsidP="00D72877">
      <w:pPr>
        <w:ind w:left="527"/>
        <w:rPr>
          <w:rFonts w:cstheme="minorHAnsi"/>
        </w:rPr>
      </w:pPr>
    </w:p>
    <w:p w14:paraId="47DDE557" w14:textId="562A834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(“%s”, str);</w:t>
      </w:r>
    </w:p>
    <w:p w14:paraId="26B428D4" w14:textId="77777777" w:rsidR="00787E78" w:rsidRDefault="00787E78" w:rsidP="00D72877">
      <w:pPr>
        <w:ind w:left="527"/>
        <w:rPr>
          <w:rFonts w:cstheme="minorHAnsi"/>
        </w:rPr>
      </w:pPr>
    </w:p>
    <w:p w14:paraId="688F07E8" w14:textId="77777777" w:rsidR="00787E78" w:rsidRDefault="00787E78" w:rsidP="00D72877">
      <w:pPr>
        <w:ind w:left="527"/>
        <w:rPr>
          <w:rFonts w:cstheme="minorHAnsi"/>
        </w:rPr>
      </w:pPr>
    </w:p>
    <w:p w14:paraId="522F46A4" w14:textId="77777777" w:rsidR="00787E78" w:rsidRDefault="00787E78" w:rsidP="00D72877">
      <w:pPr>
        <w:ind w:left="527"/>
        <w:rPr>
          <w:rFonts w:cstheme="minorHAnsi"/>
        </w:rPr>
      </w:pPr>
    </w:p>
    <w:p w14:paraId="7AB5E8FA" w14:textId="5F80224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While 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[length] != ‘\0’)</w:t>
      </w:r>
    </w:p>
    <w:p w14:paraId="2FB7B223" w14:textId="77777777" w:rsidR="00787E78" w:rsidRDefault="00787E78" w:rsidP="00D72877">
      <w:pPr>
        <w:ind w:left="527"/>
        <w:rPr>
          <w:rFonts w:cstheme="minorHAnsi"/>
        </w:rPr>
      </w:pPr>
    </w:p>
    <w:p w14:paraId="3539B12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14EB144" w14:textId="77777777" w:rsidR="00787E78" w:rsidRDefault="00787E78" w:rsidP="00D72877">
      <w:pPr>
        <w:ind w:left="527"/>
        <w:rPr>
          <w:rFonts w:cstheme="minorHAnsi"/>
        </w:rPr>
      </w:pPr>
    </w:p>
    <w:p w14:paraId="42F32DBB" w14:textId="6DDA0A4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Length++;</w:t>
      </w:r>
    </w:p>
    <w:p w14:paraId="062E4956" w14:textId="77777777" w:rsidR="00787E78" w:rsidRDefault="00787E78" w:rsidP="00D72877">
      <w:pPr>
        <w:ind w:left="527"/>
        <w:rPr>
          <w:rFonts w:cstheme="minorHAnsi"/>
        </w:rPr>
      </w:pPr>
    </w:p>
    <w:p w14:paraId="38C0247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3E448463" w14:textId="77777777" w:rsidR="00787E78" w:rsidRDefault="00787E78" w:rsidP="00D72877">
      <w:pPr>
        <w:ind w:left="527"/>
        <w:rPr>
          <w:rFonts w:cstheme="minorHAnsi"/>
        </w:rPr>
      </w:pPr>
    </w:p>
    <w:p w14:paraId="65978D8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021E2DEC" w14:textId="77777777" w:rsidR="00787E78" w:rsidRDefault="00787E78" w:rsidP="00D72877">
      <w:pPr>
        <w:ind w:left="527"/>
        <w:rPr>
          <w:rFonts w:cstheme="minorHAnsi"/>
        </w:rPr>
      </w:pPr>
    </w:p>
    <w:p w14:paraId="5AD46616" w14:textId="4CE168E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nLength</w:t>
      </w:r>
      <w:proofErr w:type="spellEnd"/>
      <w:r>
        <w:rPr>
          <w:rFonts w:cstheme="minorHAnsi"/>
        </w:rPr>
        <w:t xml:space="preserve"> of the string: %d”, length);</w:t>
      </w:r>
    </w:p>
    <w:p w14:paraId="215D5268" w14:textId="77777777" w:rsidR="00787E78" w:rsidRDefault="00787E78" w:rsidP="00D72877">
      <w:pPr>
        <w:ind w:left="527"/>
        <w:rPr>
          <w:rFonts w:cstheme="minorHAnsi"/>
        </w:rPr>
      </w:pPr>
    </w:p>
    <w:p w14:paraId="142F264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6FDCBBCC" w14:textId="77777777" w:rsidR="00787E78" w:rsidRDefault="00787E78" w:rsidP="00D72877">
      <w:pPr>
        <w:ind w:left="527"/>
        <w:rPr>
          <w:rFonts w:cstheme="minorHAnsi"/>
        </w:rPr>
      </w:pPr>
    </w:p>
    <w:p w14:paraId="021D75ED" w14:textId="6170D9B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3F41BF78" w14:textId="77777777" w:rsidR="00787E78" w:rsidRDefault="00787E78" w:rsidP="00D72877">
      <w:pPr>
        <w:ind w:left="527"/>
        <w:rPr>
          <w:rFonts w:cstheme="minorHAnsi"/>
        </w:rPr>
      </w:pPr>
    </w:p>
    <w:p w14:paraId="585B252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BAE243D" w14:textId="77777777" w:rsidR="00787E78" w:rsidRDefault="00787E78" w:rsidP="00D72877">
      <w:pPr>
        <w:ind w:left="527"/>
        <w:rPr>
          <w:rFonts w:cstheme="minorHAnsi"/>
        </w:rPr>
      </w:pPr>
    </w:p>
    <w:p w14:paraId="22B0F96D" w14:textId="77777777" w:rsidR="00787E78" w:rsidRDefault="00787E78" w:rsidP="00D72877">
      <w:pPr>
        <w:ind w:left="527"/>
        <w:rPr>
          <w:rFonts w:cstheme="minorHAnsi"/>
        </w:rPr>
      </w:pPr>
    </w:p>
    <w:p w14:paraId="7A5D8616" w14:textId="77777777" w:rsidR="00787E78" w:rsidRDefault="00787E78" w:rsidP="00D72877">
      <w:pPr>
        <w:ind w:left="527"/>
        <w:rPr>
          <w:rFonts w:cstheme="minorHAnsi"/>
        </w:rPr>
      </w:pPr>
    </w:p>
    <w:p w14:paraId="70EE02BC" w14:textId="77777777" w:rsidR="00787E78" w:rsidRDefault="00787E78" w:rsidP="00D72877">
      <w:pPr>
        <w:ind w:left="527"/>
        <w:rPr>
          <w:rFonts w:cstheme="minorHAnsi"/>
        </w:rPr>
      </w:pPr>
    </w:p>
    <w:p w14:paraId="75EBD32A" w14:textId="77777777" w:rsidR="00787E78" w:rsidRPr="00395305" w:rsidRDefault="00787E78" w:rsidP="00D72877">
      <w:pPr>
        <w:ind w:left="527"/>
        <w:rPr>
          <w:rFonts w:cstheme="minorHAnsi"/>
          <w:b/>
          <w:bCs/>
          <w:sz w:val="40"/>
          <w:szCs w:val="40"/>
        </w:rPr>
      </w:pPr>
    </w:p>
    <w:p w14:paraId="7310EF9C" w14:textId="77777777" w:rsidR="00787E78" w:rsidRPr="00395305" w:rsidRDefault="00787E78" w:rsidP="00D72877">
      <w:pPr>
        <w:ind w:left="527"/>
        <w:rPr>
          <w:rFonts w:cstheme="minorHAnsi"/>
          <w:b/>
          <w:bCs/>
          <w:sz w:val="40"/>
          <w:szCs w:val="40"/>
        </w:rPr>
      </w:pPr>
      <w:r w:rsidRPr="00395305">
        <w:rPr>
          <w:rFonts w:cstheme="minorHAnsi"/>
          <w:b/>
          <w:bCs/>
          <w:sz w:val="40"/>
          <w:szCs w:val="40"/>
        </w:rPr>
        <w:t></w:t>
      </w:r>
      <w:r w:rsidRPr="00395305">
        <w:rPr>
          <w:rFonts w:cstheme="minorHAnsi"/>
          <w:b/>
          <w:bCs/>
          <w:sz w:val="40"/>
          <w:szCs w:val="40"/>
        </w:rPr>
        <w:tab/>
        <w:t>8. WAP to reverse a string and check that the string is palindrome or not</w:t>
      </w:r>
    </w:p>
    <w:p w14:paraId="6BC52F87" w14:textId="77777777" w:rsidR="00787E78" w:rsidRDefault="00787E78" w:rsidP="00D72877">
      <w:pPr>
        <w:ind w:left="527"/>
        <w:rPr>
          <w:rFonts w:cstheme="minorHAnsi"/>
        </w:rPr>
      </w:pPr>
    </w:p>
    <w:p w14:paraId="06BD31A0" w14:textId="77777777" w:rsidR="00787E78" w:rsidRDefault="00787E78" w:rsidP="00D72877">
      <w:pPr>
        <w:ind w:left="527"/>
        <w:rPr>
          <w:rFonts w:cstheme="minorHAnsi"/>
        </w:rPr>
      </w:pPr>
    </w:p>
    <w:p w14:paraId="23258A0A" w14:textId="77777777" w:rsidR="00787E78" w:rsidRDefault="00787E78" w:rsidP="00D72877">
      <w:pPr>
        <w:ind w:left="527"/>
        <w:rPr>
          <w:rFonts w:cstheme="minorHAnsi"/>
        </w:rPr>
      </w:pPr>
    </w:p>
    <w:p w14:paraId="722D5CF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5154B744" w14:textId="77777777" w:rsidR="00787E78" w:rsidRDefault="00787E78" w:rsidP="00D72877">
      <w:pPr>
        <w:ind w:left="527"/>
        <w:rPr>
          <w:rFonts w:cstheme="minorHAnsi"/>
        </w:rPr>
      </w:pPr>
    </w:p>
    <w:p w14:paraId="3A077A74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string.h</w:t>
      </w:r>
      <w:proofErr w:type="spellEnd"/>
      <w:r>
        <w:rPr>
          <w:rFonts w:cstheme="minorHAnsi"/>
        </w:rPr>
        <w:t>&gt;</w:t>
      </w:r>
    </w:p>
    <w:p w14:paraId="4BF18A4F" w14:textId="77777777" w:rsidR="00787E78" w:rsidRDefault="00787E78" w:rsidP="00D72877">
      <w:pPr>
        <w:ind w:left="527"/>
        <w:rPr>
          <w:rFonts w:cstheme="minorHAnsi"/>
        </w:rPr>
      </w:pPr>
    </w:p>
    <w:p w14:paraId="0C53CE32" w14:textId="77777777" w:rsidR="00787E78" w:rsidRDefault="00787E78" w:rsidP="00D72877">
      <w:pPr>
        <w:ind w:left="527"/>
        <w:rPr>
          <w:rFonts w:cstheme="minorHAnsi"/>
        </w:rPr>
      </w:pPr>
    </w:p>
    <w:p w14:paraId="061A114F" w14:textId="77777777" w:rsidR="00787E78" w:rsidRDefault="00787E78" w:rsidP="00D72877">
      <w:pPr>
        <w:ind w:left="527"/>
        <w:rPr>
          <w:rFonts w:cstheme="minorHAnsi"/>
        </w:rPr>
      </w:pPr>
    </w:p>
    <w:p w14:paraId="3116BF91" w14:textId="2BE26AFB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50BFFC89" w14:textId="77777777" w:rsidR="00787E78" w:rsidRDefault="00787E78" w:rsidP="00D72877">
      <w:pPr>
        <w:ind w:left="527"/>
        <w:rPr>
          <w:rFonts w:cstheme="minorHAnsi"/>
        </w:rPr>
      </w:pPr>
    </w:p>
    <w:p w14:paraId="7047EBF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12340E31" w14:textId="77777777" w:rsidR="00787E78" w:rsidRDefault="00787E78" w:rsidP="00D72877">
      <w:pPr>
        <w:ind w:left="527"/>
        <w:rPr>
          <w:rFonts w:cstheme="minorHAnsi"/>
        </w:rPr>
      </w:pPr>
    </w:p>
    <w:p w14:paraId="72112EC3" w14:textId="29BB936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[100];</w:t>
      </w:r>
    </w:p>
    <w:p w14:paraId="183BDB30" w14:textId="77777777" w:rsidR="00787E78" w:rsidRDefault="00787E78" w:rsidP="00D72877">
      <w:pPr>
        <w:ind w:left="527"/>
        <w:rPr>
          <w:rFonts w:cstheme="minorHAnsi"/>
        </w:rPr>
      </w:pPr>
    </w:p>
    <w:p w14:paraId="4B548CF0" w14:textId="02C16C4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I,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>, flag = 0;</w:t>
      </w:r>
    </w:p>
    <w:p w14:paraId="05AFBE7D" w14:textId="77777777" w:rsidR="00787E78" w:rsidRDefault="00787E78" w:rsidP="00D72877">
      <w:pPr>
        <w:ind w:left="527"/>
        <w:rPr>
          <w:rFonts w:cstheme="minorHAnsi"/>
        </w:rPr>
      </w:pPr>
    </w:p>
    <w:p w14:paraId="422B7915" w14:textId="77777777" w:rsidR="00787E78" w:rsidRDefault="00787E78" w:rsidP="00D72877">
      <w:pPr>
        <w:ind w:left="527"/>
        <w:rPr>
          <w:rFonts w:cstheme="minorHAnsi"/>
        </w:rPr>
      </w:pPr>
    </w:p>
    <w:p w14:paraId="18D0F2E6" w14:textId="77777777" w:rsidR="00787E78" w:rsidRDefault="00787E78" w:rsidP="00D72877">
      <w:pPr>
        <w:ind w:left="527"/>
        <w:rPr>
          <w:rFonts w:cstheme="minorHAnsi"/>
        </w:rPr>
      </w:pPr>
    </w:p>
    <w:p w14:paraId="230313FC" w14:textId="10C3057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 Enter a string: “);</w:t>
      </w:r>
    </w:p>
    <w:p w14:paraId="48226763" w14:textId="77777777" w:rsidR="00787E78" w:rsidRDefault="00787E78" w:rsidP="00D72877">
      <w:pPr>
        <w:ind w:left="527"/>
        <w:rPr>
          <w:rFonts w:cstheme="minorHAnsi"/>
        </w:rPr>
      </w:pPr>
    </w:p>
    <w:p w14:paraId="6AE52DAF" w14:textId="40D6A21C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Fgets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, 100, </w:t>
      </w:r>
      <w:proofErr w:type="spellStart"/>
      <w:r>
        <w:rPr>
          <w:rFonts w:cstheme="minorHAnsi"/>
        </w:rPr>
        <w:t>stdin</w:t>
      </w:r>
      <w:proofErr w:type="spellEnd"/>
      <w:r>
        <w:rPr>
          <w:rFonts w:cstheme="minorHAnsi"/>
        </w:rPr>
        <w:t>);</w:t>
      </w:r>
    </w:p>
    <w:p w14:paraId="751681EA" w14:textId="77777777" w:rsidR="00787E78" w:rsidRDefault="00787E78" w:rsidP="00D72877">
      <w:pPr>
        <w:ind w:left="527"/>
        <w:rPr>
          <w:rFonts w:cstheme="minorHAnsi"/>
        </w:rPr>
      </w:pPr>
    </w:p>
    <w:p w14:paraId="7B82EB0F" w14:textId="3553A52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Len = </w:t>
      </w:r>
      <w:proofErr w:type="spellStart"/>
      <w:r>
        <w:rPr>
          <w:rFonts w:cstheme="minorHAnsi"/>
        </w:rPr>
        <w:t>strlen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);</w:t>
      </w:r>
    </w:p>
    <w:p w14:paraId="6880A4CB" w14:textId="77777777" w:rsidR="00787E78" w:rsidRDefault="00787E78" w:rsidP="00D72877">
      <w:pPr>
        <w:ind w:left="527"/>
        <w:rPr>
          <w:rFonts w:cstheme="minorHAnsi"/>
        </w:rPr>
      </w:pPr>
    </w:p>
    <w:p w14:paraId="2A3EF3D0" w14:textId="1E12F6F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If 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[len-1] == ‘\n’)</w:t>
      </w:r>
    </w:p>
    <w:p w14:paraId="4C1C33E6" w14:textId="77777777" w:rsidR="00787E78" w:rsidRDefault="00787E78" w:rsidP="00D72877">
      <w:pPr>
        <w:ind w:left="527"/>
        <w:rPr>
          <w:rFonts w:cstheme="minorHAnsi"/>
        </w:rPr>
      </w:pPr>
    </w:p>
    <w:p w14:paraId="70FFE760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245C5280" w14:textId="77777777" w:rsidR="00787E78" w:rsidRDefault="00787E78" w:rsidP="00D72877">
      <w:pPr>
        <w:ind w:left="527"/>
        <w:rPr>
          <w:rFonts w:cstheme="minorHAnsi"/>
        </w:rPr>
      </w:pPr>
    </w:p>
    <w:p w14:paraId="04D5BF50" w14:textId="72878AF5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[len-1] = ‘\0’;</w:t>
      </w:r>
    </w:p>
    <w:p w14:paraId="17190621" w14:textId="77777777" w:rsidR="00787E78" w:rsidRDefault="00787E78" w:rsidP="00D72877">
      <w:pPr>
        <w:ind w:left="527"/>
        <w:rPr>
          <w:rFonts w:cstheme="minorHAnsi"/>
        </w:rPr>
      </w:pPr>
    </w:p>
    <w:p w14:paraId="360CDDF4" w14:textId="4CA4E59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Len--;</w:t>
      </w:r>
    </w:p>
    <w:p w14:paraId="26ABBBCC" w14:textId="77777777" w:rsidR="00787E78" w:rsidRDefault="00787E78" w:rsidP="00D72877">
      <w:pPr>
        <w:ind w:left="527"/>
        <w:rPr>
          <w:rFonts w:cstheme="minorHAnsi"/>
        </w:rPr>
      </w:pPr>
    </w:p>
    <w:p w14:paraId="25505901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16733151" w14:textId="77777777" w:rsidR="00787E78" w:rsidRDefault="00787E78" w:rsidP="00D72877">
      <w:pPr>
        <w:ind w:left="527"/>
        <w:rPr>
          <w:rFonts w:cstheme="minorHAnsi"/>
        </w:rPr>
      </w:pPr>
    </w:p>
    <w:p w14:paraId="5C379B82" w14:textId="6EE94A0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rev_str</w:t>
      </w:r>
      <w:proofErr w:type="spellEnd"/>
      <w:r>
        <w:rPr>
          <w:rFonts w:cstheme="minorHAnsi"/>
        </w:rPr>
        <w:t>[100];</w:t>
      </w:r>
    </w:p>
    <w:p w14:paraId="5C55B513" w14:textId="77777777" w:rsidR="00787E78" w:rsidRDefault="00787E78" w:rsidP="00D72877">
      <w:pPr>
        <w:ind w:left="527"/>
        <w:rPr>
          <w:rFonts w:cstheme="minorHAnsi"/>
        </w:rPr>
      </w:pPr>
    </w:p>
    <w:p w14:paraId="5F10747D" w14:textId="3450950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(I = 0; I &lt;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1551D068" w14:textId="77777777" w:rsidR="00787E78" w:rsidRDefault="00787E78" w:rsidP="00D72877">
      <w:pPr>
        <w:ind w:left="527"/>
        <w:rPr>
          <w:rFonts w:cstheme="minorHAnsi"/>
        </w:rPr>
      </w:pPr>
    </w:p>
    <w:p w14:paraId="7EB4D5F5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A811056" w14:textId="77777777" w:rsidR="00787E78" w:rsidRDefault="00787E78" w:rsidP="00D72877">
      <w:pPr>
        <w:ind w:left="527"/>
        <w:rPr>
          <w:rFonts w:cstheme="minorHAnsi"/>
        </w:rPr>
      </w:pPr>
    </w:p>
    <w:p w14:paraId="445CA881" w14:textId="52B0A1F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Rev_str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=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[len-i-1];</w:t>
      </w:r>
    </w:p>
    <w:p w14:paraId="31B9410B" w14:textId="77777777" w:rsidR="00787E78" w:rsidRDefault="00787E78" w:rsidP="00D72877">
      <w:pPr>
        <w:ind w:left="527"/>
        <w:rPr>
          <w:rFonts w:cstheme="minorHAnsi"/>
        </w:rPr>
      </w:pPr>
    </w:p>
    <w:p w14:paraId="2B01173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63E4791D" w14:textId="77777777" w:rsidR="00787E78" w:rsidRDefault="00787E78" w:rsidP="00D72877">
      <w:pPr>
        <w:ind w:left="527"/>
        <w:rPr>
          <w:rFonts w:cstheme="minorHAnsi"/>
        </w:rPr>
      </w:pPr>
    </w:p>
    <w:p w14:paraId="4F072919" w14:textId="7CBB020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Rev_str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>] = ‘\0’;</w:t>
      </w:r>
    </w:p>
    <w:p w14:paraId="60C07C92" w14:textId="77777777" w:rsidR="00787E78" w:rsidRDefault="00787E78" w:rsidP="00D72877">
      <w:pPr>
        <w:ind w:left="527"/>
        <w:rPr>
          <w:rFonts w:cstheme="minorHAnsi"/>
        </w:rPr>
      </w:pPr>
    </w:p>
    <w:p w14:paraId="5377DABC" w14:textId="77777777" w:rsidR="00787E78" w:rsidRDefault="00787E78" w:rsidP="00D72877">
      <w:pPr>
        <w:ind w:left="527"/>
        <w:rPr>
          <w:rFonts w:cstheme="minorHAnsi"/>
        </w:rPr>
      </w:pPr>
    </w:p>
    <w:p w14:paraId="380F3524" w14:textId="77777777" w:rsidR="00787E78" w:rsidRDefault="00787E78" w:rsidP="00D72877">
      <w:pPr>
        <w:ind w:left="527"/>
        <w:rPr>
          <w:rFonts w:cstheme="minorHAnsi"/>
        </w:rPr>
      </w:pPr>
    </w:p>
    <w:p w14:paraId="3A766D8F" w14:textId="6370E31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 (I = 0; I &lt;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</w:t>
      </w:r>
    </w:p>
    <w:p w14:paraId="6C55EBBA" w14:textId="77777777" w:rsidR="00787E78" w:rsidRDefault="00787E78" w:rsidP="00D72877">
      <w:pPr>
        <w:ind w:left="527"/>
        <w:rPr>
          <w:rFonts w:cstheme="minorHAnsi"/>
        </w:rPr>
      </w:pPr>
    </w:p>
    <w:p w14:paraId="3741242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9159183" w14:textId="77777777" w:rsidR="00787E78" w:rsidRDefault="00787E78" w:rsidP="00D72877">
      <w:pPr>
        <w:ind w:left="527"/>
        <w:rPr>
          <w:rFonts w:cstheme="minorHAnsi"/>
        </w:rPr>
      </w:pPr>
    </w:p>
    <w:p w14:paraId="2B7C2D27" w14:textId="27A5D71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If (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!= </w:t>
      </w:r>
      <w:proofErr w:type="spellStart"/>
      <w:r>
        <w:rPr>
          <w:rFonts w:cstheme="minorHAnsi"/>
        </w:rPr>
        <w:t>rev_str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])</w:t>
      </w:r>
    </w:p>
    <w:p w14:paraId="55DCED7C" w14:textId="77777777" w:rsidR="00787E78" w:rsidRDefault="00787E78" w:rsidP="00D72877">
      <w:pPr>
        <w:ind w:left="527"/>
        <w:rPr>
          <w:rFonts w:cstheme="minorHAnsi"/>
        </w:rPr>
      </w:pPr>
    </w:p>
    <w:p w14:paraId="178F905B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79A1B285" w14:textId="77777777" w:rsidR="00787E78" w:rsidRDefault="00787E78" w:rsidP="00D72877">
      <w:pPr>
        <w:ind w:left="527"/>
        <w:rPr>
          <w:rFonts w:cstheme="minorHAnsi"/>
        </w:rPr>
      </w:pPr>
    </w:p>
    <w:p w14:paraId="4B4A92C0" w14:textId="79BC9644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Flag = 1;</w:t>
      </w:r>
    </w:p>
    <w:p w14:paraId="06ECA1F3" w14:textId="77777777" w:rsidR="00787E78" w:rsidRDefault="00787E78" w:rsidP="00D72877">
      <w:pPr>
        <w:ind w:left="527"/>
        <w:rPr>
          <w:rFonts w:cstheme="minorHAnsi"/>
        </w:rPr>
      </w:pPr>
    </w:p>
    <w:p w14:paraId="3F0DA4B8" w14:textId="1B8C230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    Break;</w:t>
      </w:r>
    </w:p>
    <w:p w14:paraId="0974FE97" w14:textId="77777777" w:rsidR="00787E78" w:rsidRDefault="00787E78" w:rsidP="00D72877">
      <w:pPr>
        <w:ind w:left="527"/>
        <w:rPr>
          <w:rFonts w:cstheme="minorHAnsi"/>
        </w:rPr>
      </w:pPr>
    </w:p>
    <w:p w14:paraId="68578EDD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}</w:t>
      </w:r>
    </w:p>
    <w:p w14:paraId="0210B457" w14:textId="77777777" w:rsidR="00787E78" w:rsidRDefault="00787E78" w:rsidP="00D72877">
      <w:pPr>
        <w:ind w:left="527"/>
        <w:rPr>
          <w:rFonts w:cstheme="minorHAnsi"/>
        </w:rPr>
      </w:pPr>
    </w:p>
    <w:p w14:paraId="55E3315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7E8B83E" w14:textId="77777777" w:rsidR="00787E78" w:rsidRDefault="00787E78" w:rsidP="00D72877">
      <w:pPr>
        <w:ind w:left="527"/>
        <w:rPr>
          <w:rFonts w:cstheme="minorHAnsi"/>
        </w:rPr>
      </w:pPr>
    </w:p>
    <w:p w14:paraId="05F0E0A5" w14:textId="77777777" w:rsidR="00787E78" w:rsidRDefault="00787E78" w:rsidP="00D72877">
      <w:pPr>
        <w:ind w:left="527"/>
        <w:rPr>
          <w:rFonts w:cstheme="minorHAnsi"/>
        </w:rPr>
      </w:pPr>
    </w:p>
    <w:p w14:paraId="04E6BD50" w14:textId="77777777" w:rsidR="00787E78" w:rsidRDefault="00787E78" w:rsidP="00D72877">
      <w:pPr>
        <w:ind w:left="527"/>
        <w:rPr>
          <w:rFonts w:cstheme="minorHAnsi"/>
        </w:rPr>
      </w:pPr>
    </w:p>
    <w:p w14:paraId="22F94F5A" w14:textId="51958BE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If (flag)</w:t>
      </w:r>
    </w:p>
    <w:p w14:paraId="5165E664" w14:textId="77777777" w:rsidR="00787E78" w:rsidRDefault="00787E78" w:rsidP="00D72877">
      <w:pPr>
        <w:ind w:left="527"/>
        <w:rPr>
          <w:rFonts w:cstheme="minorHAnsi"/>
        </w:rPr>
      </w:pPr>
    </w:p>
    <w:p w14:paraId="4D447B18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7332FB8" w14:textId="77777777" w:rsidR="00787E78" w:rsidRDefault="00787E78" w:rsidP="00D72877">
      <w:pPr>
        <w:ind w:left="527"/>
        <w:rPr>
          <w:rFonts w:cstheme="minorHAnsi"/>
        </w:rPr>
      </w:pPr>
    </w:p>
    <w:p w14:paraId="61BA842D" w14:textId="5A3F93C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n%s</w:t>
      </w:r>
      <w:proofErr w:type="spellEnd"/>
      <w:r>
        <w:rPr>
          <w:rFonts w:cstheme="minorHAnsi"/>
        </w:rPr>
        <w:t xml:space="preserve"> is not a palindrome.”,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);</w:t>
      </w:r>
    </w:p>
    <w:p w14:paraId="4B6DA67C" w14:textId="77777777" w:rsidR="00787E78" w:rsidRDefault="00787E78" w:rsidP="00D72877">
      <w:pPr>
        <w:ind w:left="527"/>
        <w:rPr>
          <w:rFonts w:cstheme="minorHAnsi"/>
        </w:rPr>
      </w:pPr>
    </w:p>
    <w:p w14:paraId="4898D1B7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 else {</w:t>
      </w:r>
    </w:p>
    <w:p w14:paraId="29B23E30" w14:textId="77777777" w:rsidR="00787E78" w:rsidRDefault="00787E78" w:rsidP="00D72877">
      <w:pPr>
        <w:ind w:left="527"/>
        <w:rPr>
          <w:rFonts w:cstheme="minorHAnsi"/>
        </w:rPr>
      </w:pPr>
    </w:p>
    <w:p w14:paraId="36086FB6" w14:textId="754A822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n%s</w:t>
      </w:r>
      <w:proofErr w:type="spellEnd"/>
      <w:r>
        <w:rPr>
          <w:rFonts w:cstheme="minorHAnsi"/>
        </w:rPr>
        <w:t xml:space="preserve"> is a palindrome.”,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);</w:t>
      </w:r>
    </w:p>
    <w:p w14:paraId="7CB25C66" w14:textId="77777777" w:rsidR="00787E78" w:rsidRDefault="00787E78" w:rsidP="00D72877">
      <w:pPr>
        <w:ind w:left="527"/>
        <w:rPr>
          <w:rFonts w:cstheme="minorHAnsi"/>
        </w:rPr>
      </w:pPr>
    </w:p>
    <w:p w14:paraId="618FB99A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61D02F38" w14:textId="77777777" w:rsidR="00787E78" w:rsidRDefault="00787E78" w:rsidP="00D72877">
      <w:pPr>
        <w:ind w:left="527"/>
        <w:rPr>
          <w:rFonts w:cstheme="minorHAnsi"/>
        </w:rPr>
      </w:pPr>
    </w:p>
    <w:p w14:paraId="0AB0753A" w14:textId="77777777" w:rsidR="00787E78" w:rsidRDefault="00787E78" w:rsidP="00D72877">
      <w:pPr>
        <w:ind w:left="527"/>
        <w:rPr>
          <w:rFonts w:cstheme="minorHAnsi"/>
        </w:rPr>
      </w:pPr>
    </w:p>
    <w:p w14:paraId="2E8DEB8B" w14:textId="77777777" w:rsidR="00787E78" w:rsidRDefault="00787E78" w:rsidP="00D72877">
      <w:pPr>
        <w:ind w:left="527"/>
        <w:rPr>
          <w:rFonts w:cstheme="minorHAnsi"/>
        </w:rPr>
      </w:pPr>
    </w:p>
    <w:p w14:paraId="1591F330" w14:textId="4B03856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1B2B3B0D" w14:textId="77777777" w:rsidR="00787E78" w:rsidRDefault="00787E78" w:rsidP="00D72877">
      <w:pPr>
        <w:ind w:left="527"/>
        <w:rPr>
          <w:rFonts w:cstheme="minorHAnsi"/>
        </w:rPr>
      </w:pPr>
    </w:p>
    <w:p w14:paraId="6485278E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634B5783" w14:textId="77777777" w:rsidR="00787E78" w:rsidRDefault="00787E78" w:rsidP="00D72877">
      <w:pPr>
        <w:ind w:left="527"/>
        <w:rPr>
          <w:rFonts w:cstheme="minorHAnsi"/>
        </w:rPr>
      </w:pPr>
    </w:p>
    <w:p w14:paraId="5C693021" w14:textId="77777777" w:rsidR="00787E78" w:rsidRDefault="00787E78" w:rsidP="00D72877">
      <w:pPr>
        <w:ind w:left="527"/>
        <w:rPr>
          <w:rFonts w:cstheme="minorHAnsi"/>
        </w:rPr>
      </w:pPr>
    </w:p>
    <w:p w14:paraId="4A683F46" w14:textId="77777777" w:rsidR="00787E78" w:rsidRDefault="00787E78" w:rsidP="00D72877">
      <w:pPr>
        <w:ind w:left="527"/>
        <w:rPr>
          <w:rFonts w:cstheme="minorHAnsi"/>
        </w:rPr>
      </w:pPr>
    </w:p>
    <w:p w14:paraId="1C503FBE" w14:textId="77777777" w:rsidR="00787E78" w:rsidRDefault="00787E78" w:rsidP="00D72877">
      <w:pPr>
        <w:ind w:left="527"/>
        <w:rPr>
          <w:rFonts w:cstheme="minorHAnsi"/>
        </w:rPr>
      </w:pPr>
    </w:p>
    <w:p w14:paraId="4DAA114C" w14:textId="77777777" w:rsidR="00787E78" w:rsidRDefault="00787E78" w:rsidP="00D72877">
      <w:pPr>
        <w:ind w:left="527"/>
        <w:rPr>
          <w:rFonts w:cstheme="minorHAnsi"/>
        </w:rPr>
      </w:pPr>
    </w:p>
    <w:p w14:paraId="154DF6B6" w14:textId="77777777" w:rsidR="00DD6F16" w:rsidRPr="00DD6F16" w:rsidRDefault="00787E78" w:rsidP="00DD6F16">
      <w:pPr>
        <w:ind w:left="527"/>
        <w:rPr>
          <w:rFonts w:cstheme="minorHAnsi"/>
          <w:b/>
          <w:bCs/>
          <w:sz w:val="40"/>
          <w:szCs w:val="40"/>
        </w:rPr>
      </w:pPr>
      <w:r w:rsidRPr="00DD6F16">
        <w:rPr>
          <w:rFonts w:cstheme="minorHAnsi"/>
          <w:b/>
          <w:bCs/>
          <w:sz w:val="40"/>
          <w:szCs w:val="40"/>
        </w:rPr>
        <w:t></w:t>
      </w:r>
      <w:r w:rsidRPr="00DD6F16">
        <w:rPr>
          <w:rFonts w:cstheme="minorHAnsi"/>
          <w:b/>
          <w:bCs/>
          <w:sz w:val="40"/>
          <w:szCs w:val="40"/>
        </w:rPr>
        <w:tab/>
        <w:t xml:space="preserve">9. Write a program of structure for five employee that provides the following </w:t>
      </w:r>
    </w:p>
    <w:p w14:paraId="4C430DF7" w14:textId="6D4543FB" w:rsidR="00787E78" w:rsidRPr="00DD6F16" w:rsidRDefault="00787E78" w:rsidP="00DD6F16">
      <w:pPr>
        <w:ind w:left="527"/>
        <w:rPr>
          <w:rFonts w:cstheme="minorHAnsi"/>
          <w:b/>
          <w:bCs/>
          <w:sz w:val="40"/>
          <w:szCs w:val="40"/>
        </w:rPr>
      </w:pPr>
      <w:r w:rsidRPr="00DD6F16">
        <w:rPr>
          <w:rFonts w:cstheme="minorHAnsi"/>
          <w:b/>
          <w:bCs/>
          <w:sz w:val="40"/>
          <w:szCs w:val="40"/>
        </w:rPr>
        <w:t xml:space="preserve">Information -print and display </w:t>
      </w:r>
      <w:proofErr w:type="spellStart"/>
      <w:r w:rsidRPr="00DD6F16">
        <w:rPr>
          <w:rFonts w:cstheme="minorHAnsi"/>
          <w:b/>
          <w:bCs/>
          <w:sz w:val="40"/>
          <w:szCs w:val="40"/>
        </w:rPr>
        <w:t>empno</w:t>
      </w:r>
      <w:proofErr w:type="spellEnd"/>
      <w:r w:rsidRPr="00DD6F16">
        <w:rPr>
          <w:rFonts w:cstheme="minorHAnsi"/>
          <w:b/>
          <w:bCs/>
          <w:sz w:val="40"/>
          <w:szCs w:val="40"/>
        </w:rPr>
        <w:t xml:space="preserve">, </w:t>
      </w:r>
      <w:proofErr w:type="spellStart"/>
      <w:r w:rsidRPr="00DD6F16">
        <w:rPr>
          <w:rFonts w:cstheme="minorHAnsi"/>
          <w:b/>
          <w:bCs/>
          <w:sz w:val="40"/>
          <w:szCs w:val="40"/>
        </w:rPr>
        <w:t>empname</w:t>
      </w:r>
      <w:proofErr w:type="spellEnd"/>
      <w:r w:rsidRPr="00DD6F16">
        <w:rPr>
          <w:rFonts w:cstheme="minorHAnsi"/>
          <w:b/>
          <w:bCs/>
          <w:sz w:val="40"/>
          <w:szCs w:val="40"/>
        </w:rPr>
        <w:t>, address and age</w:t>
      </w:r>
    </w:p>
    <w:p w14:paraId="3CDA5837" w14:textId="77777777" w:rsidR="00DD6F16" w:rsidRDefault="00DD6F16" w:rsidP="000036C4">
      <w:pPr>
        <w:rPr>
          <w:rFonts w:cstheme="minorHAnsi"/>
        </w:rPr>
      </w:pPr>
    </w:p>
    <w:p w14:paraId="39E852EA" w14:textId="6AFE67A0" w:rsidR="00787E78" w:rsidRDefault="00787E78" w:rsidP="000036C4">
      <w:pPr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34855F3B" w14:textId="6BB2CE36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Employee</w:t>
      </w:r>
    </w:p>
    <w:p w14:paraId="7BA32DAD" w14:textId="77777777" w:rsidR="00787E78" w:rsidRDefault="00787E78" w:rsidP="00D72877">
      <w:pPr>
        <w:ind w:left="527"/>
        <w:rPr>
          <w:rFonts w:cstheme="minorHAnsi"/>
        </w:rPr>
      </w:pPr>
    </w:p>
    <w:p w14:paraId="3E1C3E7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C95DF74" w14:textId="77777777" w:rsidR="00787E78" w:rsidRDefault="00787E78" w:rsidP="00D72877">
      <w:pPr>
        <w:ind w:left="527"/>
        <w:rPr>
          <w:rFonts w:cstheme="minorHAnsi"/>
        </w:rPr>
      </w:pPr>
    </w:p>
    <w:p w14:paraId="7CAA5F1F" w14:textId="51A8FD4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empno</w:t>
      </w:r>
      <w:proofErr w:type="spellEnd"/>
      <w:r>
        <w:rPr>
          <w:rFonts w:cstheme="minorHAnsi"/>
        </w:rPr>
        <w:t>;</w:t>
      </w:r>
    </w:p>
    <w:p w14:paraId="2F101D60" w14:textId="77777777" w:rsidR="00787E78" w:rsidRDefault="00787E78" w:rsidP="00D72877">
      <w:pPr>
        <w:ind w:left="527"/>
        <w:rPr>
          <w:rFonts w:cstheme="minorHAnsi"/>
        </w:rPr>
      </w:pPr>
    </w:p>
    <w:p w14:paraId="1843C21F" w14:textId="20B3A54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Char </w:t>
      </w:r>
      <w:proofErr w:type="spellStart"/>
      <w:r>
        <w:rPr>
          <w:rFonts w:cstheme="minorHAnsi"/>
        </w:rPr>
        <w:t>empname</w:t>
      </w:r>
      <w:proofErr w:type="spellEnd"/>
      <w:r>
        <w:rPr>
          <w:rFonts w:cstheme="minorHAnsi"/>
        </w:rPr>
        <w:t>[50];</w:t>
      </w:r>
    </w:p>
    <w:p w14:paraId="7A7AD55B" w14:textId="77777777" w:rsidR="00787E78" w:rsidRDefault="00787E78" w:rsidP="00D72877">
      <w:pPr>
        <w:ind w:left="527"/>
        <w:rPr>
          <w:rFonts w:cstheme="minorHAnsi"/>
        </w:rPr>
      </w:pPr>
    </w:p>
    <w:p w14:paraId="555809CE" w14:textId="35CB799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Char address[100];</w:t>
      </w:r>
    </w:p>
    <w:p w14:paraId="2D7D0685" w14:textId="77777777" w:rsidR="00787E78" w:rsidRDefault="00787E78" w:rsidP="00D72877">
      <w:pPr>
        <w:ind w:left="527"/>
        <w:rPr>
          <w:rFonts w:cstheme="minorHAnsi"/>
        </w:rPr>
      </w:pPr>
    </w:p>
    <w:p w14:paraId="306FD843" w14:textId="1AAAD951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age;</w:t>
      </w:r>
    </w:p>
    <w:p w14:paraId="4DC841CE" w14:textId="77777777" w:rsidR="00787E78" w:rsidRDefault="00787E78" w:rsidP="00D72877">
      <w:pPr>
        <w:ind w:left="527"/>
        <w:rPr>
          <w:rFonts w:cstheme="minorHAnsi"/>
        </w:rPr>
      </w:pPr>
    </w:p>
    <w:p w14:paraId="16914FE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};</w:t>
      </w:r>
    </w:p>
    <w:p w14:paraId="5FB3497A" w14:textId="77777777" w:rsidR="00787E78" w:rsidRDefault="00787E78" w:rsidP="00D72877">
      <w:pPr>
        <w:ind w:left="527"/>
        <w:rPr>
          <w:rFonts w:cstheme="minorHAnsi"/>
        </w:rPr>
      </w:pPr>
    </w:p>
    <w:p w14:paraId="7C16B11F" w14:textId="77777777" w:rsidR="00787E78" w:rsidRDefault="00787E78" w:rsidP="00D72877">
      <w:pPr>
        <w:ind w:left="527"/>
        <w:rPr>
          <w:rFonts w:cstheme="minorHAnsi"/>
        </w:rPr>
      </w:pPr>
    </w:p>
    <w:p w14:paraId="0D95F05F" w14:textId="77777777" w:rsidR="00787E78" w:rsidRDefault="00787E78" w:rsidP="00D72877">
      <w:pPr>
        <w:ind w:left="527"/>
        <w:rPr>
          <w:rFonts w:cstheme="minorHAnsi"/>
        </w:rPr>
      </w:pPr>
    </w:p>
    <w:p w14:paraId="4C331499" w14:textId="77777777" w:rsidR="00787E78" w:rsidRDefault="00787E78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main()</w:t>
      </w:r>
    </w:p>
    <w:p w14:paraId="5EAA123D" w14:textId="77777777" w:rsidR="00787E78" w:rsidRDefault="00787E78" w:rsidP="00D72877">
      <w:pPr>
        <w:ind w:left="527"/>
        <w:rPr>
          <w:rFonts w:cstheme="minorHAnsi"/>
        </w:rPr>
      </w:pPr>
    </w:p>
    <w:p w14:paraId="3D8A9423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0861E4BA" w14:textId="77777777" w:rsidR="00787E78" w:rsidRDefault="00787E78" w:rsidP="00D72877">
      <w:pPr>
        <w:ind w:left="527"/>
        <w:rPr>
          <w:rFonts w:cstheme="minorHAnsi"/>
        </w:rPr>
      </w:pPr>
    </w:p>
    <w:p w14:paraId="2E90572A" w14:textId="1CBCE9C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Employee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[5];</w:t>
      </w:r>
    </w:p>
    <w:p w14:paraId="726CA472" w14:textId="77777777" w:rsidR="00787E78" w:rsidRDefault="00787E78" w:rsidP="00D72877">
      <w:pPr>
        <w:ind w:left="527"/>
        <w:rPr>
          <w:rFonts w:cstheme="minorHAnsi"/>
        </w:rPr>
      </w:pPr>
    </w:p>
    <w:p w14:paraId="4CEDA07A" w14:textId="56C4A69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I;</w:t>
      </w:r>
    </w:p>
    <w:p w14:paraId="533233EC" w14:textId="77777777" w:rsidR="00787E78" w:rsidRDefault="00787E78" w:rsidP="00D72877">
      <w:pPr>
        <w:ind w:left="527"/>
        <w:rPr>
          <w:rFonts w:cstheme="minorHAnsi"/>
        </w:rPr>
      </w:pPr>
    </w:p>
    <w:p w14:paraId="47FEC923" w14:textId="77777777" w:rsidR="00787E78" w:rsidRDefault="00787E78" w:rsidP="00D72877">
      <w:pPr>
        <w:ind w:left="527"/>
        <w:rPr>
          <w:rFonts w:cstheme="minorHAnsi"/>
        </w:rPr>
      </w:pPr>
    </w:p>
    <w:p w14:paraId="14772CD8" w14:textId="77777777" w:rsidR="00787E78" w:rsidRDefault="00787E78" w:rsidP="00D72877">
      <w:pPr>
        <w:ind w:left="527"/>
        <w:rPr>
          <w:rFonts w:cstheme="minorHAnsi"/>
        </w:rPr>
      </w:pPr>
    </w:p>
    <w:p w14:paraId="3B0007E0" w14:textId="07F5696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For(I = 0; I &lt; 5;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0B3AF911" w14:textId="77777777" w:rsidR="00787E78" w:rsidRDefault="00787E78" w:rsidP="00D72877">
      <w:pPr>
        <w:ind w:left="527"/>
        <w:rPr>
          <w:rFonts w:cstheme="minorHAnsi"/>
        </w:rPr>
      </w:pPr>
    </w:p>
    <w:p w14:paraId="7071A8BC" w14:textId="66998E8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(“\n Enter employee %d data:”, i+1);</w:t>
      </w:r>
    </w:p>
    <w:p w14:paraId="536330E7" w14:textId="77777777" w:rsidR="00787E78" w:rsidRDefault="00787E78" w:rsidP="00D72877">
      <w:pPr>
        <w:ind w:left="527"/>
        <w:rPr>
          <w:rFonts w:cstheme="minorHAnsi"/>
        </w:rPr>
      </w:pPr>
    </w:p>
    <w:p w14:paraId="1F57EA75" w14:textId="23DAD9E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(“Employee Number: “);</w:t>
      </w:r>
    </w:p>
    <w:p w14:paraId="0ACA4A7F" w14:textId="77777777" w:rsidR="00787E78" w:rsidRDefault="00787E78" w:rsidP="00D72877">
      <w:pPr>
        <w:ind w:left="527"/>
        <w:rPr>
          <w:rFonts w:cstheme="minorHAnsi"/>
        </w:rPr>
      </w:pPr>
    </w:p>
    <w:p w14:paraId="0D98A243" w14:textId="4F42B1AE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</w:t>
      </w:r>
      <w:proofErr w:type="spellStart"/>
      <w:r>
        <w:rPr>
          <w:rFonts w:cstheme="minorHAnsi"/>
        </w:rPr>
        <w:t>empno</w:t>
      </w:r>
      <w:proofErr w:type="spellEnd"/>
      <w:r>
        <w:rPr>
          <w:rFonts w:cstheme="minorHAnsi"/>
        </w:rPr>
        <w:t>);</w:t>
      </w:r>
    </w:p>
    <w:p w14:paraId="339599B1" w14:textId="77777777" w:rsidR="00787E78" w:rsidRDefault="00787E78" w:rsidP="00D72877">
      <w:pPr>
        <w:ind w:left="527"/>
        <w:rPr>
          <w:rFonts w:cstheme="minorHAnsi"/>
        </w:rPr>
      </w:pPr>
    </w:p>
    <w:p w14:paraId="0D35DB5E" w14:textId="458AA07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(“Employee Name: “);</w:t>
      </w:r>
    </w:p>
    <w:p w14:paraId="662D643C" w14:textId="77777777" w:rsidR="00787E78" w:rsidRDefault="00787E78" w:rsidP="00D72877">
      <w:pPr>
        <w:ind w:left="527"/>
        <w:rPr>
          <w:rFonts w:cstheme="minorHAnsi"/>
        </w:rPr>
      </w:pPr>
    </w:p>
    <w:p w14:paraId="766B4FC0" w14:textId="6E42160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 xml:space="preserve">(“%s”,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</w:t>
      </w:r>
      <w:proofErr w:type="spellStart"/>
      <w:r>
        <w:rPr>
          <w:rFonts w:cstheme="minorHAnsi"/>
        </w:rPr>
        <w:t>empname</w:t>
      </w:r>
      <w:proofErr w:type="spellEnd"/>
      <w:r>
        <w:rPr>
          <w:rFonts w:cstheme="minorHAnsi"/>
        </w:rPr>
        <w:t>);</w:t>
      </w:r>
    </w:p>
    <w:p w14:paraId="0DDF5F8E" w14:textId="77777777" w:rsidR="00787E78" w:rsidRDefault="00787E78" w:rsidP="00D72877">
      <w:pPr>
        <w:ind w:left="527"/>
        <w:rPr>
          <w:rFonts w:cstheme="minorHAnsi"/>
        </w:rPr>
      </w:pPr>
    </w:p>
    <w:p w14:paraId="4D618627" w14:textId="557BDC6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(“Employee Address: “);</w:t>
      </w:r>
    </w:p>
    <w:p w14:paraId="31646F85" w14:textId="77777777" w:rsidR="00787E78" w:rsidRDefault="00787E78" w:rsidP="00D72877">
      <w:pPr>
        <w:ind w:left="527"/>
        <w:rPr>
          <w:rFonts w:cstheme="minorHAnsi"/>
        </w:rPr>
      </w:pPr>
    </w:p>
    <w:p w14:paraId="751703A0" w14:textId="69948D3B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 xml:space="preserve">(“%s”,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].address);</w:t>
      </w:r>
    </w:p>
    <w:p w14:paraId="0EF307D1" w14:textId="77777777" w:rsidR="00787E78" w:rsidRDefault="00787E78" w:rsidP="00D72877">
      <w:pPr>
        <w:ind w:left="527"/>
        <w:rPr>
          <w:rFonts w:cstheme="minorHAnsi"/>
        </w:rPr>
      </w:pPr>
    </w:p>
    <w:p w14:paraId="1C7F859D" w14:textId="70813F8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(“Employee Age: “);</w:t>
      </w:r>
    </w:p>
    <w:p w14:paraId="6335A3B6" w14:textId="77777777" w:rsidR="00787E78" w:rsidRDefault="00787E78" w:rsidP="00D72877">
      <w:pPr>
        <w:ind w:left="527"/>
        <w:rPr>
          <w:rFonts w:cstheme="minorHAnsi"/>
        </w:rPr>
      </w:pPr>
    </w:p>
    <w:p w14:paraId="1BD6687E" w14:textId="0C57318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Scanf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].age);</w:t>
      </w:r>
    </w:p>
    <w:p w14:paraId="0B73686B" w14:textId="77777777" w:rsidR="00787E78" w:rsidRDefault="00787E78" w:rsidP="00D72877">
      <w:pPr>
        <w:ind w:left="527"/>
        <w:rPr>
          <w:rFonts w:cstheme="minorHAnsi"/>
        </w:rPr>
      </w:pPr>
    </w:p>
    <w:p w14:paraId="65797EA6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00FCA5D6" w14:textId="77777777" w:rsidR="00787E78" w:rsidRDefault="00787E78" w:rsidP="00D72877">
      <w:pPr>
        <w:ind w:left="527"/>
        <w:rPr>
          <w:rFonts w:cstheme="minorHAnsi"/>
        </w:rPr>
      </w:pPr>
    </w:p>
    <w:p w14:paraId="7772BC0F" w14:textId="77777777" w:rsidR="00787E78" w:rsidRDefault="00787E78" w:rsidP="00D72877">
      <w:pPr>
        <w:ind w:left="527"/>
        <w:rPr>
          <w:rFonts w:cstheme="minorHAnsi"/>
        </w:rPr>
      </w:pPr>
    </w:p>
    <w:p w14:paraId="07A589EF" w14:textId="77777777" w:rsidR="00787E78" w:rsidRDefault="00787E78" w:rsidP="00D72877">
      <w:pPr>
        <w:ind w:left="527"/>
        <w:rPr>
          <w:rFonts w:cstheme="minorHAnsi"/>
        </w:rPr>
      </w:pPr>
    </w:p>
    <w:p w14:paraId="74A945DA" w14:textId="1A0AC786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nEmployee</w:t>
      </w:r>
      <w:proofErr w:type="spellEnd"/>
      <w:r>
        <w:rPr>
          <w:rFonts w:cstheme="minorHAnsi"/>
        </w:rPr>
        <w:t xml:space="preserve"> Information:\n”);</w:t>
      </w:r>
    </w:p>
    <w:p w14:paraId="1CE9A699" w14:textId="77777777" w:rsidR="00787E78" w:rsidRDefault="00787E78" w:rsidP="00D72877">
      <w:pPr>
        <w:ind w:left="527"/>
        <w:rPr>
          <w:rFonts w:cstheme="minorHAnsi"/>
        </w:rPr>
      </w:pPr>
    </w:p>
    <w:p w14:paraId="4AA8EC5C" w14:textId="330722F9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For(I = 0; I &lt; 5;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4D8068C7" w14:textId="77777777" w:rsidR="00787E78" w:rsidRDefault="00787E78" w:rsidP="00D72877">
      <w:pPr>
        <w:ind w:left="527"/>
        <w:rPr>
          <w:rFonts w:cstheme="minorHAnsi"/>
        </w:rPr>
      </w:pPr>
    </w:p>
    <w:p w14:paraId="52406E96" w14:textId="1FE558EF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nEmployee</w:t>
      </w:r>
      <w:proofErr w:type="spellEnd"/>
      <w:r>
        <w:rPr>
          <w:rFonts w:cstheme="minorHAnsi"/>
        </w:rPr>
        <w:t xml:space="preserve"> %d:\n”, i+1);</w:t>
      </w:r>
    </w:p>
    <w:p w14:paraId="0CDF5799" w14:textId="77777777" w:rsidR="00787E78" w:rsidRDefault="00787E78" w:rsidP="00D72877">
      <w:pPr>
        <w:ind w:left="527"/>
        <w:rPr>
          <w:rFonts w:cstheme="minorHAnsi"/>
        </w:rPr>
      </w:pPr>
    </w:p>
    <w:p w14:paraId="6F3039A8" w14:textId="3446488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(“Employee Number: %d\n”,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</w:t>
      </w:r>
      <w:proofErr w:type="spellStart"/>
      <w:r>
        <w:rPr>
          <w:rFonts w:cstheme="minorHAnsi"/>
        </w:rPr>
        <w:t>empno</w:t>
      </w:r>
      <w:proofErr w:type="spellEnd"/>
      <w:r>
        <w:rPr>
          <w:rFonts w:cstheme="minorHAnsi"/>
        </w:rPr>
        <w:t>);</w:t>
      </w:r>
    </w:p>
    <w:p w14:paraId="2820E143" w14:textId="77777777" w:rsidR="00787E78" w:rsidRDefault="00787E78" w:rsidP="00D72877">
      <w:pPr>
        <w:ind w:left="527"/>
        <w:rPr>
          <w:rFonts w:cstheme="minorHAnsi"/>
        </w:rPr>
      </w:pPr>
    </w:p>
    <w:p w14:paraId="106E8B27" w14:textId="26819FB0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(“Employee Name: %s\n”,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</w:t>
      </w:r>
      <w:proofErr w:type="spellStart"/>
      <w:r>
        <w:rPr>
          <w:rFonts w:cstheme="minorHAnsi"/>
        </w:rPr>
        <w:t>empname</w:t>
      </w:r>
      <w:proofErr w:type="spellEnd"/>
      <w:r>
        <w:rPr>
          <w:rFonts w:cstheme="minorHAnsi"/>
        </w:rPr>
        <w:t>);</w:t>
      </w:r>
    </w:p>
    <w:p w14:paraId="7BDD1967" w14:textId="77777777" w:rsidR="00787E78" w:rsidRDefault="00787E78" w:rsidP="00D72877">
      <w:pPr>
        <w:ind w:left="527"/>
        <w:rPr>
          <w:rFonts w:cstheme="minorHAnsi"/>
        </w:rPr>
      </w:pPr>
    </w:p>
    <w:p w14:paraId="6C247422" w14:textId="55DEBFF2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(“Employee Address: %s\n”,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].address);</w:t>
      </w:r>
    </w:p>
    <w:p w14:paraId="4D8835F6" w14:textId="77777777" w:rsidR="00787E78" w:rsidRDefault="00787E78" w:rsidP="00D72877">
      <w:pPr>
        <w:ind w:left="527"/>
        <w:rPr>
          <w:rFonts w:cstheme="minorHAnsi"/>
        </w:rPr>
      </w:pPr>
    </w:p>
    <w:p w14:paraId="7D8AF0B6" w14:textId="254D6843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(“Employee Age: %d\n”,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].age);</w:t>
      </w:r>
    </w:p>
    <w:p w14:paraId="564167DB" w14:textId="77777777" w:rsidR="00787E78" w:rsidRDefault="00787E78" w:rsidP="00D72877">
      <w:pPr>
        <w:ind w:left="527"/>
        <w:rPr>
          <w:rFonts w:cstheme="minorHAnsi"/>
        </w:rPr>
      </w:pPr>
    </w:p>
    <w:p w14:paraId="263A326C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}</w:t>
      </w:r>
    </w:p>
    <w:p w14:paraId="21AD285C" w14:textId="77777777" w:rsidR="00787E78" w:rsidRDefault="00787E78" w:rsidP="00D72877">
      <w:pPr>
        <w:ind w:left="527"/>
        <w:rPr>
          <w:rFonts w:cstheme="minorHAnsi"/>
        </w:rPr>
      </w:pPr>
    </w:p>
    <w:p w14:paraId="0AF22412" w14:textId="77777777" w:rsidR="00787E78" w:rsidRDefault="00787E78" w:rsidP="00D72877">
      <w:pPr>
        <w:ind w:left="527"/>
        <w:rPr>
          <w:rFonts w:cstheme="minorHAnsi"/>
        </w:rPr>
      </w:pPr>
    </w:p>
    <w:p w14:paraId="065E876E" w14:textId="77777777" w:rsidR="00787E78" w:rsidRDefault="00787E78" w:rsidP="00D72877">
      <w:pPr>
        <w:ind w:left="527"/>
        <w:rPr>
          <w:rFonts w:cstheme="minorHAnsi"/>
        </w:rPr>
      </w:pPr>
    </w:p>
    <w:p w14:paraId="737E45F9" w14:textId="3A91CBBD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0036C4">
        <w:rPr>
          <w:rFonts w:cstheme="minorHAnsi"/>
        </w:rPr>
        <w:t>r</w:t>
      </w:r>
      <w:r>
        <w:rPr>
          <w:rFonts w:cstheme="minorHAnsi"/>
        </w:rPr>
        <w:t>eturn 0;</w:t>
      </w:r>
    </w:p>
    <w:p w14:paraId="4E4F5871" w14:textId="77777777" w:rsidR="00787E78" w:rsidRDefault="00787E78" w:rsidP="00D72877">
      <w:pPr>
        <w:ind w:left="527"/>
        <w:rPr>
          <w:rFonts w:cstheme="minorHAnsi"/>
        </w:rPr>
      </w:pPr>
    </w:p>
    <w:p w14:paraId="5500D1F9" w14:textId="77777777" w:rsidR="00787E78" w:rsidRDefault="00787E78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1B841F04" w14:textId="77777777" w:rsidR="00787E78" w:rsidRDefault="00787E78" w:rsidP="00D72877">
      <w:pPr>
        <w:ind w:left="527"/>
        <w:rPr>
          <w:rFonts w:cstheme="minorHAnsi"/>
        </w:rPr>
      </w:pPr>
    </w:p>
    <w:p w14:paraId="31D90E03" w14:textId="2960FC76" w:rsidR="000B390A" w:rsidRPr="00E22324" w:rsidRDefault="00A41F76" w:rsidP="000B390A">
      <w:pPr>
        <w:pStyle w:val="ListParagraph"/>
        <w:numPr>
          <w:ilvl w:val="0"/>
          <w:numId w:val="20"/>
        </w:numPr>
        <w:rPr>
          <w:rFonts w:cstheme="minorHAnsi"/>
          <w:b/>
          <w:bCs/>
          <w:sz w:val="44"/>
          <w:szCs w:val="44"/>
        </w:rPr>
      </w:pPr>
      <w:r w:rsidRPr="00E22324">
        <w:rPr>
          <w:rFonts w:cstheme="minorHAnsi"/>
          <w:b/>
          <w:bCs/>
          <w:sz w:val="44"/>
          <w:szCs w:val="44"/>
        </w:rPr>
        <w:t xml:space="preserve">10. </w:t>
      </w:r>
      <w:r w:rsidR="000B390A" w:rsidRPr="00E22324">
        <w:rPr>
          <w:rFonts w:cstheme="minorHAnsi"/>
          <w:b/>
          <w:bCs/>
          <w:sz w:val="44"/>
          <w:szCs w:val="44"/>
        </w:rPr>
        <w:t xml:space="preserve">Write a program of structure employee that provides the following </w:t>
      </w:r>
    </w:p>
    <w:p w14:paraId="628CD6FA" w14:textId="16400A55" w:rsidR="000B390A" w:rsidRPr="00E22324" w:rsidRDefault="000B390A" w:rsidP="000B390A">
      <w:pPr>
        <w:ind w:left="527"/>
        <w:rPr>
          <w:rFonts w:cstheme="minorHAnsi"/>
          <w:b/>
          <w:bCs/>
          <w:sz w:val="44"/>
          <w:szCs w:val="44"/>
        </w:rPr>
      </w:pPr>
      <w:r w:rsidRPr="00E22324">
        <w:rPr>
          <w:rFonts w:cstheme="minorHAnsi"/>
          <w:b/>
          <w:bCs/>
          <w:sz w:val="44"/>
          <w:szCs w:val="44"/>
        </w:rPr>
        <w:t xml:space="preserve">Information -print and display </w:t>
      </w:r>
      <w:proofErr w:type="spellStart"/>
      <w:r w:rsidRPr="00E22324">
        <w:rPr>
          <w:rFonts w:cstheme="minorHAnsi"/>
          <w:b/>
          <w:bCs/>
          <w:sz w:val="44"/>
          <w:szCs w:val="44"/>
        </w:rPr>
        <w:t>empno</w:t>
      </w:r>
      <w:proofErr w:type="spellEnd"/>
      <w:r w:rsidRPr="00E22324">
        <w:rPr>
          <w:rFonts w:cstheme="minorHAnsi"/>
          <w:b/>
          <w:bCs/>
          <w:sz w:val="44"/>
          <w:szCs w:val="44"/>
        </w:rPr>
        <w:t xml:space="preserve">, </w:t>
      </w:r>
      <w:proofErr w:type="spellStart"/>
      <w:r w:rsidRPr="00E22324">
        <w:rPr>
          <w:rFonts w:cstheme="minorHAnsi"/>
          <w:b/>
          <w:bCs/>
          <w:sz w:val="44"/>
          <w:szCs w:val="44"/>
        </w:rPr>
        <w:t>empname</w:t>
      </w:r>
      <w:proofErr w:type="spellEnd"/>
      <w:r w:rsidRPr="00E22324">
        <w:rPr>
          <w:rFonts w:cstheme="minorHAnsi"/>
          <w:b/>
          <w:bCs/>
          <w:sz w:val="44"/>
          <w:szCs w:val="44"/>
        </w:rPr>
        <w:t>, address and age</w:t>
      </w:r>
    </w:p>
    <w:p w14:paraId="1BBF7EA5" w14:textId="5C3F2661" w:rsidR="000242AB" w:rsidRDefault="000242AB" w:rsidP="00D72877">
      <w:pPr>
        <w:ind w:left="527"/>
        <w:rPr>
          <w:rFonts w:cstheme="minorHAnsi"/>
        </w:rPr>
      </w:pPr>
    </w:p>
    <w:p w14:paraId="7DB03259" w14:textId="6B887BBD" w:rsidR="00E22324" w:rsidRDefault="00E22324" w:rsidP="00D72877">
      <w:pPr>
        <w:ind w:left="527"/>
        <w:rPr>
          <w:rFonts w:cstheme="minorHAnsi"/>
        </w:rPr>
      </w:pPr>
    </w:p>
    <w:p w14:paraId="12F576EB" w14:textId="77777777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6DDFCDB7" w14:textId="77777777" w:rsidR="00172A4E" w:rsidRDefault="00172A4E" w:rsidP="00D72877">
      <w:pPr>
        <w:ind w:left="527"/>
        <w:rPr>
          <w:rFonts w:cstheme="minorHAnsi"/>
        </w:rPr>
      </w:pPr>
    </w:p>
    <w:p w14:paraId="3DE3D619" w14:textId="03E1D58A" w:rsidR="00172A4E" w:rsidRDefault="00F420A3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172A4E">
        <w:rPr>
          <w:rFonts w:cstheme="minorHAnsi"/>
        </w:rPr>
        <w:t>truct</w:t>
      </w:r>
      <w:proofErr w:type="spellEnd"/>
      <w:r w:rsidR="00172A4E">
        <w:rPr>
          <w:rFonts w:cstheme="minorHAnsi"/>
        </w:rPr>
        <w:t xml:space="preserve"> Employee {</w:t>
      </w:r>
    </w:p>
    <w:p w14:paraId="68995738" w14:textId="41769BA3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in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empno</w:t>
      </w:r>
      <w:proofErr w:type="spellEnd"/>
      <w:r>
        <w:rPr>
          <w:rFonts w:cstheme="minorHAnsi"/>
        </w:rPr>
        <w:t>;</w:t>
      </w:r>
    </w:p>
    <w:p w14:paraId="5DB3ECE3" w14:textId="75BC6E08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FA3EEE">
        <w:rPr>
          <w:rFonts w:cstheme="minorHAnsi"/>
        </w:rPr>
        <w:t>c</w:t>
      </w:r>
      <w:r>
        <w:rPr>
          <w:rFonts w:cstheme="minorHAnsi"/>
        </w:rPr>
        <w:t xml:space="preserve">har </w:t>
      </w:r>
      <w:proofErr w:type="spellStart"/>
      <w:r>
        <w:rPr>
          <w:rFonts w:cstheme="minorHAnsi"/>
        </w:rPr>
        <w:t>empname</w:t>
      </w:r>
      <w:proofErr w:type="spellEnd"/>
      <w:r>
        <w:rPr>
          <w:rFonts w:cstheme="minorHAnsi"/>
        </w:rPr>
        <w:t>[50];</w:t>
      </w:r>
    </w:p>
    <w:p w14:paraId="5A93AFBB" w14:textId="3DA722C6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FA3EEE">
        <w:rPr>
          <w:rFonts w:cstheme="minorHAnsi"/>
        </w:rPr>
        <w:t>c</w:t>
      </w:r>
      <w:r>
        <w:rPr>
          <w:rFonts w:cstheme="minorHAnsi"/>
        </w:rPr>
        <w:t>har address[100];</w:t>
      </w:r>
    </w:p>
    <w:p w14:paraId="6EC98F05" w14:textId="6B85A7D1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age;</w:t>
      </w:r>
    </w:p>
    <w:p w14:paraId="458096D8" w14:textId="77777777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>};</w:t>
      </w:r>
    </w:p>
    <w:p w14:paraId="7127C930" w14:textId="77777777" w:rsidR="00172A4E" w:rsidRDefault="00172A4E" w:rsidP="00D72877">
      <w:pPr>
        <w:ind w:left="527"/>
        <w:rPr>
          <w:rFonts w:cstheme="minorHAnsi"/>
        </w:rPr>
      </w:pPr>
    </w:p>
    <w:p w14:paraId="1E5E25C9" w14:textId="167785A7" w:rsidR="00172A4E" w:rsidRDefault="00FA3EEE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172A4E">
        <w:rPr>
          <w:rFonts w:cstheme="minorHAnsi"/>
        </w:rPr>
        <w:t>nt</w:t>
      </w:r>
      <w:proofErr w:type="spellEnd"/>
      <w:r w:rsidR="00172A4E">
        <w:rPr>
          <w:rFonts w:cstheme="minorHAnsi"/>
        </w:rPr>
        <w:t xml:space="preserve"> main() {</w:t>
      </w:r>
    </w:p>
    <w:p w14:paraId="1CDC405A" w14:textId="2F0CCA28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s</w:t>
      </w:r>
      <w:r>
        <w:rPr>
          <w:rFonts w:cstheme="minorHAnsi"/>
        </w:rPr>
        <w:t>truct</w:t>
      </w:r>
      <w:proofErr w:type="spellEnd"/>
      <w:r>
        <w:rPr>
          <w:rFonts w:cstheme="minorHAnsi"/>
        </w:rPr>
        <w:t xml:space="preserve"> Employee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;</w:t>
      </w:r>
    </w:p>
    <w:p w14:paraId="489D763D" w14:textId="77777777" w:rsidR="00172A4E" w:rsidRDefault="00172A4E" w:rsidP="00D72877">
      <w:pPr>
        <w:ind w:left="527"/>
        <w:rPr>
          <w:rFonts w:cstheme="minorHAnsi"/>
        </w:rPr>
      </w:pPr>
    </w:p>
    <w:p w14:paraId="5BCDEF2E" w14:textId="2BBFCD55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employee number: “);</w:t>
      </w:r>
    </w:p>
    <w:p w14:paraId="065D9C91" w14:textId="42182BCA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emp.empno</w:t>
      </w:r>
      <w:proofErr w:type="spellEnd"/>
      <w:r>
        <w:rPr>
          <w:rFonts w:cstheme="minorHAnsi"/>
        </w:rPr>
        <w:t>);</w:t>
      </w:r>
    </w:p>
    <w:p w14:paraId="504C2CE2" w14:textId="77777777" w:rsidR="00172A4E" w:rsidRDefault="00172A4E" w:rsidP="00D72877">
      <w:pPr>
        <w:ind w:left="527"/>
        <w:rPr>
          <w:rFonts w:cstheme="minorHAnsi"/>
        </w:rPr>
      </w:pPr>
    </w:p>
    <w:p w14:paraId="1562BB83" w14:textId="0D72DDC7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employee name: “);</w:t>
      </w:r>
    </w:p>
    <w:p w14:paraId="07C0492A" w14:textId="5BE10526" w:rsidR="00172A4E" w:rsidRDefault="00172A4E" w:rsidP="00FA3EEE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A3EEE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 xml:space="preserve">(“%s”, </w:t>
      </w:r>
      <w:proofErr w:type="spellStart"/>
      <w:r>
        <w:rPr>
          <w:rFonts w:cstheme="minorHAnsi"/>
        </w:rPr>
        <w:t>emp.empname</w:t>
      </w:r>
      <w:proofErr w:type="spellEnd"/>
      <w:r>
        <w:rPr>
          <w:rFonts w:cstheme="minorHAnsi"/>
        </w:rPr>
        <w:t>);</w:t>
      </w:r>
    </w:p>
    <w:p w14:paraId="76C3890D" w14:textId="77777777" w:rsidR="00172A4E" w:rsidRDefault="00172A4E" w:rsidP="00D72877">
      <w:pPr>
        <w:ind w:left="527"/>
        <w:rPr>
          <w:rFonts w:cstheme="minorHAnsi"/>
        </w:rPr>
      </w:pPr>
    </w:p>
    <w:p w14:paraId="466DABC9" w14:textId="5B105C61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employee address: “);</w:t>
      </w:r>
    </w:p>
    <w:p w14:paraId="786425CB" w14:textId="421E0243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 xml:space="preserve">(“%s”, </w:t>
      </w:r>
      <w:proofErr w:type="spellStart"/>
      <w:r>
        <w:rPr>
          <w:rFonts w:cstheme="minorHAnsi"/>
        </w:rPr>
        <w:t>emp.address</w:t>
      </w:r>
      <w:proofErr w:type="spellEnd"/>
      <w:r>
        <w:rPr>
          <w:rFonts w:cstheme="minorHAnsi"/>
        </w:rPr>
        <w:t>);</w:t>
      </w:r>
    </w:p>
    <w:p w14:paraId="350ACC8A" w14:textId="77777777" w:rsidR="00172A4E" w:rsidRDefault="00172A4E" w:rsidP="00D72877">
      <w:pPr>
        <w:ind w:left="527"/>
        <w:rPr>
          <w:rFonts w:cstheme="minorHAnsi"/>
        </w:rPr>
      </w:pPr>
    </w:p>
    <w:p w14:paraId="7A55A445" w14:textId="2328838E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(“Enter employee age: “);</w:t>
      </w:r>
    </w:p>
    <w:p w14:paraId="428BD89D" w14:textId="2E9A6996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s</w:t>
      </w:r>
      <w:r>
        <w:rPr>
          <w:rFonts w:cstheme="minorHAnsi"/>
        </w:rPr>
        <w:t>canf</w:t>
      </w:r>
      <w:proofErr w:type="spellEnd"/>
      <w:r>
        <w:rPr>
          <w:rFonts w:cstheme="minorHAnsi"/>
        </w:rPr>
        <w:t>(“%d”, &amp;</w:t>
      </w:r>
      <w:proofErr w:type="spellStart"/>
      <w:r>
        <w:rPr>
          <w:rFonts w:cstheme="minorHAnsi"/>
        </w:rPr>
        <w:t>emp.age</w:t>
      </w:r>
      <w:proofErr w:type="spellEnd"/>
      <w:r>
        <w:rPr>
          <w:rFonts w:cstheme="minorHAnsi"/>
        </w:rPr>
        <w:t>);</w:t>
      </w:r>
    </w:p>
    <w:p w14:paraId="0A01C7F2" w14:textId="77777777" w:rsidR="00172A4E" w:rsidRDefault="00172A4E" w:rsidP="00D72877">
      <w:pPr>
        <w:ind w:left="527"/>
        <w:rPr>
          <w:rFonts w:cstheme="minorHAnsi"/>
        </w:rPr>
      </w:pPr>
    </w:p>
    <w:p w14:paraId="01603847" w14:textId="6E101DD2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>(“\</w:t>
      </w:r>
      <w:proofErr w:type="spellStart"/>
      <w:r>
        <w:rPr>
          <w:rFonts w:cstheme="minorHAnsi"/>
        </w:rPr>
        <w:t>nEmployee</w:t>
      </w:r>
      <w:proofErr w:type="spellEnd"/>
      <w:r>
        <w:rPr>
          <w:rFonts w:cstheme="minorHAnsi"/>
        </w:rPr>
        <w:t xml:space="preserve"> information:\n”);</w:t>
      </w:r>
    </w:p>
    <w:p w14:paraId="635BB975" w14:textId="48FA28A3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(“Employee number: %d\n”, </w:t>
      </w:r>
      <w:proofErr w:type="spellStart"/>
      <w:r>
        <w:rPr>
          <w:rFonts w:cstheme="minorHAnsi"/>
        </w:rPr>
        <w:t>emp.empno</w:t>
      </w:r>
      <w:proofErr w:type="spellEnd"/>
      <w:r>
        <w:rPr>
          <w:rFonts w:cstheme="minorHAnsi"/>
        </w:rPr>
        <w:t>);</w:t>
      </w:r>
    </w:p>
    <w:p w14:paraId="50E6AA26" w14:textId="2B9D1D7D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(“Employee name: %s\n”, </w:t>
      </w:r>
      <w:proofErr w:type="spellStart"/>
      <w:r>
        <w:rPr>
          <w:rFonts w:cstheme="minorHAnsi"/>
        </w:rPr>
        <w:t>emp.empname</w:t>
      </w:r>
      <w:proofErr w:type="spellEnd"/>
      <w:r>
        <w:rPr>
          <w:rFonts w:cstheme="minorHAnsi"/>
        </w:rPr>
        <w:t>);</w:t>
      </w:r>
    </w:p>
    <w:p w14:paraId="3C1A67A5" w14:textId="12017DC2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(“Employee address: %s\n”, </w:t>
      </w:r>
      <w:proofErr w:type="spellStart"/>
      <w:r>
        <w:rPr>
          <w:rFonts w:cstheme="minorHAnsi"/>
        </w:rPr>
        <w:t>emp.address</w:t>
      </w:r>
      <w:proofErr w:type="spellEnd"/>
      <w:r>
        <w:rPr>
          <w:rFonts w:cstheme="minorHAnsi"/>
        </w:rPr>
        <w:t>);</w:t>
      </w:r>
    </w:p>
    <w:p w14:paraId="5C06F7BC" w14:textId="1682804F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D313BE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(“Employee age: %d\n”, </w:t>
      </w:r>
      <w:proofErr w:type="spellStart"/>
      <w:r>
        <w:rPr>
          <w:rFonts w:cstheme="minorHAnsi"/>
        </w:rPr>
        <w:t>emp.age</w:t>
      </w:r>
      <w:proofErr w:type="spellEnd"/>
      <w:r>
        <w:rPr>
          <w:rFonts w:cstheme="minorHAnsi"/>
        </w:rPr>
        <w:t>);</w:t>
      </w:r>
    </w:p>
    <w:p w14:paraId="125ADC7D" w14:textId="77777777" w:rsidR="00172A4E" w:rsidRDefault="00172A4E" w:rsidP="00D72877">
      <w:pPr>
        <w:ind w:left="527"/>
        <w:rPr>
          <w:rFonts w:cstheme="minorHAnsi"/>
        </w:rPr>
      </w:pPr>
    </w:p>
    <w:p w14:paraId="42C95E2F" w14:textId="1DFCE02D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D313BE">
        <w:rPr>
          <w:rFonts w:cstheme="minorHAnsi"/>
        </w:rPr>
        <w:t>r</w:t>
      </w:r>
      <w:r>
        <w:rPr>
          <w:rFonts w:cstheme="minorHAnsi"/>
        </w:rPr>
        <w:t>eturn 0;</w:t>
      </w:r>
    </w:p>
    <w:p w14:paraId="422F0272" w14:textId="09C9C323" w:rsidR="00172A4E" w:rsidRDefault="00172A4E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74D21A10" w14:textId="0C4C3A0F" w:rsidR="00F420A3" w:rsidRDefault="00F420A3" w:rsidP="00F420A3">
      <w:pPr>
        <w:pStyle w:val="ListParagraph"/>
        <w:numPr>
          <w:ilvl w:val="0"/>
          <w:numId w:val="20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11.</w:t>
      </w:r>
      <w:r w:rsidR="009546D4">
        <w:rPr>
          <w:rFonts w:cstheme="minorHAnsi"/>
          <w:b/>
          <w:bCs/>
          <w:sz w:val="44"/>
          <w:szCs w:val="44"/>
        </w:rPr>
        <w:t>WAP to show difference between Structure and Union.</w:t>
      </w:r>
    </w:p>
    <w:p w14:paraId="635C16FB" w14:textId="5EEA8A9A" w:rsidR="009546D4" w:rsidRDefault="009546D4" w:rsidP="009546D4">
      <w:pPr>
        <w:pStyle w:val="ListParagraph"/>
        <w:ind w:left="527"/>
        <w:rPr>
          <w:rFonts w:cstheme="minorHAnsi"/>
          <w:b/>
          <w:bCs/>
          <w:sz w:val="44"/>
          <w:szCs w:val="44"/>
        </w:rPr>
      </w:pPr>
    </w:p>
    <w:p w14:paraId="66D4139B" w14:textId="77777777" w:rsidR="009546D4" w:rsidRPr="009546D4" w:rsidRDefault="009546D4" w:rsidP="009546D4">
      <w:pPr>
        <w:pStyle w:val="ListParagraph"/>
        <w:ind w:left="527"/>
        <w:rPr>
          <w:rFonts w:cstheme="minorHAnsi"/>
        </w:rPr>
      </w:pPr>
    </w:p>
    <w:p w14:paraId="207DB34C" w14:textId="77777777" w:rsidR="00172A4E" w:rsidRDefault="00172A4E" w:rsidP="00D72877">
      <w:pPr>
        <w:ind w:left="527"/>
        <w:rPr>
          <w:rFonts w:cstheme="minorHAnsi"/>
        </w:rPr>
      </w:pPr>
    </w:p>
    <w:p w14:paraId="613D1801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stdio.h</w:t>
      </w:r>
      <w:proofErr w:type="spellEnd"/>
      <w:r>
        <w:rPr>
          <w:rFonts w:cstheme="minorHAnsi"/>
        </w:rPr>
        <w:t>&gt;</w:t>
      </w:r>
    </w:p>
    <w:p w14:paraId="7FCEB9B3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>#include &lt;</w:t>
      </w:r>
      <w:proofErr w:type="spellStart"/>
      <w:r>
        <w:rPr>
          <w:rFonts w:cstheme="minorHAnsi"/>
        </w:rPr>
        <w:t>string.h</w:t>
      </w:r>
      <w:proofErr w:type="spellEnd"/>
      <w:r>
        <w:rPr>
          <w:rFonts w:cstheme="minorHAnsi"/>
        </w:rPr>
        <w:t>&gt;</w:t>
      </w:r>
    </w:p>
    <w:p w14:paraId="38B6F1FA" w14:textId="77777777" w:rsidR="00EB1495" w:rsidRDefault="00EB1495" w:rsidP="00D72877">
      <w:pPr>
        <w:ind w:left="527"/>
        <w:rPr>
          <w:rFonts w:cstheme="minorHAnsi"/>
        </w:rPr>
      </w:pPr>
    </w:p>
    <w:p w14:paraId="5D6DD784" w14:textId="290AE3C4" w:rsidR="00EB1495" w:rsidRDefault="00FC314C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EB1495">
        <w:rPr>
          <w:rFonts w:cstheme="minorHAnsi"/>
        </w:rPr>
        <w:t>truct</w:t>
      </w:r>
      <w:proofErr w:type="spellEnd"/>
      <w:r w:rsidR="00EB1495">
        <w:rPr>
          <w:rFonts w:cstheme="minorHAnsi"/>
        </w:rPr>
        <w:t xml:space="preserve"> Person {</w:t>
      </w:r>
    </w:p>
    <w:p w14:paraId="59F1B8AB" w14:textId="1F1C7305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FC314C">
        <w:rPr>
          <w:rFonts w:cstheme="minorHAnsi"/>
        </w:rPr>
        <w:t>c</w:t>
      </w:r>
      <w:r>
        <w:rPr>
          <w:rFonts w:cstheme="minorHAnsi"/>
        </w:rPr>
        <w:t>har name[20];</w:t>
      </w:r>
    </w:p>
    <w:p w14:paraId="29467088" w14:textId="10ADB76C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FC314C"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age;</w:t>
      </w:r>
    </w:p>
    <w:p w14:paraId="0E57E747" w14:textId="35DEB38A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227A5C">
        <w:rPr>
          <w:rFonts w:cstheme="minorHAnsi"/>
        </w:rPr>
        <w:t>f</w:t>
      </w:r>
      <w:r>
        <w:rPr>
          <w:rFonts w:cstheme="minorHAnsi"/>
        </w:rPr>
        <w:t>loat height;</w:t>
      </w:r>
    </w:p>
    <w:p w14:paraId="5D504869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>};</w:t>
      </w:r>
    </w:p>
    <w:p w14:paraId="6BF6D822" w14:textId="77777777" w:rsidR="00EB1495" w:rsidRDefault="00EB1495" w:rsidP="00D72877">
      <w:pPr>
        <w:ind w:left="527"/>
        <w:rPr>
          <w:rFonts w:cstheme="minorHAnsi"/>
        </w:rPr>
      </w:pPr>
    </w:p>
    <w:p w14:paraId="5FE52276" w14:textId="77777777" w:rsidR="00FC314C" w:rsidRDefault="00227A5C" w:rsidP="00D72877">
      <w:pPr>
        <w:ind w:left="527"/>
        <w:rPr>
          <w:rFonts w:cstheme="minorHAnsi"/>
        </w:rPr>
      </w:pPr>
      <w:r>
        <w:rPr>
          <w:rFonts w:cstheme="minorHAnsi"/>
        </w:rPr>
        <w:t>u</w:t>
      </w:r>
      <w:r w:rsidR="00EB1495">
        <w:rPr>
          <w:rFonts w:cstheme="minorHAnsi"/>
        </w:rPr>
        <w:t xml:space="preserve">nion </w:t>
      </w:r>
      <w:r w:rsidR="00FC314C">
        <w:rPr>
          <w:rFonts w:cstheme="minorHAnsi"/>
        </w:rPr>
        <w:t>Data</w:t>
      </w:r>
    </w:p>
    <w:p w14:paraId="77CE7115" w14:textId="3EDA831F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45D51FA6" w14:textId="7341087E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227A5C">
        <w:rPr>
          <w:rFonts w:cstheme="minorHAnsi"/>
        </w:rPr>
        <w:t>i</w:t>
      </w:r>
      <w:r>
        <w:rPr>
          <w:rFonts w:cstheme="minorHAnsi"/>
        </w:rPr>
        <w:t>nt</w:t>
      </w:r>
      <w:proofErr w:type="spellEnd"/>
      <w:r>
        <w:rPr>
          <w:rFonts w:cstheme="minorHAnsi"/>
        </w:rPr>
        <w:t xml:space="preserve"> I;</w:t>
      </w:r>
    </w:p>
    <w:p w14:paraId="1C2C083C" w14:textId="19B61809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227A5C">
        <w:rPr>
          <w:rFonts w:cstheme="minorHAnsi"/>
        </w:rPr>
        <w:t>f</w:t>
      </w:r>
      <w:r>
        <w:rPr>
          <w:rFonts w:cstheme="minorHAnsi"/>
        </w:rPr>
        <w:t>loat f;</w:t>
      </w:r>
    </w:p>
    <w:p w14:paraId="6044B2F9" w14:textId="05D3C742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227A5C">
        <w:rPr>
          <w:rFonts w:cstheme="minorHAnsi"/>
        </w:rPr>
        <w:t>c</w:t>
      </w:r>
      <w:r>
        <w:rPr>
          <w:rFonts w:cstheme="minorHAnsi"/>
        </w:rPr>
        <w:t xml:space="preserve">har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[20];</w:t>
      </w:r>
    </w:p>
    <w:p w14:paraId="4692D7BE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>};</w:t>
      </w:r>
    </w:p>
    <w:p w14:paraId="0A6B7356" w14:textId="77777777" w:rsidR="00EB1495" w:rsidRDefault="00EB1495" w:rsidP="00D72877">
      <w:pPr>
        <w:ind w:left="527"/>
        <w:rPr>
          <w:rFonts w:cstheme="minorHAnsi"/>
        </w:rPr>
      </w:pPr>
    </w:p>
    <w:p w14:paraId="52023DA8" w14:textId="77777777" w:rsidR="006A08BC" w:rsidRDefault="006A08BC" w:rsidP="00D72877">
      <w:pPr>
        <w:ind w:left="527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EB1495">
        <w:rPr>
          <w:rFonts w:cstheme="minorHAnsi"/>
        </w:rPr>
        <w:t>nt</w:t>
      </w:r>
      <w:proofErr w:type="spellEnd"/>
      <w:r w:rsidR="00EB1495">
        <w:rPr>
          <w:rFonts w:cstheme="minorHAnsi"/>
        </w:rPr>
        <w:t xml:space="preserve"> main()</w:t>
      </w:r>
    </w:p>
    <w:p w14:paraId="0F412A6A" w14:textId="3BF122B1" w:rsidR="00EB1495" w:rsidRDefault="00EB1495" w:rsidP="006A08BC">
      <w:pPr>
        <w:ind w:left="527"/>
        <w:rPr>
          <w:rFonts w:cstheme="minorHAnsi"/>
        </w:rPr>
      </w:pPr>
      <w:r>
        <w:rPr>
          <w:rFonts w:cstheme="minorHAnsi"/>
        </w:rPr>
        <w:t>{</w:t>
      </w:r>
    </w:p>
    <w:p w14:paraId="5204E7B8" w14:textId="0823FBA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A08BC">
        <w:rPr>
          <w:rFonts w:cstheme="minorHAnsi"/>
        </w:rPr>
        <w:t>s</w:t>
      </w:r>
      <w:r>
        <w:rPr>
          <w:rFonts w:cstheme="minorHAnsi"/>
        </w:rPr>
        <w:t>truct</w:t>
      </w:r>
      <w:proofErr w:type="spellEnd"/>
      <w:r>
        <w:rPr>
          <w:rFonts w:cstheme="minorHAnsi"/>
        </w:rPr>
        <w:t xml:space="preserve"> Person </w:t>
      </w:r>
      <w:proofErr w:type="spellStart"/>
      <w:r>
        <w:rPr>
          <w:rFonts w:cstheme="minorHAnsi"/>
        </w:rPr>
        <w:t>person</w:t>
      </w:r>
      <w:proofErr w:type="spellEnd"/>
      <w:r>
        <w:rPr>
          <w:rFonts w:cstheme="minorHAnsi"/>
        </w:rPr>
        <w:t>;</w:t>
      </w:r>
    </w:p>
    <w:p w14:paraId="213A5510" w14:textId="59C96150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A08BC">
        <w:rPr>
          <w:rFonts w:cstheme="minorHAnsi"/>
        </w:rPr>
        <w:t>s</w:t>
      </w:r>
      <w:r>
        <w:rPr>
          <w:rFonts w:cstheme="minorHAnsi"/>
        </w:rPr>
        <w:t>trcpy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person.name</w:t>
      </w:r>
      <w:proofErr w:type="spellEnd"/>
      <w:r>
        <w:rPr>
          <w:rFonts w:cstheme="minorHAnsi"/>
        </w:rPr>
        <w:t>, “John”);</w:t>
      </w:r>
    </w:p>
    <w:p w14:paraId="55DE0AC5" w14:textId="09AC207D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A08BC">
        <w:rPr>
          <w:rFonts w:cstheme="minorHAnsi"/>
        </w:rPr>
        <w:t>p</w:t>
      </w:r>
      <w:r>
        <w:rPr>
          <w:rFonts w:cstheme="minorHAnsi"/>
        </w:rPr>
        <w:t>erson.age</w:t>
      </w:r>
      <w:proofErr w:type="spellEnd"/>
      <w:r>
        <w:rPr>
          <w:rFonts w:cstheme="minorHAnsi"/>
        </w:rPr>
        <w:t xml:space="preserve"> = 30;</w:t>
      </w:r>
    </w:p>
    <w:p w14:paraId="42501E1A" w14:textId="59C093E6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6A08BC">
        <w:rPr>
          <w:rFonts w:cstheme="minorHAnsi"/>
        </w:rPr>
        <w:t>p</w:t>
      </w:r>
      <w:r>
        <w:rPr>
          <w:rFonts w:cstheme="minorHAnsi"/>
        </w:rPr>
        <w:t>erson.height</w:t>
      </w:r>
      <w:proofErr w:type="spellEnd"/>
      <w:r>
        <w:rPr>
          <w:rFonts w:cstheme="minorHAnsi"/>
        </w:rPr>
        <w:t xml:space="preserve"> = 1.75;</w:t>
      </w:r>
    </w:p>
    <w:p w14:paraId="169FB2ED" w14:textId="79FCF4CC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(“Person: %s, %d years old, %f meters tall\n”, </w:t>
      </w:r>
      <w:proofErr w:type="spellStart"/>
      <w:r>
        <w:rPr>
          <w:rFonts w:cstheme="minorHAnsi"/>
        </w:rPr>
        <w:t>person.name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person.age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person.height</w:t>
      </w:r>
      <w:proofErr w:type="spellEnd"/>
      <w:r>
        <w:rPr>
          <w:rFonts w:cstheme="minorHAnsi"/>
        </w:rPr>
        <w:t>);</w:t>
      </w:r>
    </w:p>
    <w:p w14:paraId="079FDBA8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1ABA804B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// Example of a union</w:t>
      </w:r>
    </w:p>
    <w:p w14:paraId="7FD882ED" w14:textId="4BED51D9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r w:rsidR="00562702">
        <w:rPr>
          <w:rFonts w:cstheme="minorHAnsi"/>
        </w:rPr>
        <w:t>u</w:t>
      </w:r>
      <w:r>
        <w:rPr>
          <w:rFonts w:cstheme="minorHAnsi"/>
        </w:rPr>
        <w:t xml:space="preserve">nion Data </w:t>
      </w:r>
      <w:proofErr w:type="spellStart"/>
      <w:r>
        <w:rPr>
          <w:rFonts w:cstheme="minorHAnsi"/>
        </w:rPr>
        <w:t>data</w:t>
      </w:r>
      <w:proofErr w:type="spellEnd"/>
      <w:r>
        <w:rPr>
          <w:rFonts w:cstheme="minorHAnsi"/>
        </w:rPr>
        <w:t>;</w:t>
      </w:r>
    </w:p>
    <w:p w14:paraId="3023BB74" w14:textId="7DAFF1F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d</w:t>
      </w:r>
      <w:r>
        <w:rPr>
          <w:rFonts w:cstheme="minorHAnsi"/>
        </w:rPr>
        <w:t>ata.i</w:t>
      </w:r>
      <w:proofErr w:type="spellEnd"/>
      <w:r>
        <w:rPr>
          <w:rFonts w:cstheme="minorHAnsi"/>
        </w:rPr>
        <w:t xml:space="preserve"> = 10;</w:t>
      </w:r>
    </w:p>
    <w:p w14:paraId="65DB26A2" w14:textId="70385F66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(“Data: %d, %f, %s\n”, </w:t>
      </w:r>
      <w:proofErr w:type="spellStart"/>
      <w:r>
        <w:rPr>
          <w:rFonts w:cstheme="minorHAnsi"/>
        </w:rPr>
        <w:t>data.i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data.f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data.str</w:t>
      </w:r>
      <w:proofErr w:type="spellEnd"/>
      <w:r>
        <w:rPr>
          <w:rFonts w:cstheme="minorHAnsi"/>
        </w:rPr>
        <w:t>);</w:t>
      </w:r>
    </w:p>
    <w:p w14:paraId="2365F85C" w14:textId="6AEBB1B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d</w:t>
      </w:r>
      <w:r>
        <w:rPr>
          <w:rFonts w:cstheme="minorHAnsi"/>
        </w:rPr>
        <w:t>ata.f</w:t>
      </w:r>
      <w:proofErr w:type="spellEnd"/>
      <w:r>
        <w:rPr>
          <w:rFonts w:cstheme="minorHAnsi"/>
        </w:rPr>
        <w:t xml:space="preserve"> = 3.14;</w:t>
      </w:r>
    </w:p>
    <w:p w14:paraId="19F59D4B" w14:textId="399F3CF4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(“Data: %d, %f, %s\n”, </w:t>
      </w:r>
      <w:proofErr w:type="spellStart"/>
      <w:r>
        <w:rPr>
          <w:rFonts w:cstheme="minorHAnsi"/>
        </w:rPr>
        <w:t>data.i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data.f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data.str</w:t>
      </w:r>
      <w:proofErr w:type="spellEnd"/>
      <w:r>
        <w:rPr>
          <w:rFonts w:cstheme="minorHAnsi"/>
        </w:rPr>
        <w:t>);</w:t>
      </w:r>
    </w:p>
    <w:p w14:paraId="7E9FFEBD" w14:textId="64DD42F3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s</w:t>
      </w:r>
      <w:r>
        <w:rPr>
          <w:rFonts w:cstheme="minorHAnsi"/>
        </w:rPr>
        <w:t>trcpy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data.str</w:t>
      </w:r>
      <w:proofErr w:type="spellEnd"/>
      <w:r>
        <w:rPr>
          <w:rFonts w:cstheme="minorHAnsi"/>
        </w:rPr>
        <w:t>, “Hello”);</w:t>
      </w:r>
    </w:p>
    <w:p w14:paraId="5AFC9736" w14:textId="7EDF0C5B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 w:rsidR="00562702">
        <w:rPr>
          <w:rFonts w:cstheme="minorHAnsi"/>
        </w:rPr>
        <w:t>p</w:t>
      </w:r>
      <w:r>
        <w:rPr>
          <w:rFonts w:cstheme="minorHAnsi"/>
        </w:rPr>
        <w:t>rintf</w:t>
      </w:r>
      <w:proofErr w:type="spellEnd"/>
      <w:r>
        <w:rPr>
          <w:rFonts w:cstheme="minorHAnsi"/>
        </w:rPr>
        <w:t xml:space="preserve">(“Data: %d, %f, %s\n”, </w:t>
      </w:r>
      <w:proofErr w:type="spellStart"/>
      <w:r>
        <w:rPr>
          <w:rFonts w:cstheme="minorHAnsi"/>
        </w:rPr>
        <w:t>data.i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data.f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data.str</w:t>
      </w:r>
      <w:proofErr w:type="spellEnd"/>
      <w:r>
        <w:rPr>
          <w:rFonts w:cstheme="minorHAnsi"/>
        </w:rPr>
        <w:t>);</w:t>
      </w:r>
    </w:p>
    <w:p w14:paraId="2741EAE1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</w:t>
      </w:r>
    </w:p>
    <w:p w14:paraId="26DC81AC" w14:textId="792F01B1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 xml:space="preserve">    return 0;</w:t>
      </w:r>
    </w:p>
    <w:p w14:paraId="74676558" w14:textId="77777777" w:rsidR="00EB1495" w:rsidRDefault="00EB1495" w:rsidP="00D72877">
      <w:pPr>
        <w:ind w:left="527"/>
        <w:rPr>
          <w:rFonts w:cstheme="minorHAnsi"/>
        </w:rPr>
      </w:pPr>
      <w:r>
        <w:rPr>
          <w:rFonts w:cstheme="minorHAnsi"/>
        </w:rPr>
        <w:t>}</w:t>
      </w:r>
    </w:p>
    <w:p w14:paraId="3DA7D435" w14:textId="77777777" w:rsidR="00EB1495" w:rsidRPr="00C50193" w:rsidRDefault="00EB1495" w:rsidP="00D72877">
      <w:pPr>
        <w:ind w:left="527"/>
        <w:rPr>
          <w:rFonts w:cstheme="minorHAnsi"/>
        </w:rPr>
      </w:pPr>
    </w:p>
    <w:p w14:paraId="47704CD9" w14:textId="77777777" w:rsidR="00D72877" w:rsidRPr="00D72877" w:rsidRDefault="00D72877" w:rsidP="00D72877">
      <w:pPr>
        <w:ind w:left="527"/>
        <w:rPr>
          <w:rFonts w:cstheme="minorHAnsi"/>
        </w:rPr>
      </w:pPr>
    </w:p>
    <w:sectPr w:rsidR="00D72877" w:rsidRPr="00D72877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3182" w14:textId="77777777" w:rsidR="002507B8" w:rsidRDefault="002507B8">
      <w:pPr>
        <w:spacing w:after="0" w:line="240" w:lineRule="auto"/>
      </w:pPr>
      <w:r>
        <w:separator/>
      </w:r>
    </w:p>
  </w:endnote>
  <w:endnote w:type="continuationSeparator" w:id="0">
    <w:p w14:paraId="4FC9AFA0" w14:textId="77777777" w:rsidR="002507B8" w:rsidRDefault="0025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D690A" w14:textId="77777777" w:rsidR="00A11D54" w:rsidRDefault="008846AF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FE64" w14:textId="77777777" w:rsidR="002507B8" w:rsidRDefault="002507B8">
      <w:pPr>
        <w:spacing w:after="0" w:line="240" w:lineRule="auto"/>
      </w:pPr>
      <w:r>
        <w:separator/>
      </w:r>
    </w:p>
  </w:footnote>
  <w:footnote w:type="continuationSeparator" w:id="0">
    <w:p w14:paraId="6FB3B8DC" w14:textId="77777777" w:rsidR="002507B8" w:rsidRDefault="0025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17309"/>
    <w:multiLevelType w:val="hybridMultilevel"/>
    <w:tmpl w:val="7D7EE39C"/>
    <w:lvl w:ilvl="0" w:tplc="FFFFFFFF">
      <w:numFmt w:val="bullet"/>
      <w:lvlText w:val=""/>
      <w:lvlJc w:val="left"/>
      <w:pPr>
        <w:ind w:left="1170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159D6360"/>
    <w:multiLevelType w:val="hybridMultilevel"/>
    <w:tmpl w:val="66C27B12"/>
    <w:lvl w:ilvl="0" w:tplc="04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D5DDC"/>
    <w:multiLevelType w:val="hybridMultilevel"/>
    <w:tmpl w:val="F1AE3AAA"/>
    <w:lvl w:ilvl="0" w:tplc="FFFFFFFF">
      <w:numFmt w:val="bullet"/>
      <w:lvlText w:val=""/>
      <w:lvlJc w:val="left"/>
      <w:pPr>
        <w:ind w:left="765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20F99"/>
    <w:multiLevelType w:val="hybridMultilevel"/>
    <w:tmpl w:val="FE1075CE"/>
    <w:lvl w:ilvl="0" w:tplc="EF0AE9F4">
      <w:start w:val="1"/>
      <w:numFmt w:val="decimal"/>
      <w:lvlText w:val="%1."/>
      <w:lvlJc w:val="left"/>
      <w:pPr>
        <w:ind w:left="88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5" w15:restartNumberingAfterBreak="0">
    <w:nsid w:val="558879E2"/>
    <w:multiLevelType w:val="hybridMultilevel"/>
    <w:tmpl w:val="92788A14"/>
    <w:lvl w:ilvl="0" w:tplc="FFFFFFFF">
      <w:numFmt w:val="bullet"/>
      <w:lvlText w:val=""/>
      <w:lvlJc w:val="left"/>
      <w:pPr>
        <w:ind w:left="527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352E2"/>
    <w:multiLevelType w:val="hybridMultilevel"/>
    <w:tmpl w:val="EC3432E6"/>
    <w:lvl w:ilvl="0" w:tplc="FFFFFFFF">
      <w:numFmt w:val="bullet"/>
      <w:lvlText w:val="&gt;"/>
      <w:lvlJc w:val="left"/>
      <w:pPr>
        <w:ind w:left="1575" w:hanging="405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E6E260E"/>
    <w:multiLevelType w:val="hybridMultilevel"/>
    <w:tmpl w:val="F5625FBC"/>
    <w:lvl w:ilvl="0" w:tplc="FFFFFFFF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num w:numId="1" w16cid:durableId="1985431663">
    <w:abstractNumId w:val="8"/>
  </w:num>
  <w:num w:numId="2" w16cid:durableId="1514341026">
    <w:abstractNumId w:val="8"/>
  </w:num>
  <w:num w:numId="3" w16cid:durableId="792479975">
    <w:abstractNumId w:val="9"/>
  </w:num>
  <w:num w:numId="4" w16cid:durableId="39285028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82036614">
    <w:abstractNumId w:val="12"/>
  </w:num>
  <w:num w:numId="6" w16cid:durableId="152650778">
    <w:abstractNumId w:val="7"/>
  </w:num>
  <w:num w:numId="7" w16cid:durableId="377164882">
    <w:abstractNumId w:val="6"/>
  </w:num>
  <w:num w:numId="8" w16cid:durableId="1009332908">
    <w:abstractNumId w:val="5"/>
  </w:num>
  <w:num w:numId="9" w16cid:durableId="920942461">
    <w:abstractNumId w:val="4"/>
  </w:num>
  <w:num w:numId="10" w16cid:durableId="2001036921">
    <w:abstractNumId w:val="3"/>
  </w:num>
  <w:num w:numId="11" w16cid:durableId="320352500">
    <w:abstractNumId w:val="2"/>
  </w:num>
  <w:num w:numId="12" w16cid:durableId="437993499">
    <w:abstractNumId w:val="1"/>
  </w:num>
  <w:num w:numId="13" w16cid:durableId="170753861">
    <w:abstractNumId w:val="0"/>
  </w:num>
  <w:num w:numId="14" w16cid:durableId="41516282">
    <w:abstractNumId w:val="8"/>
    <w:lvlOverride w:ilvl="0">
      <w:startOverride w:val="1"/>
    </w:lvlOverride>
  </w:num>
  <w:num w:numId="15" w16cid:durableId="1487673676">
    <w:abstractNumId w:val="8"/>
  </w:num>
  <w:num w:numId="16" w16cid:durableId="788476248">
    <w:abstractNumId w:val="16"/>
  </w:num>
  <w:num w:numId="17" w16cid:durableId="87311851">
    <w:abstractNumId w:val="13"/>
  </w:num>
  <w:num w:numId="18" w16cid:durableId="2084181651">
    <w:abstractNumId w:val="10"/>
  </w:num>
  <w:num w:numId="19" w16cid:durableId="1957708947">
    <w:abstractNumId w:val="17"/>
  </w:num>
  <w:num w:numId="20" w16cid:durableId="611936271">
    <w:abstractNumId w:val="15"/>
  </w:num>
  <w:num w:numId="21" w16cid:durableId="795491888">
    <w:abstractNumId w:val="18"/>
  </w:num>
  <w:num w:numId="22" w16cid:durableId="130444564">
    <w:abstractNumId w:val="14"/>
  </w:num>
  <w:num w:numId="23" w16cid:durableId="1376614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4"/>
    <w:rsid w:val="00002C78"/>
    <w:rsid w:val="000036C4"/>
    <w:rsid w:val="00011738"/>
    <w:rsid w:val="000242AB"/>
    <w:rsid w:val="00024499"/>
    <w:rsid w:val="000572BB"/>
    <w:rsid w:val="0009465A"/>
    <w:rsid w:val="000A6590"/>
    <w:rsid w:val="000B390A"/>
    <w:rsid w:val="000B499F"/>
    <w:rsid w:val="000B7FD8"/>
    <w:rsid w:val="000D2795"/>
    <w:rsid w:val="000E7EC8"/>
    <w:rsid w:val="00103EA4"/>
    <w:rsid w:val="001413D4"/>
    <w:rsid w:val="001453B1"/>
    <w:rsid w:val="001461E6"/>
    <w:rsid w:val="00147D5F"/>
    <w:rsid w:val="00172A4E"/>
    <w:rsid w:val="00193315"/>
    <w:rsid w:val="00193FA6"/>
    <w:rsid w:val="001A3C55"/>
    <w:rsid w:val="001C07FC"/>
    <w:rsid w:val="001E2D94"/>
    <w:rsid w:val="001E75A1"/>
    <w:rsid w:val="001E7912"/>
    <w:rsid w:val="00223DEF"/>
    <w:rsid w:val="00227A5C"/>
    <w:rsid w:val="00242555"/>
    <w:rsid w:val="002472EC"/>
    <w:rsid w:val="002507B8"/>
    <w:rsid w:val="00254FD8"/>
    <w:rsid w:val="00257F92"/>
    <w:rsid w:val="002E39BA"/>
    <w:rsid w:val="002E3D32"/>
    <w:rsid w:val="002E6CF7"/>
    <w:rsid w:val="003031D6"/>
    <w:rsid w:val="00314462"/>
    <w:rsid w:val="00321394"/>
    <w:rsid w:val="00341031"/>
    <w:rsid w:val="00395305"/>
    <w:rsid w:val="003971B5"/>
    <w:rsid w:val="003A2374"/>
    <w:rsid w:val="003E7AA4"/>
    <w:rsid w:val="003F198F"/>
    <w:rsid w:val="0040205E"/>
    <w:rsid w:val="00402820"/>
    <w:rsid w:val="00415D30"/>
    <w:rsid w:val="004256FC"/>
    <w:rsid w:val="004367E9"/>
    <w:rsid w:val="004403DA"/>
    <w:rsid w:val="00456E3E"/>
    <w:rsid w:val="00477A87"/>
    <w:rsid w:val="004A2113"/>
    <w:rsid w:val="004A62B4"/>
    <w:rsid w:val="004B742C"/>
    <w:rsid w:val="004D276C"/>
    <w:rsid w:val="004E3F2B"/>
    <w:rsid w:val="005141B3"/>
    <w:rsid w:val="00532BB2"/>
    <w:rsid w:val="00562702"/>
    <w:rsid w:val="0056764F"/>
    <w:rsid w:val="005A59C2"/>
    <w:rsid w:val="005A7098"/>
    <w:rsid w:val="005B3063"/>
    <w:rsid w:val="005C07E1"/>
    <w:rsid w:val="005D1840"/>
    <w:rsid w:val="00600E9C"/>
    <w:rsid w:val="0063089B"/>
    <w:rsid w:val="006430C6"/>
    <w:rsid w:val="00676C96"/>
    <w:rsid w:val="00695A55"/>
    <w:rsid w:val="006A08BC"/>
    <w:rsid w:val="006B40A8"/>
    <w:rsid w:val="006B43BE"/>
    <w:rsid w:val="006D6885"/>
    <w:rsid w:val="007034D8"/>
    <w:rsid w:val="00730C3E"/>
    <w:rsid w:val="0075286A"/>
    <w:rsid w:val="007647B0"/>
    <w:rsid w:val="00787E78"/>
    <w:rsid w:val="007B0F7C"/>
    <w:rsid w:val="007E30CC"/>
    <w:rsid w:val="00802359"/>
    <w:rsid w:val="0082782F"/>
    <w:rsid w:val="008432F9"/>
    <w:rsid w:val="008501EE"/>
    <w:rsid w:val="0088588B"/>
    <w:rsid w:val="00890327"/>
    <w:rsid w:val="0089559C"/>
    <w:rsid w:val="008A7074"/>
    <w:rsid w:val="008A7916"/>
    <w:rsid w:val="008C5B04"/>
    <w:rsid w:val="008E0B04"/>
    <w:rsid w:val="008F79CC"/>
    <w:rsid w:val="0090336A"/>
    <w:rsid w:val="00903AD3"/>
    <w:rsid w:val="009351B0"/>
    <w:rsid w:val="009362AE"/>
    <w:rsid w:val="00947D6F"/>
    <w:rsid w:val="009546D4"/>
    <w:rsid w:val="0096091E"/>
    <w:rsid w:val="00965842"/>
    <w:rsid w:val="009832E9"/>
    <w:rsid w:val="009910E3"/>
    <w:rsid w:val="00996299"/>
    <w:rsid w:val="00997B87"/>
    <w:rsid w:val="009F135B"/>
    <w:rsid w:val="00A11D54"/>
    <w:rsid w:val="00A20441"/>
    <w:rsid w:val="00A4140F"/>
    <w:rsid w:val="00A41F76"/>
    <w:rsid w:val="00A6704E"/>
    <w:rsid w:val="00A73729"/>
    <w:rsid w:val="00A7440A"/>
    <w:rsid w:val="00A85B58"/>
    <w:rsid w:val="00AD04D1"/>
    <w:rsid w:val="00B10CF9"/>
    <w:rsid w:val="00B22D4D"/>
    <w:rsid w:val="00B26A10"/>
    <w:rsid w:val="00B3021D"/>
    <w:rsid w:val="00B57837"/>
    <w:rsid w:val="00B639D2"/>
    <w:rsid w:val="00B86086"/>
    <w:rsid w:val="00BA0758"/>
    <w:rsid w:val="00BA64A8"/>
    <w:rsid w:val="00BB6082"/>
    <w:rsid w:val="00BE3C05"/>
    <w:rsid w:val="00C50193"/>
    <w:rsid w:val="00C54152"/>
    <w:rsid w:val="00C63387"/>
    <w:rsid w:val="00C77185"/>
    <w:rsid w:val="00CA2592"/>
    <w:rsid w:val="00CA628A"/>
    <w:rsid w:val="00CA7AAE"/>
    <w:rsid w:val="00CB6702"/>
    <w:rsid w:val="00CE41AB"/>
    <w:rsid w:val="00D1043E"/>
    <w:rsid w:val="00D15DBC"/>
    <w:rsid w:val="00D234EF"/>
    <w:rsid w:val="00D24363"/>
    <w:rsid w:val="00D313BE"/>
    <w:rsid w:val="00D35AC4"/>
    <w:rsid w:val="00D363E9"/>
    <w:rsid w:val="00D377C4"/>
    <w:rsid w:val="00D72877"/>
    <w:rsid w:val="00D97E01"/>
    <w:rsid w:val="00DB0D38"/>
    <w:rsid w:val="00DB0DCF"/>
    <w:rsid w:val="00DD6F16"/>
    <w:rsid w:val="00DF14DC"/>
    <w:rsid w:val="00DF30DA"/>
    <w:rsid w:val="00E039C3"/>
    <w:rsid w:val="00E22324"/>
    <w:rsid w:val="00E417A7"/>
    <w:rsid w:val="00E50792"/>
    <w:rsid w:val="00E56B40"/>
    <w:rsid w:val="00E923F0"/>
    <w:rsid w:val="00E97D61"/>
    <w:rsid w:val="00EA6DDB"/>
    <w:rsid w:val="00EB1495"/>
    <w:rsid w:val="00F26D6D"/>
    <w:rsid w:val="00F41276"/>
    <w:rsid w:val="00F420A3"/>
    <w:rsid w:val="00F513E8"/>
    <w:rsid w:val="00F6162E"/>
    <w:rsid w:val="00F77C9D"/>
    <w:rsid w:val="00F837CE"/>
    <w:rsid w:val="00F8621A"/>
    <w:rsid w:val="00FA3EEE"/>
    <w:rsid w:val="00FA6E51"/>
    <w:rsid w:val="00FB3202"/>
    <w:rsid w:val="00FB5D4C"/>
    <w:rsid w:val="00FC314C"/>
    <w:rsid w:val="00FD0F1D"/>
    <w:rsid w:val="00FE37F5"/>
    <w:rsid w:val="00FE6DB1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56BF"/>
  <w15:chartTrackingRefBased/>
  <w15:docId w15:val="{ABB7122A-7282-4F4F-AB61-59149B3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CE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DE26792-A51D-DD4A-8134-B176179DC72F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%7b6DE26792-A51D-DD4A-8134-B176179DC72F%7dtf50002001.dotx</Template>
  <TotalTime>0</TotalTime>
  <Pages>1</Pages>
  <Words>2835</Words>
  <Characters>16164</Characters>
  <Application>Microsoft Office Word</Application>
  <DocSecurity>0</DocSecurity>
  <Lines>134</Lines>
  <Paragraphs>37</Paragraphs>
  <ScaleCrop>false</ScaleCrop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mendapara</dc:creator>
  <cp:keywords/>
  <dc:description/>
  <cp:lastModifiedBy>kishanpanara76@gmail.com</cp:lastModifiedBy>
  <cp:revision>2</cp:revision>
  <dcterms:created xsi:type="dcterms:W3CDTF">2023-03-15T07:45:00Z</dcterms:created>
  <dcterms:modified xsi:type="dcterms:W3CDTF">2023-03-15T07:45:00Z</dcterms:modified>
</cp:coreProperties>
</file>